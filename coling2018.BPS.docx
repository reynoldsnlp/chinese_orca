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752A8" w14:textId="7F67FF7A" w:rsidR="008A4E78" w:rsidRPr="00A751A2" w:rsidRDefault="0021023F" w:rsidP="001B4633">
      <w:pPr>
        <w:pStyle w:val="ColingTitle"/>
        <w:rPr>
          <w:rFonts w:ascii="Times New Roman" w:hAnsi="Times New Roman"/>
          <w:lang w:val="en-US" w:eastAsia="tr-TR"/>
        </w:rPr>
      </w:pPr>
      <w:r>
        <w:rPr>
          <w:rFonts w:ascii="Times New Roman" w:hAnsi="Times New Roman"/>
          <w:lang w:val="en-US" w:eastAsia="tr-TR"/>
        </w:rPr>
        <w:t xml:space="preserve">A Survey of </w:t>
      </w:r>
      <w:r w:rsidR="00401276">
        <w:rPr>
          <w:rFonts w:ascii="Times New Roman" w:hAnsi="Times New Roman"/>
          <w:lang w:val="en-US" w:eastAsia="tr-TR"/>
        </w:rPr>
        <w:t xml:space="preserve">Open-source </w:t>
      </w:r>
      <w:r w:rsidR="00677A65">
        <w:rPr>
          <w:rFonts w:ascii="Times New Roman" w:hAnsi="Times New Roman"/>
          <w:lang w:val="en-US" w:eastAsia="tr-TR"/>
        </w:rPr>
        <w:t>Chinese Word Segmenta</w:t>
      </w:r>
      <w:r>
        <w:rPr>
          <w:rFonts w:ascii="Times New Roman" w:hAnsi="Times New Roman"/>
          <w:lang w:val="en-US" w:eastAsia="tr-TR"/>
        </w:rPr>
        <w:t>t</w:t>
      </w:r>
      <w:r w:rsidR="00677A65">
        <w:rPr>
          <w:rFonts w:ascii="Times New Roman" w:hAnsi="Times New Roman"/>
          <w:lang w:val="en-US" w:eastAsia="tr-TR"/>
        </w:rPr>
        <w:t>ion</w:t>
      </w:r>
      <w:r>
        <w:rPr>
          <w:rFonts w:ascii="Times New Roman" w:hAnsi="Times New Roman"/>
          <w:lang w:val="en-US" w:eastAsia="tr-TR"/>
        </w:rPr>
        <w:t xml:space="preserve"> Tools</w:t>
      </w:r>
    </w:p>
    <w:tbl>
      <w:tblPr>
        <w:tblW w:w="0" w:type="auto"/>
        <w:jc w:val="center"/>
        <w:tblLook w:val="01E0" w:firstRow="1" w:lastRow="1" w:firstColumn="1" w:lastColumn="1" w:noHBand="0" w:noVBand="0"/>
      </w:tblPr>
      <w:tblGrid>
        <w:gridCol w:w="4091"/>
        <w:gridCol w:w="4372"/>
      </w:tblGrid>
      <w:tr w:rsidR="00A3301B" w:rsidRPr="008370C4" w14:paraId="68F2817F" w14:textId="77777777" w:rsidTr="002C54C6">
        <w:trPr>
          <w:jc w:val="center"/>
        </w:trPr>
        <w:tc>
          <w:tcPr>
            <w:tcW w:w="4091" w:type="dxa"/>
            <w:shd w:val="clear" w:color="auto" w:fill="auto"/>
            <w:vAlign w:val="center"/>
          </w:tcPr>
          <w:p w14:paraId="75FAC27B" w14:textId="77777777" w:rsidR="00A3301B" w:rsidRPr="00A751A2" w:rsidRDefault="00A3301B" w:rsidP="00A3301B">
            <w:pPr>
              <w:pStyle w:val="ColingAuthor"/>
              <w:rPr>
                <w:rFonts w:ascii="Times New Roman" w:hAnsi="Times New Roman"/>
                <w:lang w:val="en-US" w:eastAsia="tr-TR"/>
              </w:rPr>
            </w:pPr>
            <w:r w:rsidRPr="00A751A2">
              <w:rPr>
                <w:rFonts w:ascii="Times New Roman" w:hAnsi="Times New Roman"/>
                <w:lang w:val="en-US" w:eastAsia="tr-TR"/>
              </w:rPr>
              <w:t>First Author</w:t>
            </w:r>
          </w:p>
          <w:p w14:paraId="3003E584" w14:textId="77777777" w:rsidR="00A3301B" w:rsidRPr="00A751A2" w:rsidRDefault="00A3301B" w:rsidP="00A3301B">
            <w:pPr>
              <w:pStyle w:val="ColingAddress"/>
              <w:rPr>
                <w:rFonts w:ascii="Times New Roman" w:hAnsi="Times New Roman"/>
                <w:lang w:val="en-US" w:eastAsia="tr-TR"/>
              </w:rPr>
            </w:pPr>
            <w:r w:rsidRPr="00A751A2">
              <w:rPr>
                <w:rFonts w:ascii="Times New Roman" w:hAnsi="Times New Roman"/>
                <w:lang w:val="en-US" w:eastAsia="tr-TR"/>
              </w:rPr>
              <w:t>Affiliation / Address line 1</w:t>
            </w:r>
          </w:p>
          <w:p w14:paraId="2088C41C" w14:textId="77777777" w:rsidR="00A3301B" w:rsidRPr="00A751A2" w:rsidRDefault="00A3301B" w:rsidP="00A3301B">
            <w:pPr>
              <w:pStyle w:val="ColingAddress"/>
              <w:rPr>
                <w:rFonts w:ascii="Times New Roman" w:hAnsi="Times New Roman"/>
                <w:lang w:val="en-US" w:eastAsia="tr-TR"/>
              </w:rPr>
            </w:pPr>
            <w:r w:rsidRPr="00A751A2">
              <w:rPr>
                <w:rFonts w:ascii="Times New Roman" w:hAnsi="Times New Roman"/>
                <w:lang w:val="en-US" w:eastAsia="tr-TR"/>
              </w:rPr>
              <w:t>Affiliation / Address line 2</w:t>
            </w:r>
          </w:p>
          <w:p w14:paraId="39D820C4" w14:textId="77777777" w:rsidR="00A3301B" w:rsidRPr="00A751A2" w:rsidRDefault="00A3301B" w:rsidP="00A3301B">
            <w:pPr>
              <w:pStyle w:val="ColingAddress"/>
              <w:rPr>
                <w:rFonts w:ascii="Times New Roman" w:hAnsi="Times New Roman"/>
                <w:lang w:val="en-US" w:eastAsia="tr-TR"/>
              </w:rPr>
            </w:pPr>
            <w:r w:rsidRPr="00A751A2">
              <w:rPr>
                <w:rFonts w:ascii="Times New Roman" w:hAnsi="Times New Roman"/>
                <w:lang w:val="en-US" w:eastAsia="tr-TR"/>
              </w:rPr>
              <w:t>Affiliation / Address line 3</w:t>
            </w:r>
          </w:p>
          <w:p w14:paraId="336DDAB1" w14:textId="77777777" w:rsidR="00A3301B" w:rsidRPr="00A751A2" w:rsidRDefault="00A3301B" w:rsidP="001C232A">
            <w:pPr>
              <w:pStyle w:val="ColingEmail"/>
              <w:spacing w:before="0"/>
              <w:rPr>
                <w:rFonts w:ascii="Times New Roman" w:hAnsi="Times New Roman"/>
                <w:lang w:val="en-US" w:eastAsia="tr-TR"/>
              </w:rPr>
            </w:pPr>
            <w:proofErr w:type="spellStart"/>
            <w:r w:rsidRPr="008370C4">
              <w:rPr>
                <w:rFonts w:cs="Courier New"/>
                <w:lang w:val="en-US" w:eastAsia="tr-TR"/>
              </w:rPr>
              <w:t>email@domain</w:t>
            </w:r>
            <w:proofErr w:type="spellEnd"/>
          </w:p>
        </w:tc>
        <w:tc>
          <w:tcPr>
            <w:tcW w:w="4372" w:type="dxa"/>
            <w:shd w:val="clear" w:color="auto" w:fill="auto"/>
            <w:vAlign w:val="center"/>
          </w:tcPr>
          <w:p w14:paraId="186B89D3" w14:textId="77777777" w:rsidR="00A3301B" w:rsidRPr="00A751A2" w:rsidRDefault="00903C1C" w:rsidP="00A3301B">
            <w:pPr>
              <w:pStyle w:val="ColingAuthor"/>
              <w:rPr>
                <w:rFonts w:ascii="Times New Roman" w:hAnsi="Times New Roman"/>
                <w:lang w:val="en-US" w:eastAsia="tr-TR"/>
              </w:rPr>
            </w:pPr>
            <w:r w:rsidRPr="00A751A2">
              <w:rPr>
                <w:rFonts w:ascii="Times New Roman" w:hAnsi="Times New Roman"/>
                <w:lang w:val="en-US" w:eastAsia="tr-TR"/>
              </w:rPr>
              <w:t>Second Author</w:t>
            </w:r>
          </w:p>
          <w:p w14:paraId="70932F1A" w14:textId="77777777" w:rsidR="00A3301B" w:rsidRPr="00A751A2" w:rsidRDefault="00903C1C" w:rsidP="00A3301B">
            <w:pPr>
              <w:pStyle w:val="ColingAddress"/>
              <w:rPr>
                <w:rFonts w:ascii="Times New Roman" w:hAnsi="Times New Roman"/>
                <w:lang w:val="en-US" w:eastAsia="tr-TR"/>
              </w:rPr>
            </w:pPr>
            <w:r w:rsidRPr="00A751A2">
              <w:rPr>
                <w:rFonts w:ascii="Times New Roman" w:hAnsi="Times New Roman"/>
                <w:lang w:val="en-US" w:eastAsia="tr-TR"/>
              </w:rPr>
              <w:t>Affiliation / Address line 1</w:t>
            </w:r>
          </w:p>
          <w:p w14:paraId="5982F546" w14:textId="77777777" w:rsidR="00A3301B" w:rsidRPr="00A751A2" w:rsidRDefault="00903C1C" w:rsidP="00A3301B">
            <w:pPr>
              <w:pStyle w:val="ColingAddress"/>
              <w:rPr>
                <w:rFonts w:ascii="Times New Roman" w:hAnsi="Times New Roman"/>
                <w:lang w:val="en-US" w:eastAsia="tr-TR"/>
              </w:rPr>
            </w:pPr>
            <w:r w:rsidRPr="00A751A2">
              <w:rPr>
                <w:rFonts w:ascii="Times New Roman" w:hAnsi="Times New Roman"/>
                <w:lang w:val="en-US" w:eastAsia="tr-TR"/>
              </w:rPr>
              <w:t>Affiliation / Address line 2</w:t>
            </w:r>
          </w:p>
          <w:p w14:paraId="10086FF3" w14:textId="77777777" w:rsidR="00A3301B" w:rsidRPr="00A751A2" w:rsidRDefault="00903C1C" w:rsidP="00A3301B">
            <w:pPr>
              <w:pStyle w:val="ColingAddress"/>
              <w:rPr>
                <w:rFonts w:ascii="Times New Roman" w:hAnsi="Times New Roman"/>
                <w:lang w:val="en-US" w:eastAsia="tr-TR"/>
              </w:rPr>
            </w:pPr>
            <w:r w:rsidRPr="00A751A2">
              <w:rPr>
                <w:rFonts w:ascii="Times New Roman" w:hAnsi="Times New Roman"/>
                <w:lang w:val="en-US" w:eastAsia="tr-TR"/>
              </w:rPr>
              <w:t>Affiliation / Address line 3</w:t>
            </w:r>
          </w:p>
          <w:p w14:paraId="2EBB77DF" w14:textId="77777777" w:rsidR="00A3301B" w:rsidRPr="00A751A2" w:rsidRDefault="00D529AC" w:rsidP="001C232A">
            <w:pPr>
              <w:pStyle w:val="ColingEmail"/>
              <w:spacing w:before="0"/>
              <w:rPr>
                <w:rFonts w:ascii="Times New Roman" w:hAnsi="Times New Roman"/>
                <w:lang w:val="en-US" w:eastAsia="tr-TR"/>
              </w:rPr>
            </w:pPr>
            <w:proofErr w:type="spellStart"/>
            <w:r w:rsidRPr="008370C4">
              <w:rPr>
                <w:rFonts w:cs="Courier New"/>
                <w:lang w:val="en-US" w:eastAsia="tr-TR"/>
              </w:rPr>
              <w:t>email@domain</w:t>
            </w:r>
            <w:proofErr w:type="spellEnd"/>
          </w:p>
        </w:tc>
      </w:tr>
    </w:tbl>
    <w:p w14:paraId="3A5EDD06" w14:textId="77777777" w:rsidR="00E01C47" w:rsidRPr="00A751A2" w:rsidRDefault="00E01C47" w:rsidP="00E01C47">
      <w:pPr>
        <w:pStyle w:val="ColingText"/>
        <w:rPr>
          <w:rFonts w:ascii="Times New Roman" w:hAnsi="Times New Roman"/>
        </w:rPr>
      </w:pPr>
    </w:p>
    <w:p w14:paraId="6451FAA1" w14:textId="77777777" w:rsidR="00E01C47" w:rsidRPr="00A751A2" w:rsidRDefault="00E12233" w:rsidP="00F51DAA">
      <w:pPr>
        <w:pStyle w:val="ColingAbstractHeading"/>
        <w:numPr>
          <w:ilvl w:val="0"/>
          <w:numId w:val="0"/>
        </w:numPr>
        <w:spacing w:before="360" w:after="200"/>
        <w:rPr>
          <w:rFonts w:ascii="Times New Roman" w:hAnsi="Times New Roman"/>
          <w:lang w:val="en-US"/>
        </w:rPr>
      </w:pPr>
      <w:r w:rsidRPr="00A751A2">
        <w:rPr>
          <w:rFonts w:ascii="Times New Roman" w:hAnsi="Times New Roman"/>
          <w:lang w:val="en-US"/>
        </w:rPr>
        <w:t>A</w:t>
      </w:r>
      <w:r w:rsidR="00E01C47" w:rsidRPr="00A751A2">
        <w:rPr>
          <w:rFonts w:ascii="Times New Roman" w:hAnsi="Times New Roman"/>
          <w:lang w:val="en-US"/>
        </w:rPr>
        <w:t>bstract</w:t>
      </w:r>
    </w:p>
    <w:p w14:paraId="3808EF52" w14:textId="2CA07A01" w:rsidR="008A038A" w:rsidRPr="00D240AF" w:rsidRDefault="004F1E57" w:rsidP="00761866">
      <w:pPr>
        <w:pStyle w:val="ColingAbstract"/>
        <w:ind w:left="378"/>
        <w:rPr>
          <w:rFonts w:ascii="Times New Roman" w:hAnsi="Times New Roman"/>
          <w:szCs w:val="22"/>
          <w:lang w:val="en-US"/>
        </w:rPr>
      </w:pPr>
      <w:r>
        <w:rPr>
          <w:rFonts w:ascii="Times New Roman" w:hAnsi="Times New Roman"/>
          <w:szCs w:val="22"/>
          <w:lang w:val="en-US"/>
        </w:rPr>
        <w:t>This paper acts as a survey of ex</w:t>
      </w:r>
      <w:r w:rsidR="00B257BB">
        <w:rPr>
          <w:rFonts w:ascii="Times New Roman" w:hAnsi="Times New Roman"/>
          <w:szCs w:val="22"/>
          <w:lang w:val="en-US"/>
        </w:rPr>
        <w:t>isting</w:t>
      </w:r>
      <w:r>
        <w:rPr>
          <w:rFonts w:ascii="Times New Roman" w:hAnsi="Times New Roman"/>
          <w:szCs w:val="22"/>
          <w:lang w:val="en-US"/>
        </w:rPr>
        <w:t xml:space="preserve"> open-source parsers for Chinese Word Segmentation (CWS). We applied several of these systems on Chinese Treebank v</w:t>
      </w:r>
      <w:r w:rsidR="00A744A9">
        <w:rPr>
          <w:rFonts w:ascii="Times New Roman" w:hAnsi="Times New Roman"/>
          <w:szCs w:val="22"/>
          <w:lang w:val="en-US"/>
        </w:rPr>
        <w:t>8.0</w:t>
      </w:r>
      <w:r>
        <w:rPr>
          <w:rFonts w:ascii="Times New Roman" w:hAnsi="Times New Roman"/>
          <w:szCs w:val="22"/>
          <w:lang w:val="en-US"/>
        </w:rPr>
        <w:t xml:space="preserve"> and </w:t>
      </w:r>
      <w:r w:rsidR="00761866" w:rsidRPr="00761866">
        <w:rPr>
          <w:rFonts w:ascii="Times New Roman" w:hAnsi="Times New Roman"/>
          <w:szCs w:val="22"/>
          <w:lang w:val="en-US"/>
        </w:rPr>
        <w:t>Traditional Chinese Universal Dependencies Treebank</w:t>
      </w:r>
      <w:r w:rsidR="00A744A9">
        <w:rPr>
          <w:rFonts w:ascii="Times New Roman" w:hAnsi="Times New Roman"/>
          <w:szCs w:val="22"/>
          <w:lang w:val="en-US"/>
        </w:rPr>
        <w:t xml:space="preserve"> v2.0</w:t>
      </w:r>
      <w:r w:rsidR="007F4342">
        <w:rPr>
          <w:rFonts w:ascii="Times New Roman" w:hAnsi="Times New Roman"/>
          <w:szCs w:val="22"/>
          <w:lang w:val="en-US"/>
        </w:rPr>
        <w:t xml:space="preserve">. </w:t>
      </w:r>
      <w:r w:rsidR="0099449E">
        <w:rPr>
          <w:rFonts w:ascii="Times New Roman" w:hAnsi="Times New Roman"/>
          <w:szCs w:val="22"/>
          <w:lang w:val="en-US"/>
        </w:rPr>
        <w:t>We give a quantitative evaluation of each parser</w:t>
      </w:r>
      <w:r w:rsidR="006F219F">
        <w:rPr>
          <w:rFonts w:ascii="Times New Roman" w:hAnsi="Times New Roman"/>
          <w:szCs w:val="22"/>
          <w:lang w:val="en-US"/>
        </w:rPr>
        <w:t>.</w:t>
      </w:r>
      <w:r w:rsidR="006B2BE5">
        <w:rPr>
          <w:rFonts w:ascii="Times New Roman" w:hAnsi="Times New Roman"/>
          <w:szCs w:val="22"/>
          <w:lang w:val="en-US"/>
        </w:rPr>
        <w:t xml:space="preserve"> </w:t>
      </w:r>
      <w:r w:rsidR="007F4342">
        <w:rPr>
          <w:rFonts w:ascii="Times New Roman" w:hAnsi="Times New Roman"/>
          <w:szCs w:val="22"/>
          <w:lang w:val="en-US"/>
        </w:rPr>
        <w:t xml:space="preserve">We </w:t>
      </w:r>
      <w:r>
        <w:rPr>
          <w:rFonts w:ascii="Times New Roman" w:hAnsi="Times New Roman"/>
          <w:szCs w:val="22"/>
          <w:lang w:val="en-US"/>
        </w:rPr>
        <w:t>present</w:t>
      </w:r>
      <w:r w:rsidR="007F4342">
        <w:rPr>
          <w:rFonts w:ascii="Times New Roman" w:hAnsi="Times New Roman"/>
          <w:szCs w:val="22"/>
          <w:lang w:val="en-US"/>
        </w:rPr>
        <w:t xml:space="preserve"> those results as well as</w:t>
      </w:r>
      <w:r>
        <w:rPr>
          <w:rFonts w:ascii="Times New Roman" w:hAnsi="Times New Roman"/>
          <w:szCs w:val="22"/>
          <w:lang w:val="en-US"/>
        </w:rPr>
        <w:t xml:space="preserve"> an analysis of the types of errors persistent in the remaining percent margin and conclude that there exist certain types of context-resolvable errors that some kind</w:t>
      </w:r>
      <w:r w:rsidR="00B03D78">
        <w:rPr>
          <w:rFonts w:ascii="Times New Roman" w:hAnsi="Times New Roman"/>
          <w:szCs w:val="22"/>
          <w:lang w:val="en-US"/>
        </w:rPr>
        <w:t xml:space="preserve">s </w:t>
      </w:r>
      <w:r>
        <w:rPr>
          <w:rFonts w:ascii="Times New Roman" w:hAnsi="Times New Roman"/>
          <w:szCs w:val="22"/>
          <w:lang w:val="en-US"/>
        </w:rPr>
        <w:t xml:space="preserve">of </w:t>
      </w:r>
      <w:r w:rsidR="00B03D78">
        <w:rPr>
          <w:rFonts w:ascii="Times New Roman" w:hAnsi="Times New Roman"/>
          <w:szCs w:val="22"/>
          <w:lang w:val="en-US"/>
        </w:rPr>
        <w:t xml:space="preserve">yet untried </w:t>
      </w:r>
      <w:r>
        <w:rPr>
          <w:rFonts w:ascii="Times New Roman" w:hAnsi="Times New Roman"/>
          <w:szCs w:val="22"/>
          <w:lang w:val="en-US"/>
        </w:rPr>
        <w:t xml:space="preserve">post-processing systems might be well-suited to </w:t>
      </w:r>
      <w:r w:rsidR="006F219F">
        <w:rPr>
          <w:rFonts w:ascii="Times New Roman" w:hAnsi="Times New Roman"/>
          <w:szCs w:val="22"/>
          <w:lang w:val="en-US"/>
        </w:rPr>
        <w:t>handle.</w:t>
      </w:r>
    </w:p>
    <w:p w14:paraId="2B6D27EF" w14:textId="77777777" w:rsidR="00E01C47" w:rsidRPr="00A751A2" w:rsidRDefault="00874E01" w:rsidP="00C123B2">
      <w:pPr>
        <w:pStyle w:val="ColingSection"/>
        <w:tabs>
          <w:tab w:val="clear" w:pos="432"/>
          <w:tab w:val="num" w:pos="364"/>
        </w:tabs>
        <w:rPr>
          <w:rFonts w:ascii="Times New Roman" w:hAnsi="Times New Roman"/>
          <w:lang w:val="en-US"/>
        </w:rPr>
      </w:pPr>
      <w:r w:rsidRPr="00A751A2">
        <w:rPr>
          <w:rFonts w:ascii="Times New Roman" w:hAnsi="Times New Roman"/>
          <w:lang w:val="en-US"/>
        </w:rPr>
        <w:t>Introduction</w:t>
      </w:r>
    </w:p>
    <w:p w14:paraId="6931C494" w14:textId="51E788DD" w:rsidR="00C30C59" w:rsidRDefault="00FE6FAF" w:rsidP="00FE6FAF">
      <w:pPr>
        <w:pStyle w:val="ColingText"/>
        <w:rPr>
          <w:rFonts w:ascii="Times New Roman" w:hAnsi="Times New Roman"/>
          <w:lang w:eastAsia="tr-TR"/>
        </w:rPr>
      </w:pPr>
      <w:r>
        <w:rPr>
          <w:rFonts w:ascii="Times New Roman" w:hAnsi="Times New Roman"/>
          <w:lang w:eastAsia="tr-TR"/>
        </w:rPr>
        <w:t xml:space="preserve">Mandarin Chinese, whether penned or typed, does not delimit its words boundaries by spaces or any </w:t>
      </w:r>
      <w:proofErr w:type="gramStart"/>
      <w:r>
        <w:rPr>
          <w:rFonts w:ascii="Times New Roman" w:hAnsi="Times New Roman"/>
          <w:lang w:eastAsia="tr-TR"/>
        </w:rPr>
        <w:t>other</w:t>
      </w:r>
      <w:proofErr w:type="gramEnd"/>
      <w:r>
        <w:rPr>
          <w:rFonts w:ascii="Times New Roman" w:hAnsi="Times New Roman"/>
          <w:lang w:eastAsia="tr-TR"/>
        </w:rPr>
        <w:t xml:space="preserve"> boundary marker. Automatically deciphering those word boundaries and segmenting </w:t>
      </w:r>
      <w:r w:rsidR="007E7097">
        <w:rPr>
          <w:rFonts w:ascii="Times New Roman" w:hAnsi="Times New Roman"/>
          <w:lang w:eastAsia="tr-TR"/>
        </w:rPr>
        <w:t>unrestricted</w:t>
      </w:r>
      <w:r>
        <w:rPr>
          <w:rFonts w:ascii="Times New Roman" w:hAnsi="Times New Roman"/>
          <w:lang w:eastAsia="tr-TR"/>
        </w:rPr>
        <w:t xml:space="preserve"> text is therefore an essential preliminary task for any downstream language processing tasks</w:t>
      </w:r>
      <w:r w:rsidR="009534CB">
        <w:rPr>
          <w:rFonts w:ascii="Times New Roman" w:hAnsi="Times New Roman"/>
          <w:lang w:eastAsia="tr-TR"/>
        </w:rPr>
        <w:t>.</w:t>
      </w:r>
    </w:p>
    <w:p w14:paraId="787BCF54" w14:textId="477F04D3" w:rsidR="00975CE5" w:rsidRDefault="00FE16A7" w:rsidP="00975CE5">
      <w:pPr>
        <w:pStyle w:val="ColingTextIndent"/>
        <w:rPr>
          <w:rFonts w:ascii="Times New Roman" w:hAnsi="Times New Roman"/>
          <w:lang w:eastAsia="tr-TR"/>
        </w:rPr>
      </w:pPr>
      <w:r>
        <w:rPr>
          <w:rFonts w:ascii="Times New Roman" w:hAnsi="Times New Roman"/>
          <w:lang w:eastAsia="tr-TR"/>
        </w:rPr>
        <w:t xml:space="preserve">issue of </w:t>
      </w:r>
      <w:r w:rsidR="00975CE5" w:rsidRPr="00975CE5">
        <w:rPr>
          <w:rFonts w:ascii="Times New Roman" w:hAnsi="Times New Roman"/>
          <w:lang w:eastAsia="tr-TR"/>
        </w:rPr>
        <w:t>openness</w:t>
      </w:r>
    </w:p>
    <w:p w14:paraId="6EE8E525" w14:textId="125CB886" w:rsidR="00FE16A7" w:rsidRDefault="00FE16A7" w:rsidP="00975CE5">
      <w:pPr>
        <w:pStyle w:val="ColingTextIndent"/>
        <w:rPr>
          <w:rFonts w:ascii="Times New Roman" w:hAnsi="Times New Roman"/>
          <w:lang w:eastAsia="tr-TR"/>
        </w:rPr>
      </w:pPr>
      <w:r>
        <w:rPr>
          <w:rFonts w:ascii="Times New Roman" w:hAnsi="Times New Roman"/>
          <w:lang w:eastAsia="tr-TR"/>
        </w:rPr>
        <w:t>showing that many of these open-source tools have reported results, but not all on the same corpus, this is an opportunity to test on the same thing</w:t>
      </w:r>
    </w:p>
    <w:p w14:paraId="0F85D371" w14:textId="192B352E" w:rsidR="00AE753E" w:rsidRDefault="00FE16A7" w:rsidP="00E4631A">
      <w:pPr>
        <w:pStyle w:val="ColingTextIndent"/>
        <w:rPr>
          <w:rFonts w:ascii="Times New Roman" w:hAnsi="Times New Roman"/>
          <w:lang w:eastAsia="tr-TR"/>
        </w:rPr>
      </w:pPr>
      <w:r>
        <w:rPr>
          <w:rFonts w:ascii="Times New Roman" w:hAnsi="Times New Roman"/>
          <w:lang w:eastAsia="tr-TR"/>
        </w:rPr>
        <w:t>potentially mak</w:t>
      </w:r>
      <w:r w:rsidR="00E30D8A">
        <w:rPr>
          <w:rFonts w:ascii="Times New Roman" w:hAnsi="Times New Roman"/>
          <w:lang w:eastAsia="tr-TR"/>
        </w:rPr>
        <w:t>e a taxonomy of errors</w:t>
      </w:r>
    </w:p>
    <w:p w14:paraId="354F4F63" w14:textId="22C83B77" w:rsidR="00E01C47" w:rsidRDefault="002D6B49" w:rsidP="00C123B2">
      <w:pPr>
        <w:pStyle w:val="ColingSection"/>
        <w:tabs>
          <w:tab w:val="clear" w:pos="432"/>
          <w:tab w:val="num" w:pos="364"/>
        </w:tabs>
        <w:rPr>
          <w:rFonts w:ascii="Times New Roman" w:hAnsi="Times New Roman"/>
          <w:lang w:val="en-US"/>
        </w:rPr>
      </w:pPr>
      <w:r>
        <w:rPr>
          <w:rFonts w:ascii="Times New Roman" w:hAnsi="Times New Roman"/>
          <w:lang w:val="en-US"/>
        </w:rPr>
        <w:t>Background</w:t>
      </w:r>
    </w:p>
    <w:p w14:paraId="174DC668" w14:textId="12F6ABFE" w:rsidR="00E57517" w:rsidRDefault="00A673C0" w:rsidP="00E57517">
      <w:pPr>
        <w:pStyle w:val="ColingTextIndent"/>
        <w:ind w:firstLine="0"/>
        <w:rPr>
          <w:rFonts w:ascii="Times New Roman" w:hAnsi="Times New Roman"/>
          <w:lang w:eastAsia="tr-TR"/>
        </w:rPr>
      </w:pPr>
      <w:r>
        <w:rPr>
          <w:rFonts w:ascii="Times New Roman" w:hAnsi="Times New Roman"/>
          <w:lang w:eastAsia="tr-TR"/>
        </w:rPr>
        <w:t>“</w:t>
      </w:r>
      <w:r w:rsidRPr="005E0D8B">
        <w:rPr>
          <w:rFonts w:ascii="Times New Roman" w:hAnsi="Times New Roman"/>
          <w:lang w:eastAsia="tr-TR"/>
        </w:rPr>
        <w:t xml:space="preserve">The key to accurate automatic word identification in Chinese lies in the successful resolution of </w:t>
      </w:r>
      <w:r>
        <w:rPr>
          <w:rFonts w:ascii="Times New Roman" w:hAnsi="Times New Roman"/>
          <w:lang w:eastAsia="tr-TR"/>
        </w:rPr>
        <w:t xml:space="preserve">[…] </w:t>
      </w:r>
      <w:r w:rsidRPr="005E0D8B">
        <w:rPr>
          <w:rFonts w:ascii="Times New Roman" w:hAnsi="Times New Roman"/>
          <w:lang w:eastAsia="tr-TR"/>
        </w:rPr>
        <w:t>ambiguities and a proper way to handle out-of-vocabulary words</w:t>
      </w:r>
      <w:r>
        <w:rPr>
          <w:rFonts w:ascii="Times New Roman" w:hAnsi="Times New Roman"/>
          <w:lang w:eastAsia="tr-TR"/>
        </w:rPr>
        <w:t>”</w:t>
      </w:r>
      <w:r w:rsidR="00FC622F">
        <w:rPr>
          <w:rFonts w:ascii="Times New Roman" w:hAnsi="Times New Roman"/>
          <w:lang w:eastAsia="tr-TR"/>
        </w:rPr>
        <w:t xml:space="preserve"> </w:t>
      </w:r>
      <w:r w:rsidR="00B05576">
        <w:rPr>
          <w:rFonts w:ascii="Times New Roman" w:hAnsi="Times New Roman"/>
          <w:lang w:eastAsia="tr-TR"/>
        </w:rPr>
        <w:fldChar w:fldCharType="begin"/>
      </w:r>
      <w:r w:rsidR="00B05576">
        <w:rPr>
          <w:rFonts w:ascii="Times New Roman" w:hAnsi="Times New Roman"/>
          <w:lang w:eastAsia="tr-TR"/>
        </w:rPr>
        <w:instrText xml:space="preserve"> ADDIN ZOTERO_ITEM CSL_CITATION {"citationID":"2IcntDf0","properties":{"formattedCitation":"(Xue, 2003)","plainCitation":"(Xue, 2003)","noteIndex":0},"citationItems":[{"id":169,"uris":["http://zotero.org/users/local/NZ08Ibbf/items/RRMPEISF"],"uri":["http://zotero.org/users/local/NZ08Ibbf/items/RRMPEISF"],"itemData":{"id":169,"type":"article-journal","title":"Chinese Word Segmentation as Character Tagging","container-title":"Computational Linguistics and Chinese Language Processing","page":"29-48","volume":"8","issue":"1","source":"Zotero","abstract":"In this paper we report results of a supervised machine-learning approach to Chinese word segmentation. A maximum entropy tagger is trained on manually annotated data to automatically assign to Chinese characters, or hanzi, tags that indicate the position of a hanzi within a word. The tagged output is then converted into segmented text for evaluation. Preliminary results show that this approach is competitive against other supervised machine-learning segmenters reported in previous studies, achieving precision and recall rates of 95.01% and 94.94% respectively, trained on a 237K-word training set.","author":[{"family":"Xue","given":"Nianwen"}],"issued":{"date-parts":[["2003"]]}}}],"schema":"https://github.com/citation-style-language/schema/raw/master/csl-citation.json"} </w:instrText>
      </w:r>
      <w:r w:rsidR="00B05576">
        <w:rPr>
          <w:rFonts w:ascii="Times New Roman" w:hAnsi="Times New Roman"/>
          <w:lang w:eastAsia="tr-TR"/>
        </w:rPr>
        <w:fldChar w:fldCharType="separate"/>
      </w:r>
      <w:r w:rsidR="008C6C84">
        <w:rPr>
          <w:rFonts w:ascii="Times New Roman" w:hAnsi="Times New Roman"/>
          <w:noProof/>
          <w:lang w:eastAsia="tr-TR"/>
        </w:rPr>
        <w:t>(Xue, 2003)</w:t>
      </w:r>
      <w:r w:rsidR="00B05576">
        <w:rPr>
          <w:rFonts w:ascii="Times New Roman" w:hAnsi="Times New Roman"/>
          <w:lang w:eastAsia="tr-TR"/>
        </w:rPr>
        <w:fldChar w:fldCharType="end"/>
      </w:r>
      <w:r w:rsidR="00313340">
        <w:rPr>
          <w:rFonts w:ascii="Times New Roman" w:hAnsi="Times New Roman"/>
          <w:lang w:eastAsia="tr-TR"/>
        </w:rPr>
        <w:t>.</w:t>
      </w:r>
      <w:r w:rsidR="00C409FB">
        <w:rPr>
          <w:rFonts w:ascii="Times New Roman" w:hAnsi="Times New Roman"/>
          <w:lang w:eastAsia="tr-TR"/>
        </w:rPr>
        <w:t xml:space="preserve"> </w:t>
      </w:r>
      <w:r w:rsidR="001D1E35">
        <w:rPr>
          <w:rFonts w:ascii="Times New Roman" w:hAnsi="Times New Roman"/>
          <w:lang w:eastAsia="tr-TR"/>
        </w:rPr>
        <w:t>We will first give an overview of the main problems for segmenters, and then break down how types of systems</w:t>
      </w:r>
      <w:r w:rsidR="00462573">
        <w:rPr>
          <w:rFonts w:ascii="Times New Roman" w:hAnsi="Times New Roman"/>
          <w:lang w:eastAsia="tr-TR"/>
        </w:rPr>
        <w:t xml:space="preserve"> which fall</w:t>
      </w:r>
      <w:r w:rsidR="00D64FEE">
        <w:rPr>
          <w:rFonts w:ascii="Times New Roman" w:hAnsi="Times New Roman"/>
          <w:lang w:eastAsia="tr-TR"/>
        </w:rPr>
        <w:t xml:space="preserve"> into a few important methodological categories</w:t>
      </w:r>
      <w:r w:rsidR="00462573">
        <w:rPr>
          <w:rFonts w:ascii="Times New Roman" w:hAnsi="Times New Roman"/>
          <w:lang w:eastAsia="tr-TR"/>
        </w:rPr>
        <w:t xml:space="preserve"> </w:t>
      </w:r>
      <w:r w:rsidR="001D1E35">
        <w:rPr>
          <w:rFonts w:ascii="Times New Roman" w:hAnsi="Times New Roman"/>
          <w:lang w:eastAsia="tr-TR"/>
        </w:rPr>
        <w:t>overcome those obstacle</w:t>
      </w:r>
      <w:r w:rsidR="00FC7F2F">
        <w:rPr>
          <w:rFonts w:ascii="Times New Roman" w:hAnsi="Times New Roman"/>
          <w:lang w:eastAsia="tr-TR"/>
        </w:rPr>
        <w:t>s</w:t>
      </w:r>
      <w:r w:rsidR="00D64FEE">
        <w:rPr>
          <w:rFonts w:ascii="Times New Roman" w:hAnsi="Times New Roman"/>
          <w:lang w:eastAsia="tr-TR"/>
        </w:rPr>
        <w:t>.</w:t>
      </w:r>
    </w:p>
    <w:p w14:paraId="5106B8C9" w14:textId="36B85998" w:rsidR="00C9235A" w:rsidRPr="00A751A2" w:rsidRDefault="00C9235A" w:rsidP="00C9235A">
      <w:pPr>
        <w:pStyle w:val="ColingSubsection"/>
        <w:tabs>
          <w:tab w:val="clear" w:pos="576"/>
          <w:tab w:val="num" w:pos="504"/>
        </w:tabs>
        <w:rPr>
          <w:rFonts w:ascii="Times New Roman" w:hAnsi="Times New Roman"/>
          <w:lang w:val="en-US"/>
        </w:rPr>
      </w:pPr>
      <w:r>
        <w:rPr>
          <w:rFonts w:ascii="Times New Roman" w:hAnsi="Times New Roman"/>
          <w:lang w:val="en-US"/>
        </w:rPr>
        <w:t>Ambiguity</w:t>
      </w:r>
    </w:p>
    <w:p w14:paraId="5A80C498" w14:textId="1A52531B" w:rsidR="004723AA" w:rsidRDefault="00474CD5" w:rsidP="007759A7">
      <w:pPr>
        <w:pStyle w:val="ColingTextIndent"/>
        <w:ind w:firstLine="0"/>
        <w:rPr>
          <w:rFonts w:ascii="Times New Roman" w:hAnsi="Times New Roman"/>
          <w:lang w:eastAsia="zh-CN"/>
        </w:rPr>
      </w:pPr>
      <w:r>
        <w:rPr>
          <w:rFonts w:ascii="Times New Roman" w:hAnsi="Times New Roman"/>
          <w:lang w:eastAsia="zh-CN"/>
        </w:rPr>
        <w:t xml:space="preserve">There are two </w:t>
      </w:r>
      <w:r w:rsidR="00DA3AB4">
        <w:rPr>
          <w:rFonts w:ascii="Times New Roman" w:hAnsi="Times New Roman"/>
          <w:lang w:eastAsia="zh-CN"/>
        </w:rPr>
        <w:t xml:space="preserve">main types of ambiguities when considering Chinese word segmentation. </w:t>
      </w:r>
      <w:r w:rsidR="009D6AB6">
        <w:rPr>
          <w:rFonts w:ascii="Times New Roman" w:hAnsi="Times New Roman"/>
          <w:lang w:eastAsia="zh-CN"/>
        </w:rPr>
        <w:t>Lee &amp; Huang</w:t>
      </w:r>
      <w:r w:rsidR="00FC622F">
        <w:rPr>
          <w:rFonts w:ascii="Times New Roman" w:hAnsi="Times New Roman"/>
          <w:lang w:eastAsia="zh-CN"/>
        </w:rPr>
        <w:t xml:space="preserve"> </w:t>
      </w:r>
      <w:r w:rsidR="00FC622F">
        <w:rPr>
          <w:rFonts w:ascii="Times New Roman" w:hAnsi="Times New Roman"/>
          <w:lang w:eastAsia="zh-CN"/>
        </w:rPr>
        <w:fldChar w:fldCharType="begin"/>
      </w:r>
      <w:r w:rsidR="00FC622F">
        <w:rPr>
          <w:rFonts w:ascii="Times New Roman" w:hAnsi="Times New Roman"/>
          <w:lang w:eastAsia="zh-CN"/>
        </w:rPr>
        <w:instrText xml:space="preserve"> ADDIN ZOTERO_ITEM CSL_CITATION {"citationID":"Ni2JSFNa","properties":{"formattedCitation":"(Chia-Ming Lee and Huang, 2013)","plainCitation":"(Chia-Ming Lee and Huang, 2013)","noteIndex":0},"citationItems":[{"id":178,"uris":["http://zotero.org/users/local/NZ08Ibbf/items/BFCTRMC8"],"uri":["http://zotero.org/users/local/NZ08Ibbf/items/BFCTRMC8"],"itemData":{"id":178,"type":"article-journal","title":"Context-Based Chinese Word Segmentation using SVM Machine-Learning Algorithm without Dictionary Support - Semantic Scholar","container-title":"IJCNLP","abstract":"This paper presents a new machine-learning Chinese word segmentation (CWS) approach, which defines CWS as a break-point classification problem; the break point is the boundary of two subsequent words. Further, this paper exploits a support vector machine (SVM) classifier, which learns the segmentation rules of the Chinese language from a context model of break points in a corpus. Additionally, we have designed an effective feature set for building the context model, and a systematic approach for creating the positive and negative samples used for training the classifier. Unlike the traditional approach, which requires the assistance of large-scale known information sources such as dictionaries or linguistic tagging, the proposed approach selects the most frequent words in the corpus as the learning sources. In this way, CWS is able to execute in any novel corpus without proper assistance sources. According to our experimental results, the proposed approach can achieve a competitive result compared with the Chinese knowledge and information processing (CKIP) system from Academia Sinica.","URL":"https://www.semanticscholar.org/paper/Context-Based-Chinese-Word-Segmentation-using-SVM-Lee-Huang/4ef0f399e62d0edd457efc8bfddf1cfb64552f2d","author":[{"literal":"Chia-Ming Lee"},{"family":"Huang","given":"Chien-Kang"}],"issued":{"date-parts":[["2013"]]},"accessed":{"date-parts":[["2018",3,16]]}}}],"schema":"https://github.com/citation-style-language/schema/raw/master/csl-citation.json"} </w:instrText>
      </w:r>
      <w:r w:rsidR="00FC622F">
        <w:rPr>
          <w:rFonts w:ascii="Times New Roman" w:hAnsi="Times New Roman"/>
          <w:lang w:eastAsia="zh-CN"/>
        </w:rPr>
        <w:fldChar w:fldCharType="separate"/>
      </w:r>
      <w:r w:rsidR="008C6C84">
        <w:rPr>
          <w:rFonts w:ascii="Times New Roman" w:hAnsi="Times New Roman"/>
          <w:noProof/>
          <w:lang w:eastAsia="zh-CN"/>
        </w:rPr>
        <w:t>(Chia-Ming Lee and Huang, 2013)</w:t>
      </w:r>
      <w:r w:rsidR="00FC622F">
        <w:rPr>
          <w:rFonts w:ascii="Times New Roman" w:hAnsi="Times New Roman"/>
          <w:lang w:eastAsia="zh-CN"/>
        </w:rPr>
        <w:fldChar w:fldCharType="end"/>
      </w:r>
      <w:r w:rsidR="0039064F">
        <w:rPr>
          <w:rFonts w:ascii="Times New Roman" w:hAnsi="Times New Roman"/>
          <w:lang w:eastAsia="zh-CN"/>
        </w:rPr>
        <w:t xml:space="preserve"> </w:t>
      </w:r>
      <w:r w:rsidR="004723AA">
        <w:rPr>
          <w:rFonts w:ascii="Times New Roman" w:hAnsi="Times New Roman"/>
          <w:lang w:eastAsia="zh-CN"/>
        </w:rPr>
        <w:t>explain each of them well:</w:t>
      </w:r>
    </w:p>
    <w:p w14:paraId="04992A87" w14:textId="2B717A93" w:rsidR="004723AA" w:rsidRDefault="00293787" w:rsidP="008978B8">
      <w:pPr>
        <w:pStyle w:val="ColingTextIndent"/>
        <w:ind w:left="270" w:firstLine="0"/>
        <w:rPr>
          <w:rFonts w:ascii="Times New Roman" w:hAnsi="Times New Roman"/>
          <w:lang w:eastAsia="zh-CN"/>
        </w:rPr>
      </w:pPr>
      <w:r>
        <w:rPr>
          <w:rFonts w:ascii="Times New Roman" w:hAnsi="Times New Roman"/>
          <w:lang w:eastAsia="zh-CN"/>
        </w:rPr>
        <w:t>“</w:t>
      </w:r>
      <w:r w:rsidR="004723AA">
        <w:rPr>
          <w:rFonts w:ascii="Times New Roman" w:hAnsi="Times New Roman"/>
          <w:lang w:eastAsia="zh-CN"/>
        </w:rPr>
        <w:t>There are two types of ambiguities in CWS: overlapping and combinational ambiguities. They can be defined as follows, given a dictionary D and a string “</w:t>
      </w:r>
      <w:proofErr w:type="spellStart"/>
      <w:r w:rsidR="004723AA">
        <w:rPr>
          <w:rFonts w:ascii="Times New Roman" w:hAnsi="Times New Roman"/>
          <w:lang w:eastAsia="zh-CN"/>
        </w:rPr>
        <w:t>abc</w:t>
      </w:r>
      <w:proofErr w:type="spellEnd"/>
      <w:r w:rsidR="004723AA">
        <w:rPr>
          <w:rFonts w:ascii="Times New Roman" w:hAnsi="Times New Roman"/>
          <w:lang w:eastAsia="zh-CN"/>
        </w:rPr>
        <w:t>”, if the set of substrings {</w:t>
      </w:r>
      <w:proofErr w:type="spellStart"/>
      <w:proofErr w:type="gramStart"/>
      <w:r w:rsidR="004723AA">
        <w:rPr>
          <w:rFonts w:ascii="Times New Roman" w:hAnsi="Times New Roman"/>
          <w:lang w:eastAsia="zh-CN"/>
        </w:rPr>
        <w:t>ab,bc</w:t>
      </w:r>
      <w:proofErr w:type="spellEnd"/>
      <w:proofErr w:type="gramEnd"/>
      <w:r w:rsidR="004723AA">
        <w:rPr>
          <w:rFonts w:ascii="Times New Roman" w:hAnsi="Times New Roman"/>
          <w:lang w:eastAsia="zh-CN"/>
        </w:rPr>
        <w:t xml:space="preserve">} </w:t>
      </w:r>
      <w:r w:rsidR="004723AA">
        <w:rPr>
          <w:rFonts w:ascii="MS Mincho" w:hAnsi="MS Mincho" w:cs="MS Mincho"/>
          <w:lang w:eastAsia="zh-CN"/>
        </w:rPr>
        <w:t xml:space="preserve">⊃ </w:t>
      </w:r>
      <w:r w:rsidR="004723AA">
        <w:rPr>
          <w:rFonts w:ascii="Times New Roman" w:hAnsi="Times New Roman"/>
          <w:lang w:eastAsia="zh-CN"/>
        </w:rPr>
        <w:t>D, “</w:t>
      </w:r>
      <w:proofErr w:type="spellStart"/>
      <w:r w:rsidR="004723AA">
        <w:rPr>
          <w:rFonts w:ascii="Times New Roman" w:hAnsi="Times New Roman"/>
          <w:lang w:eastAsia="zh-CN"/>
        </w:rPr>
        <w:t>abc</w:t>
      </w:r>
      <w:proofErr w:type="spellEnd"/>
      <w:r w:rsidR="004723AA">
        <w:rPr>
          <w:rFonts w:ascii="Times New Roman" w:hAnsi="Times New Roman"/>
          <w:lang w:eastAsia="zh-CN"/>
        </w:rPr>
        <w:t xml:space="preserve">” involves an overlapping ambiguity; given a dictionary D and a string {ab}, if the set of substrings {a, b, ab} </w:t>
      </w:r>
      <w:r w:rsidR="004723AA">
        <w:rPr>
          <w:rFonts w:ascii="MS Mincho" w:hAnsi="MS Mincho" w:cs="MS Mincho"/>
          <w:lang w:eastAsia="zh-CN"/>
        </w:rPr>
        <w:t xml:space="preserve">⊃ </w:t>
      </w:r>
      <w:r w:rsidR="004723AA">
        <w:rPr>
          <w:rFonts w:ascii="Times New Roman" w:hAnsi="Times New Roman"/>
          <w:lang w:eastAsia="zh-CN"/>
        </w:rPr>
        <w:t>D, “ab” involves a combinational ambiguity.</w:t>
      </w:r>
      <w:r>
        <w:rPr>
          <w:rFonts w:ascii="Times New Roman" w:hAnsi="Times New Roman"/>
          <w:lang w:eastAsia="zh-CN"/>
        </w:rPr>
        <w:t>”</w:t>
      </w:r>
    </w:p>
    <w:p w14:paraId="1E584A5A" w14:textId="4DA796B7" w:rsidR="008978B8" w:rsidRDefault="00493361" w:rsidP="008978B8">
      <w:pPr>
        <w:pStyle w:val="ColingTextIndent"/>
        <w:ind w:firstLine="0"/>
        <w:rPr>
          <w:rFonts w:ascii="Times New Roman" w:hAnsi="Times New Roman"/>
          <w:lang w:eastAsia="zh-CN"/>
        </w:rPr>
      </w:pPr>
      <w:r>
        <w:rPr>
          <w:rFonts w:ascii="Times New Roman" w:hAnsi="Times New Roman"/>
          <w:lang w:eastAsia="zh-CN"/>
        </w:rPr>
        <w:t>Luo et al</w:t>
      </w:r>
      <w:r w:rsidR="00AE7621">
        <w:rPr>
          <w:rFonts w:ascii="Times New Roman" w:hAnsi="Times New Roman"/>
          <w:lang w:eastAsia="zh-CN"/>
        </w:rPr>
        <w:t>.</w:t>
      </w:r>
      <w:r>
        <w:rPr>
          <w:rFonts w:ascii="Times New Roman" w:hAnsi="Times New Roman"/>
          <w:lang w:eastAsia="zh-CN"/>
        </w:rPr>
        <w:t xml:space="preserve"> </w:t>
      </w:r>
      <w:r w:rsidR="00AE7621">
        <w:rPr>
          <w:rFonts w:ascii="Times New Roman" w:hAnsi="Times New Roman"/>
          <w:lang w:eastAsia="zh-CN"/>
        </w:rPr>
        <w:fldChar w:fldCharType="begin"/>
      </w:r>
      <w:r w:rsidR="00AE7621">
        <w:rPr>
          <w:rFonts w:ascii="Times New Roman" w:hAnsi="Times New Roman"/>
          <w:lang w:eastAsia="zh-CN"/>
        </w:rPr>
        <w:instrText xml:space="preserve"> ADDIN ZOTERO_ITEM CSL_CITATION {"citationID":"uGMVKVoP","properties":{"formattedCitation":"(Luo et al., 2002)","plainCitation":"(Luo et al., 2002)","noteIndex":0},"citationItems":[{"id":187,"uris":["http://zotero.org/users/local/NZ08Ibbf/items/RTMIVSZI"],"uri":["http://zotero.org/users/local/NZ08Ibbf/items/RTMIVSZI"],"itemData":{"id":187,"type":"paper-conference","title":"Covering Ambiguity Resolution in Chinese Word Segmentation Based on Contextual Information","container-title":"Proceedings of the 19th International Conference on Computational Linguistics - Volume 1","collection-title":"COLING '02","publisher":"Association for Computational Linguistics","publisher-place":"Stroudsburg, PA, USA","page":"1–7","source":"ACM Digital Library","event-place":"Stroudsburg, PA, USA","abstract":"Covering ambiguity is one of the two basic types of ambiguities in Chinese word segmentation. We regard its resolution as equivalent to word sense disambiguation, and make use of the classical vector space model in information retrieval to formulate the contexts of ambiguous words. A variation form of TFIDF weighting is proposed and a Chinese thesaurus is additionally utilized to cope with data sparseness problem. We select 90 frequent cases of covering ambiguities as the target. The training set includes 77654 sentences, and the test set includes 19242 sentences. The experimental results showed that our model has achieved 96.58% accuracy, outperforming the original form of TFIDF weighting as well as another baseline model, the hidden Markov model.","URL":"https://doi.org/10.3115/1072228.1072283","DOI":"10.3115/1072228.1072283","author":[{"family":"Luo","given":"Xiao"},{"family":"Sun","given":"Maosong"},{"family":"Tsou","given":"Benjamin K."}],"issued":{"date-parts":[["2002"]]},"accessed":{"date-parts":[["2018",3,16]]}}}],"schema":"https://github.com/citation-style-language/schema/raw/master/csl-citation.json"} </w:instrText>
      </w:r>
      <w:r w:rsidR="00AE7621">
        <w:rPr>
          <w:rFonts w:ascii="Times New Roman" w:hAnsi="Times New Roman"/>
          <w:lang w:eastAsia="zh-CN"/>
        </w:rPr>
        <w:fldChar w:fldCharType="separate"/>
      </w:r>
      <w:r w:rsidR="008C6C84">
        <w:rPr>
          <w:rFonts w:ascii="Times New Roman" w:hAnsi="Times New Roman"/>
          <w:noProof/>
          <w:lang w:eastAsia="zh-CN"/>
        </w:rPr>
        <w:t>(Luo et al., 2002)</w:t>
      </w:r>
      <w:r w:rsidR="00AE7621">
        <w:rPr>
          <w:rFonts w:ascii="Times New Roman" w:hAnsi="Times New Roman"/>
          <w:lang w:eastAsia="zh-CN"/>
        </w:rPr>
        <w:fldChar w:fldCharType="end"/>
      </w:r>
      <w:r w:rsidR="00AE7621">
        <w:rPr>
          <w:rFonts w:ascii="Times New Roman" w:hAnsi="Times New Roman"/>
          <w:lang w:eastAsia="zh-CN"/>
        </w:rPr>
        <w:t xml:space="preserve"> </w:t>
      </w:r>
      <w:r>
        <w:rPr>
          <w:rFonts w:ascii="Times New Roman" w:hAnsi="Times New Roman"/>
          <w:lang w:eastAsia="zh-CN"/>
        </w:rPr>
        <w:t>note that combinational ambiguities</w:t>
      </w:r>
      <w:r w:rsidR="00293787">
        <w:rPr>
          <w:rFonts w:ascii="Times New Roman" w:hAnsi="Times New Roman"/>
          <w:lang w:eastAsia="zh-CN"/>
        </w:rPr>
        <w:t xml:space="preserve"> (sometimes also called combinatorial or covering ambiguities)</w:t>
      </w:r>
      <w:r w:rsidR="00E4631A">
        <w:rPr>
          <w:rFonts w:ascii="Times New Roman" w:hAnsi="Times New Roman"/>
          <w:lang w:eastAsia="zh-CN"/>
        </w:rPr>
        <w:t xml:space="preserve"> are much more difficult to resolve, </w:t>
      </w:r>
      <w:r w:rsidR="00293787">
        <w:rPr>
          <w:rFonts w:ascii="Times New Roman" w:hAnsi="Times New Roman"/>
          <w:lang w:eastAsia="zh-CN"/>
        </w:rPr>
        <w:t>as they rely</w:t>
      </w:r>
      <w:r w:rsidR="00E4631A">
        <w:rPr>
          <w:rFonts w:ascii="Times New Roman" w:hAnsi="Times New Roman"/>
          <w:lang w:eastAsia="zh-CN"/>
        </w:rPr>
        <w:t xml:space="preserve"> on syntactic, pragmatic, and semantic information.</w:t>
      </w:r>
    </w:p>
    <w:p w14:paraId="0B95E0AE" w14:textId="102F7264" w:rsidR="00C9235A" w:rsidRPr="00A751A2" w:rsidRDefault="007759A7" w:rsidP="00C9235A">
      <w:pPr>
        <w:pStyle w:val="ColingSubsection"/>
        <w:tabs>
          <w:tab w:val="clear" w:pos="576"/>
          <w:tab w:val="num" w:pos="504"/>
        </w:tabs>
        <w:rPr>
          <w:rFonts w:ascii="Times New Roman" w:hAnsi="Times New Roman"/>
          <w:lang w:val="en-US"/>
        </w:rPr>
      </w:pPr>
      <w:r>
        <w:rPr>
          <w:rFonts w:ascii="Times New Roman" w:hAnsi="Times New Roman"/>
          <w:lang w:val="en-US"/>
        </w:rPr>
        <w:t>Out-of-Vocabulary (OOV)</w:t>
      </w:r>
    </w:p>
    <w:p w14:paraId="7A5A78D4" w14:textId="47DA6FD4" w:rsidR="007759A7" w:rsidRDefault="007759A7" w:rsidP="00933129">
      <w:pPr>
        <w:pStyle w:val="ColingTextIndent"/>
        <w:ind w:firstLine="0"/>
        <w:rPr>
          <w:rFonts w:ascii="Times New Roman" w:hAnsi="Times New Roman"/>
          <w:lang w:eastAsia="tr-TR"/>
        </w:rPr>
      </w:pPr>
      <w:r w:rsidRPr="006335FE">
        <w:rPr>
          <w:rFonts w:ascii="Times New Roman" w:hAnsi="Times New Roman"/>
          <w:lang w:eastAsia="tr-TR"/>
        </w:rPr>
        <w:t xml:space="preserve">Goh et al. </w:t>
      </w:r>
      <w:r w:rsidR="00B2198C">
        <w:rPr>
          <w:rFonts w:ascii="Times New Roman" w:hAnsi="Times New Roman"/>
          <w:lang w:eastAsia="tr-TR"/>
        </w:rPr>
        <w:fldChar w:fldCharType="begin"/>
      </w:r>
      <w:r w:rsidR="00B2198C">
        <w:rPr>
          <w:rFonts w:ascii="Times New Roman" w:hAnsi="Times New Roman"/>
          <w:lang w:eastAsia="tr-TR"/>
        </w:rPr>
        <w:instrText xml:space="preserve"> ADDIN ZOTERO_ITEM CSL_CITATION {"citationID":"MpWRd2Sh","properties":{"formattedCitation":"(Goh et al., 2006)","plainCitation":"(Goh et al., 2006)","noteIndex":0},"citationItems":[{"id":175,"uris":["http://zotero.org/users/local/NZ08Ibbf/items/F7ZEUUBL"],"uri":["http://zotero.org/users/local/NZ08Ibbf/items/F7ZEUUBL"],"itemData":{"id":175,"type":"article-journal","title":"Machine Learning-based Methods to Chinese Unknown Word Detection and POS Tag Guessing.","container-title":"Journal of Chinese Language and Computing","page":"185–206","volume":"16","issue":"4","source":"Google Scholar","author":[{"family":"Goh","given":"Chooi-Ling"},{"family":"Asahara","given":"Masayuki"},{"family":"Matsumoto","given":"Yuji"}],"issued":{"date-parts":[["2006"]]}}}],"schema":"https://github.com/citation-style-language/schema/raw/master/csl-citation.json"} </w:instrText>
      </w:r>
      <w:r w:rsidR="00B2198C">
        <w:rPr>
          <w:rFonts w:ascii="Times New Roman" w:hAnsi="Times New Roman"/>
          <w:lang w:eastAsia="tr-TR"/>
        </w:rPr>
        <w:fldChar w:fldCharType="separate"/>
      </w:r>
      <w:r w:rsidR="008C6C84">
        <w:rPr>
          <w:rFonts w:ascii="Times New Roman" w:hAnsi="Times New Roman"/>
          <w:noProof/>
          <w:lang w:eastAsia="tr-TR"/>
        </w:rPr>
        <w:t>(Goh et al., 2006)</w:t>
      </w:r>
      <w:r w:rsidR="00B2198C">
        <w:rPr>
          <w:rFonts w:ascii="Times New Roman" w:hAnsi="Times New Roman"/>
          <w:lang w:eastAsia="tr-TR"/>
        </w:rPr>
        <w:fldChar w:fldCharType="end"/>
      </w:r>
      <w:r w:rsidR="00B2198C">
        <w:rPr>
          <w:rFonts w:ascii="Times New Roman" w:hAnsi="Times New Roman"/>
          <w:lang w:eastAsia="tr-TR"/>
        </w:rPr>
        <w:t xml:space="preserve"> explained </w:t>
      </w:r>
      <w:r w:rsidR="00E65037">
        <w:rPr>
          <w:rFonts w:ascii="Times New Roman" w:hAnsi="Times New Roman"/>
          <w:lang w:eastAsia="tr-TR"/>
        </w:rPr>
        <w:t>that</w:t>
      </w:r>
      <w:r w:rsidRPr="006335FE">
        <w:rPr>
          <w:rFonts w:ascii="Times New Roman" w:hAnsi="Times New Roman"/>
          <w:lang w:eastAsia="tr-TR"/>
        </w:rPr>
        <w:t xml:space="preserve"> most </w:t>
      </w:r>
      <w:r w:rsidR="009B1E8A">
        <w:rPr>
          <w:rFonts w:ascii="Times New Roman" w:hAnsi="Times New Roman"/>
          <w:lang w:eastAsia="tr-TR"/>
        </w:rPr>
        <w:t>words never-before seen by a parser (i.e. not included in its lexicon)</w:t>
      </w:r>
      <w:r w:rsidRPr="006335FE">
        <w:rPr>
          <w:rFonts w:ascii="Times New Roman" w:hAnsi="Times New Roman"/>
          <w:lang w:eastAsia="tr-TR"/>
        </w:rPr>
        <w:t xml:space="preserve"> are proper nouns </w:t>
      </w:r>
      <w:r w:rsidR="001705FB">
        <w:rPr>
          <w:rFonts w:ascii="Times New Roman" w:hAnsi="Times New Roman"/>
          <w:lang w:eastAsia="tr-TR"/>
        </w:rPr>
        <w:t>in the form of</w:t>
      </w:r>
      <w:r w:rsidRPr="006335FE">
        <w:rPr>
          <w:rFonts w:ascii="Times New Roman" w:hAnsi="Times New Roman"/>
          <w:lang w:eastAsia="tr-TR"/>
        </w:rPr>
        <w:t xml:space="preserve"> synthetic words</w:t>
      </w:r>
      <w:r w:rsidR="009B1E8A">
        <w:rPr>
          <w:rFonts w:ascii="Times New Roman" w:hAnsi="Times New Roman"/>
          <w:lang w:eastAsia="tr-TR"/>
        </w:rPr>
        <w:t>. Synthetic words are</w:t>
      </w:r>
      <w:r w:rsidR="00B77811">
        <w:rPr>
          <w:rFonts w:ascii="Times New Roman" w:hAnsi="Times New Roman"/>
          <w:lang w:eastAsia="tr-TR"/>
        </w:rPr>
        <w:t xml:space="preserve"> </w:t>
      </w:r>
      <w:r w:rsidR="00B059B1">
        <w:rPr>
          <w:rFonts w:ascii="Times New Roman" w:hAnsi="Times New Roman"/>
          <w:lang w:eastAsia="tr-TR"/>
        </w:rPr>
        <w:t>those formed by combining two or more single-</w:t>
      </w:r>
      <w:r w:rsidR="00AA66FC">
        <w:rPr>
          <w:rFonts w:ascii="Times New Roman" w:hAnsi="Times New Roman"/>
          <w:lang w:eastAsia="tr-TR"/>
        </w:rPr>
        <w:t>morpheme</w:t>
      </w:r>
      <w:r w:rsidR="00B059B1">
        <w:rPr>
          <w:rFonts w:ascii="Times New Roman" w:hAnsi="Times New Roman"/>
          <w:lang w:eastAsia="tr-TR"/>
        </w:rPr>
        <w:t xml:space="preserve"> words </w:t>
      </w:r>
      <w:r w:rsidR="00AA66FC">
        <w:rPr>
          <w:rFonts w:ascii="Times New Roman" w:hAnsi="Times New Roman"/>
          <w:lang w:eastAsia="tr-TR"/>
        </w:rPr>
        <w:t xml:space="preserve">(whether one-character, two-character, or transliterations) </w:t>
      </w:r>
      <w:r w:rsidR="00B059B1">
        <w:rPr>
          <w:rFonts w:ascii="Times New Roman" w:hAnsi="Times New Roman"/>
          <w:lang w:eastAsia="tr-TR"/>
        </w:rPr>
        <w:t>and whose meaning is derivable from its</w:t>
      </w:r>
      <w:r w:rsidR="00BE2F44">
        <w:rPr>
          <w:rFonts w:ascii="Times New Roman" w:hAnsi="Times New Roman"/>
          <w:lang w:eastAsia="tr-TR"/>
        </w:rPr>
        <w:t xml:space="preserve"> </w:t>
      </w:r>
      <w:r w:rsidR="00E22357">
        <w:rPr>
          <w:rFonts w:ascii="Times New Roman" w:hAnsi="Times New Roman"/>
          <w:lang w:eastAsia="tr-TR"/>
        </w:rPr>
        <w:t>parts</w:t>
      </w:r>
      <w:r w:rsidR="00B77811">
        <w:rPr>
          <w:rFonts w:ascii="Times New Roman" w:hAnsi="Times New Roman"/>
          <w:lang w:eastAsia="tr-TR"/>
        </w:rPr>
        <w:t xml:space="preserve"> </w:t>
      </w:r>
      <w:r w:rsidR="00B77811">
        <w:rPr>
          <w:rFonts w:ascii="Times New Roman" w:hAnsi="Times New Roman"/>
          <w:lang w:eastAsia="tr-TR"/>
        </w:rPr>
        <w:fldChar w:fldCharType="begin"/>
      </w:r>
      <w:r w:rsidR="00B77811">
        <w:rPr>
          <w:rFonts w:ascii="Times New Roman" w:hAnsi="Times New Roman"/>
          <w:lang w:eastAsia="tr-TR"/>
        </w:rPr>
        <w:instrText xml:space="preserve"> ADDIN ZOTERO_ITEM CSL_CITATION {"citationID":"fCmavxWc","properties":{"formattedCitation":"(Cheng et al., 2014)","plainCitation":"(Cheng et al., 2014)","noteIndex":0},"citationItems":[{"id":191,"uris":["http://zotero.org/users/local/NZ08Ibbf/items/MUV87E24"],"uri":["http://zotero.org/users/local/NZ08Ibbf/items/MUV87E24"],"itemData":{"id":191,"type":"paper-conference","title":"Parsing chinese synthetic words with a characterbased dependency model","container-title":"In Proceedings of the Ninth International Conference on Language Resources and Evaluation (LREC’14), Reykjavik","source":"CiteSeer","abstract":"Synthetic word analysis is a potentially important but relatively unexplored problem in Chinese natural language processing. Two issues with the conventional pipeline methods involving word segmentation are (1) the lack of a common segmentation standard and (2) the poor segmentation performance on OOV words. These issues may be circumvented if we adopt the view of character-based parsing, providing both internal structures to synthetic words and global structure to sentences in a seamless fashion. However, the accuracy of synthetic word parsing is not yet satisfactory, due to the lack of research. In view of this, we propose and present experiments on several synthetic word parsers. Additionally, we demonstrate the usefulness of incorporating large unlabelled corpora and a dictionary for this task. Our parsers significantly outperform the baseline (a pipeline method).","author":[{"family":"Cheng","given":"Fei"},{"family":"Duh","given":"Kevin"},{"family":"Matsumoto","given":"Yuji"}],"issued":{"date-parts":[["2014"]]}}}],"schema":"https://github.com/citation-style-language/schema/raw/master/csl-citation.json"} </w:instrText>
      </w:r>
      <w:r w:rsidR="00B77811">
        <w:rPr>
          <w:rFonts w:ascii="Times New Roman" w:hAnsi="Times New Roman"/>
          <w:lang w:eastAsia="tr-TR"/>
        </w:rPr>
        <w:fldChar w:fldCharType="separate"/>
      </w:r>
      <w:r w:rsidR="008C6C84">
        <w:rPr>
          <w:rFonts w:ascii="Times New Roman" w:hAnsi="Times New Roman"/>
          <w:noProof/>
          <w:lang w:eastAsia="tr-TR"/>
        </w:rPr>
        <w:t>(Cheng et al., 2014)</w:t>
      </w:r>
      <w:r w:rsidR="00B77811">
        <w:rPr>
          <w:rFonts w:ascii="Times New Roman" w:hAnsi="Times New Roman"/>
          <w:lang w:eastAsia="tr-TR"/>
        </w:rPr>
        <w:fldChar w:fldCharType="end"/>
      </w:r>
      <w:r w:rsidR="00B77811">
        <w:rPr>
          <w:rFonts w:ascii="Times New Roman" w:hAnsi="Times New Roman"/>
          <w:lang w:eastAsia="tr-TR"/>
        </w:rPr>
        <w:t>.</w:t>
      </w:r>
      <w:r w:rsidR="00585D6A">
        <w:rPr>
          <w:rFonts w:ascii="Times New Roman" w:hAnsi="Times New Roman"/>
          <w:lang w:eastAsia="tr-TR"/>
        </w:rPr>
        <w:fldChar w:fldCharType="begin"/>
      </w:r>
      <w:r w:rsidR="008C6C84">
        <w:rPr>
          <w:rFonts w:ascii="Times New Roman" w:hAnsi="Times New Roman"/>
          <w:lang w:eastAsia="tr-TR"/>
        </w:rPr>
        <w:instrText xml:space="preserve"> ADDIN ZOTERO_ITEM CSL_CITATION {"citationID":"caAZyhah","properties":{"formattedCitation":"(Cheng et al.,  )","plainCitation":"","noteIndex":0},"citationItems":[{"id":"nXQsWBQS/wdylJU0O","uris":["http://zotero.org/users/local/NZ08Ibbf/items/GDRHNM66"],"uri":["http://zotero.org/users/local/NZ08Ibbf/items/GDRHNM66"],"itemData":{"id":190,"type":"article-journal","title":"Parsing Chinese Synthetic Words with a Character-based Dependency Model","page":"6","source":"Zotero","abstract":"Synthetic word analysis is a potentially important but relatively unexplored problem in Chinese natural language processing. Two issues with the conventional pipeline methods involving word segmentation are (1) the lack of a common segmentation standard and (2) the poor segmentation performance on OOV words. These issues may be circumvented if we adopt the view of character-based parsing, providing both internal structures to synthetic words and global structure to sentences in a seamless fashion. However, the accuracy of synthetic word parsing is not yet satisfactory, due to the lack of research. In view of this, we propose and present experiments on several synthetic word parsers. Additionally, we demonstrate the usefulness of incorporating large unlabelled corpora and a dictionary for this task. Our parsers signiﬁcantly outperform the baseline (a pipeline method).","author":[{"family":"Cheng","given":"Fei"},{"family":"Duh","given":"Kevin"},{"family":"Matsumoto","given":"Yuji"}]}}],"schema":"https://github.com/citation-style-language/schema/raw/master/csl-citation.json"} </w:instrText>
      </w:r>
      <w:r w:rsidR="00585D6A">
        <w:rPr>
          <w:rFonts w:ascii="Times New Roman" w:hAnsi="Times New Roman"/>
          <w:lang w:eastAsia="tr-TR"/>
        </w:rPr>
        <w:fldChar w:fldCharType="end"/>
      </w:r>
    </w:p>
    <w:p w14:paraId="7BDA6741" w14:textId="4D2E67C5" w:rsidR="007759A7" w:rsidRDefault="0030247D" w:rsidP="0030247D">
      <w:pPr>
        <w:pStyle w:val="ColingTextIndent"/>
        <w:rPr>
          <w:rFonts w:ascii="Times New Roman" w:hAnsi="Times New Roman"/>
          <w:lang w:eastAsia="tr-TR"/>
        </w:rPr>
      </w:pPr>
      <w:r>
        <w:rPr>
          <w:rFonts w:ascii="Times New Roman" w:hAnsi="Times New Roman"/>
          <w:lang w:eastAsia="tr-TR"/>
        </w:rPr>
        <w:t>In reality, because of the ever-expanding nature of language and lexicon, w</w:t>
      </w:r>
      <w:r w:rsidR="007759A7">
        <w:rPr>
          <w:rFonts w:ascii="Times New Roman" w:hAnsi="Times New Roman"/>
          <w:lang w:eastAsia="tr-TR"/>
        </w:rPr>
        <w:t xml:space="preserve">ord lists will never be </w:t>
      </w:r>
      <w:r>
        <w:rPr>
          <w:rFonts w:ascii="Times New Roman" w:hAnsi="Times New Roman"/>
          <w:lang w:eastAsia="tr-TR"/>
        </w:rPr>
        <w:t xml:space="preserve">truly exhaustive. The inevitable use of proper names (often being comprised of lexical words), neologisms, </w:t>
      </w:r>
      <w:r>
        <w:rPr>
          <w:rFonts w:ascii="Times New Roman" w:hAnsi="Times New Roman"/>
          <w:lang w:eastAsia="tr-TR"/>
        </w:rPr>
        <w:lastRenderedPageBreak/>
        <w:t>and transliterations make it impossible for any segmenter to anticipate every word in running text. There must be some kind of work-around.</w:t>
      </w:r>
    </w:p>
    <w:p w14:paraId="6DF7A024" w14:textId="0A020B24" w:rsidR="00E83A43" w:rsidRDefault="00584774" w:rsidP="00DC3AE6">
      <w:pPr>
        <w:pStyle w:val="ColingSubsection"/>
        <w:tabs>
          <w:tab w:val="clear" w:pos="576"/>
          <w:tab w:val="num" w:pos="504"/>
        </w:tabs>
        <w:rPr>
          <w:rFonts w:ascii="Times New Roman" w:hAnsi="Times New Roman"/>
          <w:lang w:val="en-US"/>
        </w:rPr>
      </w:pPr>
      <w:r>
        <w:rPr>
          <w:rFonts w:ascii="Times New Roman" w:hAnsi="Times New Roman"/>
          <w:lang w:val="en-US"/>
        </w:rPr>
        <w:t>Types of Systems</w:t>
      </w:r>
    </w:p>
    <w:p w14:paraId="21C7D1E4" w14:textId="33473F37" w:rsidR="009458AD" w:rsidRPr="009458AD" w:rsidRDefault="00894D39" w:rsidP="009458AD">
      <w:pPr>
        <w:pStyle w:val="ColingTextIndent"/>
        <w:ind w:firstLine="0"/>
        <w:rPr>
          <w:rFonts w:ascii="Times New Roman" w:hAnsi="Times New Roman"/>
          <w:lang w:eastAsia="tr-TR"/>
        </w:rPr>
      </w:pPr>
      <w:r>
        <w:rPr>
          <w:rFonts w:ascii="Times New Roman" w:hAnsi="Times New Roman"/>
          <w:lang w:eastAsia="tr-TR"/>
        </w:rPr>
        <w:t xml:space="preserve">Approaches to CWS </w:t>
      </w:r>
      <w:r w:rsidR="006A7B56">
        <w:rPr>
          <w:rFonts w:ascii="Times New Roman" w:hAnsi="Times New Roman"/>
          <w:lang w:eastAsia="tr-TR"/>
        </w:rPr>
        <w:t>can generally be categorized by looking to the following distinctions.</w:t>
      </w:r>
    </w:p>
    <w:p w14:paraId="3AA2FF7D" w14:textId="47DF15EE" w:rsidR="00DC3AE6" w:rsidRPr="00A751A2" w:rsidRDefault="00DC3AE6" w:rsidP="00E83A43">
      <w:pPr>
        <w:pStyle w:val="ColingSubsection"/>
        <w:numPr>
          <w:ilvl w:val="2"/>
          <w:numId w:val="2"/>
        </w:numPr>
        <w:rPr>
          <w:rFonts w:ascii="Times New Roman" w:hAnsi="Times New Roman"/>
          <w:lang w:val="en-US"/>
        </w:rPr>
      </w:pPr>
      <w:r>
        <w:rPr>
          <w:rFonts w:ascii="Times New Roman" w:hAnsi="Times New Roman"/>
          <w:lang w:val="en-US"/>
        </w:rPr>
        <w:t>Statistical vs Rule-based</w:t>
      </w:r>
    </w:p>
    <w:p w14:paraId="7A26F615" w14:textId="6D74EB8C" w:rsidR="00DC3AE6" w:rsidRDefault="003454CD" w:rsidP="00DC3AE6">
      <w:pPr>
        <w:pStyle w:val="ColingTextIndent"/>
        <w:ind w:firstLine="0"/>
        <w:rPr>
          <w:rFonts w:ascii="Times New Roman" w:hAnsi="Times New Roman"/>
          <w:lang w:eastAsia="tr-TR"/>
        </w:rPr>
      </w:pPr>
      <w:r>
        <w:rPr>
          <w:rFonts w:ascii="Times New Roman" w:hAnsi="Times New Roman"/>
          <w:lang w:eastAsia="tr-TR"/>
        </w:rPr>
        <w:t>First, in approaching Chinese word s</w:t>
      </w:r>
      <w:r w:rsidR="00D77584">
        <w:rPr>
          <w:rFonts w:ascii="Times New Roman" w:hAnsi="Times New Roman"/>
          <w:lang w:eastAsia="tr-TR"/>
        </w:rPr>
        <w:t xml:space="preserve">egmentation, there is the option to use statistical information or language-specific knowledge hand-coded into rules to inform the segmentation. </w:t>
      </w:r>
      <w:r w:rsidR="00D77584">
        <w:rPr>
          <w:rFonts w:ascii="Times New Roman" w:hAnsi="Times New Roman"/>
        </w:rPr>
        <w:t>With advances in</w:t>
      </w:r>
      <w:r w:rsidR="00D77584" w:rsidRPr="001153C3">
        <w:rPr>
          <w:rFonts w:ascii="Times New Roman" w:hAnsi="Times New Roman"/>
        </w:rPr>
        <w:t xml:space="preserve"> computing power</w:t>
      </w:r>
      <w:r w:rsidR="00D77584">
        <w:rPr>
          <w:rFonts w:ascii="Times New Roman" w:hAnsi="Times New Roman"/>
        </w:rPr>
        <w:t>,</w:t>
      </w:r>
      <w:r w:rsidR="00D77584" w:rsidRPr="001153C3">
        <w:rPr>
          <w:rFonts w:ascii="Times New Roman" w:hAnsi="Times New Roman"/>
        </w:rPr>
        <w:t xml:space="preserve"> statis</w:t>
      </w:r>
      <w:r w:rsidR="00D77584">
        <w:rPr>
          <w:rFonts w:ascii="Times New Roman" w:hAnsi="Times New Roman"/>
        </w:rPr>
        <w:t xml:space="preserve">tical/probabilistic models </w:t>
      </w:r>
      <w:r w:rsidR="00D77584" w:rsidRPr="001153C3">
        <w:rPr>
          <w:rFonts w:ascii="Times New Roman" w:hAnsi="Times New Roman"/>
        </w:rPr>
        <w:t>quick</w:t>
      </w:r>
      <w:r w:rsidR="00D77584">
        <w:rPr>
          <w:rFonts w:ascii="Times New Roman" w:hAnsi="Times New Roman"/>
        </w:rPr>
        <w:t>ly outpaced rule-based systems</w:t>
      </w:r>
      <w:r w:rsidR="00F23C6A">
        <w:rPr>
          <w:rFonts w:ascii="Times New Roman" w:hAnsi="Times New Roman"/>
        </w:rPr>
        <w:t xml:space="preserve"> </w:t>
      </w:r>
      <w:r w:rsidR="00F23C6A">
        <w:rPr>
          <w:rFonts w:ascii="Times New Roman" w:hAnsi="Times New Roman"/>
        </w:rPr>
        <w:fldChar w:fldCharType="begin"/>
      </w:r>
      <w:r w:rsidR="00F23C6A">
        <w:rPr>
          <w:rFonts w:ascii="Times New Roman" w:hAnsi="Times New Roman"/>
        </w:rPr>
        <w:instrText xml:space="preserve"> ADDIN ZOTERO_ITEM CSL_CITATION {"citationID":"zoBKWbnA","properties":{"formattedCitation":"(Chang, 2007)","plainCitation":"(Chang, 2007)","noteIndex":0},"citationItems":[{"id":158,"uris":["http://zotero.org/users/local/NZ08Ibbf/items/M6MY5NR6"],"uri":["http://zotero.org/users/local/NZ08Ibbf/items/M6MY5NR6"],"itemData":{"id":158,"type":"article-journal","title":"Chinese Word Segmentation : A Decade Revie w","page":"12","source":"Zotero","abstract":"During t he last decade , especially since t he First Internatio nal Chinese Word Segmentatio n Bakeoff was held in J uly 2003 , t he st udy in automatic Chinese word segmentation has been greatly imp roved. Tho se imp rove2 ment s could be summarized as following : (1) on t he comp utatio n sense Chinese wo rds in real text have been well2de2 fined by“segmentation guidelines + lexicon + segmented co rp us”; (2) p ractical result s show t hat performance of statistic segmentatio n systems outperfo rms t hat of handcrafted rule2based systems ; (3) t he evaluation in terms of Bakeoff data shows t hat t he accuracy drop caused by out2of2vocabulary (OOV) words is at least five times greater t han t hat of segmentation ambiguities ; (4) t he better performance of OOV recognition t he higher accuracy of t he segmentatio n system in whole , and t he accuracy of statistic segmentation systems wit h character2based tagging ap2 p roach o utperforms any ot her wo rd2based system.","author":[{"family":"Chang","given":"HUAN G"}],"issued":{"date-parts":[["2007"]]}}}],"schema":"https://github.com/citation-style-language/schema/raw/master/csl-citation.json"} </w:instrText>
      </w:r>
      <w:r w:rsidR="00F23C6A">
        <w:rPr>
          <w:rFonts w:ascii="Times New Roman" w:hAnsi="Times New Roman"/>
        </w:rPr>
        <w:fldChar w:fldCharType="separate"/>
      </w:r>
      <w:r w:rsidR="00F23C6A">
        <w:rPr>
          <w:rFonts w:ascii="Times New Roman" w:hAnsi="Times New Roman"/>
          <w:noProof/>
        </w:rPr>
        <w:t>(Chang, 2007)</w:t>
      </w:r>
      <w:r w:rsidR="00F23C6A">
        <w:rPr>
          <w:rFonts w:ascii="Times New Roman" w:hAnsi="Times New Roman"/>
        </w:rPr>
        <w:fldChar w:fldCharType="end"/>
      </w:r>
      <w:r w:rsidR="00D77584">
        <w:rPr>
          <w:rFonts w:ascii="Times New Roman" w:hAnsi="Times New Roman"/>
          <w:lang w:eastAsia="tr-TR"/>
        </w:rPr>
        <w:t xml:space="preserve">. </w:t>
      </w:r>
      <w:r w:rsidR="00456C3A">
        <w:rPr>
          <w:rFonts w:ascii="Times New Roman" w:hAnsi="Times New Roman"/>
          <w:lang w:eastAsia="tr-TR"/>
        </w:rPr>
        <w:t>There are instances of statistical systems incorporating linguistic rules (EX).</w:t>
      </w:r>
    </w:p>
    <w:p w14:paraId="0AC33F4E" w14:textId="5BCD9034" w:rsidR="00DC3AE6" w:rsidRPr="00A751A2" w:rsidRDefault="00DC3AE6" w:rsidP="00584774">
      <w:pPr>
        <w:pStyle w:val="ColingSubsection"/>
        <w:numPr>
          <w:ilvl w:val="2"/>
          <w:numId w:val="2"/>
        </w:numPr>
        <w:rPr>
          <w:rFonts w:ascii="Times New Roman" w:hAnsi="Times New Roman"/>
          <w:lang w:val="en-US"/>
        </w:rPr>
      </w:pPr>
      <w:r>
        <w:rPr>
          <w:rFonts w:ascii="Times New Roman" w:hAnsi="Times New Roman"/>
          <w:lang w:val="en-US"/>
        </w:rPr>
        <w:t>Word-based vs Character based</w:t>
      </w:r>
    </w:p>
    <w:p w14:paraId="0D8A5BA7" w14:textId="14DFAEA9" w:rsidR="0072285E" w:rsidRPr="008C6C84" w:rsidRDefault="00D77584" w:rsidP="00EB7525">
      <w:pPr>
        <w:pStyle w:val="ColingTextIndent"/>
        <w:ind w:firstLine="0"/>
        <w:rPr>
          <w:rFonts w:ascii="Times New Roman" w:hAnsi="Times New Roman"/>
          <w:lang w:eastAsia="tr-TR"/>
        </w:rPr>
      </w:pPr>
      <w:r>
        <w:rPr>
          <w:rFonts w:ascii="Times New Roman" w:hAnsi="Times New Roman"/>
          <w:lang w:eastAsia="tr-TR"/>
        </w:rPr>
        <w:t xml:space="preserve">Furthermore, </w:t>
      </w:r>
      <w:r w:rsidRPr="00456C3A">
        <w:rPr>
          <w:rFonts w:ascii="Times New Roman" w:hAnsi="Times New Roman"/>
          <w:lang w:eastAsia="tr-TR"/>
        </w:rPr>
        <w:t>within the statistical framework</w:t>
      </w:r>
      <w:r>
        <w:rPr>
          <w:rFonts w:ascii="Times New Roman" w:hAnsi="Times New Roman"/>
          <w:lang w:eastAsia="tr-TR"/>
        </w:rPr>
        <w:t xml:space="preserve">, a decision must </w:t>
      </w:r>
      <w:r w:rsidR="00456C3A">
        <w:rPr>
          <w:rFonts w:ascii="Times New Roman" w:hAnsi="Times New Roman"/>
          <w:lang w:eastAsia="tr-TR"/>
        </w:rPr>
        <w:t xml:space="preserve">also </w:t>
      </w:r>
      <w:r>
        <w:rPr>
          <w:rFonts w:ascii="Times New Roman" w:hAnsi="Times New Roman"/>
          <w:lang w:eastAsia="tr-TR"/>
        </w:rPr>
        <w:t xml:space="preserve">be made to </w:t>
      </w:r>
      <w:r w:rsidR="00456C3A">
        <w:rPr>
          <w:rFonts w:ascii="Times New Roman" w:hAnsi="Times New Roman"/>
          <w:lang w:eastAsia="tr-TR"/>
        </w:rPr>
        <w:t>use either characters or words as the basic unit</w:t>
      </w:r>
      <w:r w:rsidR="0067095A">
        <w:rPr>
          <w:rFonts w:ascii="Times New Roman" w:hAnsi="Times New Roman"/>
          <w:lang w:eastAsia="tr-TR"/>
        </w:rPr>
        <w:t xml:space="preserve">. </w:t>
      </w:r>
      <w:r w:rsidR="002E4DDF">
        <w:rPr>
          <w:rFonts w:ascii="Times New Roman" w:hAnsi="Times New Roman"/>
          <w:lang w:eastAsia="tr-TR"/>
        </w:rPr>
        <w:t>Word-based systems involve a range complexity from maximum matching to</w:t>
      </w:r>
      <w:r w:rsidR="002E4DDF" w:rsidRPr="002E4DDF">
        <w:rPr>
          <w:rFonts w:ascii="Times New Roman" w:hAnsi="Times New Roman"/>
          <w:lang w:eastAsia="tr-TR"/>
        </w:rPr>
        <w:t xml:space="preserve"> </w:t>
      </w:r>
      <w:r w:rsidR="002E4DDF">
        <w:rPr>
          <w:rFonts w:ascii="Times New Roman" w:hAnsi="Times New Roman"/>
          <w:lang w:eastAsia="tr-TR"/>
        </w:rPr>
        <w:t>semi-Markov combined with Conditional Random Fields (</w:t>
      </w:r>
      <w:r w:rsidR="002E4DDF" w:rsidRPr="002E4DDF">
        <w:rPr>
          <w:rFonts w:ascii="Times New Roman" w:hAnsi="Times New Roman"/>
          <w:lang w:eastAsia="tr-TR"/>
        </w:rPr>
        <w:t>CRFs)</w:t>
      </w:r>
      <w:r w:rsidR="002E4DDF">
        <w:rPr>
          <w:rFonts w:ascii="Times New Roman" w:hAnsi="Times New Roman"/>
          <w:lang w:eastAsia="tr-TR"/>
        </w:rPr>
        <w:t xml:space="preserve">. </w:t>
      </w:r>
      <w:r w:rsidR="000B3F8D">
        <w:rPr>
          <w:rFonts w:ascii="Times New Roman" w:hAnsi="Times New Roman"/>
          <w:lang w:eastAsia="tr-TR"/>
        </w:rPr>
        <w:t xml:space="preserve">One major difficulty for word-based systems is that because a complete word-list is infeasible, OOV words will always be a hindrance.  </w:t>
      </w:r>
      <w:r w:rsidR="00954698">
        <w:rPr>
          <w:rFonts w:ascii="Times New Roman" w:hAnsi="Times New Roman"/>
          <w:lang w:eastAsia="tr-TR"/>
        </w:rPr>
        <w:t>Chinese characters, however, are a relatively closed set</w:t>
      </w:r>
      <w:r w:rsidR="008C6C84">
        <w:rPr>
          <w:rFonts w:ascii="Times New Roman" w:hAnsi="Times New Roman"/>
          <w:lang w:eastAsia="tr-TR"/>
        </w:rPr>
        <w:t xml:space="preserve"> </w:t>
      </w:r>
      <w:r w:rsidR="008C6C84">
        <w:rPr>
          <w:rFonts w:ascii="Times New Roman" w:hAnsi="Times New Roman"/>
          <w:lang w:eastAsia="tr-TR"/>
        </w:rPr>
        <w:fldChar w:fldCharType="begin"/>
      </w:r>
      <w:r w:rsidR="008C6C84">
        <w:rPr>
          <w:rFonts w:ascii="Times New Roman" w:hAnsi="Times New Roman"/>
          <w:lang w:eastAsia="tr-TR"/>
        </w:rPr>
        <w:instrText xml:space="preserve"> ADDIN ZOTERO_ITEM CSL_CITATION {"citationID":"6FrfauIT","properties":{"formattedCitation":"(Chia-Ming Lee and Huang, 2013)","plainCitation":"(Chia-Ming Lee and Huang, 2013)","noteIndex":0},"citationItems":[{"id":178,"uris":["http://zotero.org/users/local/NZ08Ibbf/items/BFCTRMC8"],"uri":["http://zotero.org/users/local/NZ08Ibbf/items/BFCTRMC8"],"itemData":{"id":178,"type":"article-journal","title":"Context-Based Chinese Word Segmentation using SVM Machine-Learning Algorithm without Dictionary Support - Semantic Scholar","container-title":"IJCNLP","abstract":"This paper presents a new machine-learning Chinese word segmentation (CWS) approach, which defines CWS as a break-point classification problem; the break point is the boundary of two subsequent words. Further, this paper exploits a support vector machine (SVM) classifier, which learns the segmentation rules of the Chinese language from a context model of break points in a corpus. Additionally, we have designed an effective feature set for building the context model, and a systematic approach for creating the positive and negative samples used for training the classifier. Unlike the traditional approach, which requires the assistance of large-scale known information sources such as dictionaries or linguistic tagging, the proposed approach selects the most frequent words in the corpus as the learning sources. In this way, CWS is able to execute in any novel corpus without proper assistance sources. According to our experimental results, the proposed approach can achieve a competitive result compared with the Chinese knowledge and information processing (CKIP) system from Academia Sinica.","URL":"https://www.semanticscholar.org/paper/Context-Based-Chinese-Word-Segmentation-using-SVM-Lee-Huang/4ef0f399e62d0edd457efc8bfddf1cfb64552f2d","author":[{"literal":"Chia-Ming Lee"},{"family":"Huang","given":"Chien-Kang"}],"issued":{"date-parts":[["2013"]]},"accessed":{"date-parts":[["2018",3,16]]}}}],"schema":"https://github.com/citation-style-language/schema/raw/master/csl-citation.json"} </w:instrText>
      </w:r>
      <w:r w:rsidR="008C6C84">
        <w:rPr>
          <w:rFonts w:ascii="Times New Roman" w:hAnsi="Times New Roman"/>
          <w:lang w:eastAsia="tr-TR"/>
        </w:rPr>
        <w:fldChar w:fldCharType="separate"/>
      </w:r>
      <w:r w:rsidR="008C6C84">
        <w:rPr>
          <w:rFonts w:ascii="Times New Roman" w:hAnsi="Times New Roman"/>
          <w:noProof/>
          <w:lang w:eastAsia="tr-TR"/>
        </w:rPr>
        <w:t>(Chia-Ming Lee and Huang, 2013)</w:t>
      </w:r>
      <w:r w:rsidR="008C6C84">
        <w:rPr>
          <w:rFonts w:ascii="Times New Roman" w:hAnsi="Times New Roman"/>
          <w:lang w:eastAsia="tr-TR"/>
        </w:rPr>
        <w:fldChar w:fldCharType="end"/>
      </w:r>
      <w:r w:rsidR="00954698">
        <w:rPr>
          <w:rFonts w:ascii="Times New Roman" w:hAnsi="Times New Roman"/>
          <w:lang w:eastAsia="tr-TR"/>
        </w:rPr>
        <w:t xml:space="preserve">, which means that </w:t>
      </w:r>
      <w:r w:rsidR="006C15C8">
        <w:rPr>
          <w:rFonts w:ascii="Times New Roman" w:hAnsi="Times New Roman"/>
          <w:lang w:eastAsia="tr-TR"/>
        </w:rPr>
        <w:t xml:space="preserve">making inferences </w:t>
      </w:r>
      <w:r w:rsidR="008C6C84">
        <w:rPr>
          <w:rFonts w:ascii="Times New Roman" w:hAnsi="Times New Roman"/>
          <w:lang w:eastAsia="tr-TR"/>
        </w:rPr>
        <w:t>at that</w:t>
      </w:r>
      <w:r w:rsidR="00C33DAB">
        <w:rPr>
          <w:rFonts w:ascii="Times New Roman" w:hAnsi="Times New Roman"/>
          <w:lang w:eastAsia="tr-TR"/>
        </w:rPr>
        <w:t xml:space="preserve"> stage</w:t>
      </w:r>
      <w:r w:rsidR="006C15C8">
        <w:rPr>
          <w:rFonts w:ascii="Times New Roman" w:hAnsi="Times New Roman"/>
          <w:lang w:eastAsia="tr-TR"/>
        </w:rPr>
        <w:t xml:space="preserve"> has the potential for higher accuracy, even for unknown words. At the character level, a common approach is to treat CWS as a sequence labeling task</w:t>
      </w:r>
      <w:r w:rsidR="003F11BD">
        <w:rPr>
          <w:rFonts w:ascii="Times New Roman" w:hAnsi="Times New Roman"/>
          <w:lang w:eastAsia="tr-TR"/>
        </w:rPr>
        <w:t xml:space="preserve"> </w:t>
      </w:r>
      <w:r w:rsidR="003F11BD">
        <w:rPr>
          <w:rFonts w:ascii="Times New Roman" w:hAnsi="Times New Roman"/>
          <w:lang w:eastAsia="tr-TR"/>
        </w:rPr>
        <w:fldChar w:fldCharType="begin"/>
      </w:r>
      <w:r w:rsidR="003F11BD">
        <w:rPr>
          <w:rFonts w:ascii="Times New Roman" w:hAnsi="Times New Roman"/>
          <w:lang w:eastAsia="tr-TR"/>
        </w:rPr>
        <w:instrText xml:space="preserve"> ADDIN ZOTERO_ITEM CSL_CITATION {"citationID":"oLk6HkOZ","properties":{"formattedCitation":"(Xue, 2003)","plainCitation":"(Xue, 2003)","noteIndex":0},"citationItems":[{"id":169,"uris":["http://zotero.org/users/local/NZ08Ibbf/items/RRMPEISF"],"uri":["http://zotero.org/users/local/NZ08Ibbf/items/RRMPEISF"],"itemData":{"id":169,"type":"article-journal","title":"Chinese Word Segmentation as Character Tagging","container-title":"Computational Linguistics and Chinese Language Processing","page":"29-48","volume":"8","issue":"1","source":"Zotero","abstract":"In this paper we report results of a supervised machine-learning approach to Chinese word segmentation. A maximum entropy tagger is trained on manually annotated data to automatically assign to Chinese characters, or hanzi, tags that indicate the position of a hanzi within a word. The tagged output is then converted into segmented text for evaluation. Preliminary results show that this approach is competitive against other supervised machine-learning segmenters reported in previous studies, achieving precision and recall rates of 95.01% and 94.94% respectively, trained on a 237K-word training set.","author":[{"family":"Xue","given":"Nianwen"}],"issued":{"date-parts":[["2003"]]}}}],"schema":"https://github.com/citation-style-language/schema/raw/master/csl-citation.json"} </w:instrText>
      </w:r>
      <w:r w:rsidR="003F11BD">
        <w:rPr>
          <w:rFonts w:ascii="Times New Roman" w:hAnsi="Times New Roman"/>
          <w:lang w:eastAsia="tr-TR"/>
        </w:rPr>
        <w:fldChar w:fldCharType="separate"/>
      </w:r>
      <w:r w:rsidR="008C6C84">
        <w:rPr>
          <w:rFonts w:ascii="Times New Roman" w:hAnsi="Times New Roman"/>
          <w:noProof/>
          <w:lang w:eastAsia="tr-TR"/>
        </w:rPr>
        <w:t>(Xue, 2003)</w:t>
      </w:r>
      <w:r w:rsidR="003F11BD">
        <w:rPr>
          <w:rFonts w:ascii="Times New Roman" w:hAnsi="Times New Roman"/>
          <w:lang w:eastAsia="tr-TR"/>
        </w:rPr>
        <w:fldChar w:fldCharType="end"/>
      </w:r>
      <w:r w:rsidR="003F11BD">
        <w:rPr>
          <w:rFonts w:ascii="Times New Roman" w:hAnsi="Times New Roman"/>
          <w:lang w:eastAsia="tr-TR"/>
        </w:rPr>
        <w:t>, enabling machine learning</w:t>
      </w:r>
      <w:r w:rsidR="006C15C8">
        <w:rPr>
          <w:rFonts w:ascii="Times New Roman" w:hAnsi="Times New Roman"/>
          <w:lang w:eastAsia="tr-TR"/>
        </w:rPr>
        <w:t xml:space="preserve"> models such as Maximum Entropy (ME) and Conditional Random Fields (CRF) to be applied. </w:t>
      </w:r>
      <w:r w:rsidR="00FA7028">
        <w:rPr>
          <w:rFonts w:ascii="Times New Roman" w:hAnsi="Times New Roman"/>
          <w:lang w:eastAsia="tr-TR"/>
        </w:rPr>
        <w:t xml:space="preserve">Although it is possible for a </w:t>
      </w:r>
      <w:r w:rsidR="00CC46FB">
        <w:rPr>
          <w:rFonts w:ascii="Times New Roman" w:hAnsi="Times New Roman"/>
          <w:lang w:eastAsia="tr-TR"/>
        </w:rPr>
        <w:t xml:space="preserve">segmenter </w:t>
      </w:r>
      <w:r w:rsidR="00FA7028">
        <w:rPr>
          <w:rFonts w:ascii="Times New Roman" w:hAnsi="Times New Roman"/>
          <w:lang w:eastAsia="tr-TR"/>
        </w:rPr>
        <w:t xml:space="preserve">to rely </w:t>
      </w:r>
      <w:r w:rsidR="00CC46FB">
        <w:rPr>
          <w:rFonts w:ascii="Times New Roman" w:hAnsi="Times New Roman"/>
          <w:lang w:eastAsia="tr-TR"/>
        </w:rPr>
        <w:t xml:space="preserve">solely on weighted probabilities </w:t>
      </w:r>
      <w:r w:rsidR="00FA7028">
        <w:rPr>
          <w:rFonts w:ascii="Times New Roman" w:hAnsi="Times New Roman"/>
          <w:lang w:eastAsia="tr-TR"/>
        </w:rPr>
        <w:t>created by training on a</w:t>
      </w:r>
      <w:r w:rsidR="00CC46FB">
        <w:rPr>
          <w:rFonts w:ascii="Times New Roman" w:hAnsi="Times New Roman"/>
          <w:lang w:eastAsia="tr-TR"/>
        </w:rPr>
        <w:t xml:space="preserve"> corpus, many systems </w:t>
      </w:r>
      <w:r w:rsidR="008D286C">
        <w:rPr>
          <w:rFonts w:ascii="Times New Roman" w:hAnsi="Times New Roman"/>
          <w:lang w:eastAsia="tr-TR"/>
        </w:rPr>
        <w:t>inc</w:t>
      </w:r>
      <w:r w:rsidR="003F11BD">
        <w:rPr>
          <w:rFonts w:ascii="Times New Roman" w:hAnsi="Times New Roman"/>
          <w:lang w:eastAsia="tr-TR"/>
        </w:rPr>
        <w:t>o</w:t>
      </w:r>
      <w:r w:rsidR="006C15C8">
        <w:rPr>
          <w:rFonts w:ascii="Times New Roman" w:hAnsi="Times New Roman"/>
          <w:lang w:eastAsia="tr-TR"/>
        </w:rPr>
        <w:t>rporate</w:t>
      </w:r>
      <w:r w:rsidR="008D286C">
        <w:rPr>
          <w:rFonts w:ascii="Times New Roman" w:hAnsi="Times New Roman"/>
          <w:lang w:eastAsia="tr-TR"/>
        </w:rPr>
        <w:t xml:space="preserve"> labels at the character-level of known information such as </w:t>
      </w:r>
      <w:r w:rsidR="00D34689">
        <w:rPr>
          <w:rFonts w:ascii="Times New Roman" w:hAnsi="Times New Roman"/>
          <w:lang w:eastAsia="tr-TR"/>
        </w:rPr>
        <w:t>part-of-speech or character-position within a word.</w:t>
      </w:r>
      <w:r w:rsidR="00655EB0">
        <w:rPr>
          <w:rFonts w:ascii="Times New Roman" w:hAnsi="Times New Roman"/>
          <w:lang w:eastAsia="tr-TR"/>
        </w:rPr>
        <w:t xml:space="preserve"> Systems can </w:t>
      </w:r>
      <w:r w:rsidR="00861283">
        <w:rPr>
          <w:rFonts w:ascii="Times New Roman" w:hAnsi="Times New Roman"/>
          <w:lang w:eastAsia="tr-TR"/>
        </w:rPr>
        <w:t xml:space="preserve">go even further to </w:t>
      </w:r>
      <w:r w:rsidR="000A1248">
        <w:rPr>
          <w:rFonts w:ascii="Times New Roman" w:hAnsi="Times New Roman"/>
          <w:lang w:eastAsia="tr-TR"/>
        </w:rPr>
        <w:t>incorporate word-based and character</w:t>
      </w:r>
      <w:r w:rsidR="006F580E">
        <w:rPr>
          <w:rFonts w:ascii="Times New Roman" w:hAnsi="Times New Roman"/>
          <w:lang w:eastAsia="tr-TR"/>
        </w:rPr>
        <w:t>-based information</w:t>
      </w:r>
      <w:r w:rsidR="00154B01">
        <w:rPr>
          <w:rFonts w:ascii="Times New Roman" w:hAnsi="Times New Roman"/>
          <w:lang w:eastAsia="tr-TR"/>
        </w:rPr>
        <w:t xml:space="preserve"> </w:t>
      </w:r>
      <w:r w:rsidR="00154B01">
        <w:rPr>
          <w:rFonts w:ascii="Times New Roman" w:hAnsi="Times New Roman"/>
          <w:lang w:eastAsia="tr-TR"/>
        </w:rPr>
        <w:fldChar w:fldCharType="begin"/>
      </w:r>
      <w:r w:rsidR="00B05444">
        <w:rPr>
          <w:rFonts w:ascii="Times New Roman" w:hAnsi="Times New Roman"/>
          <w:lang w:eastAsia="tr-TR"/>
        </w:rPr>
        <w:instrText xml:space="preserve"> ADDIN ZOTERO_ITEM CSL_CITATION {"citationID":"yImCG1xM","properties":{"formattedCitation":"(Sun et al., 2009; Wang et al., 2014)","plainCitation":"(Sun et al., 2009; Wang et al., 2014)","noteIndex":0},"citationItems":[{"id":152,"uris":["http://zotero.org/users/local/NZ08Ibbf/items/NQLIX9XV"],"uri":["http://zotero.org/users/local/NZ08Ibbf/items/NQLIX9XV"],"itemData":{"id":152,"type":"paper-conference","title":"A discriminative latent variable chinese segmenter with hybrid word/character information","publisher":"Association for Computational Linguistics","page":"56","source":"CrossRef","abstract":"Conventional approaches to Chinese word segmentation treat the problem as a characterbased tagging task. Recently, semi-Markov models have been applied to the problem, incorporating features based on complete words. In this paper, we propose an alternative, a latent variable model, which uses hybrid information based on both word sequences and character sequences. We argue that the use of latent variables can help capture long range dependencies and improve the recall on segmenting long words, e.g., named-entities. Experimental results show that this is indeed the case. With this improvement, evaluations on the data of the second SIGHAN CWS bakeoff show that our system is competitive with the best ones in the literature.","URL":"http://portal.acm.org/citation.cfm?doid=1620754.1620763","DOI":"10.3115/1620754.1620763","ISBN":"978-1-932432-41-1","language":"en","author":[{"family":"Sun","given":"Xu"},{"family":"Zhang","given":"Yaozhong"},{"family":"Matsuzaki","given":"Takuya"},{"family":"Tsuruoka","given":"Yoshimasa"},{"family":"Tsujii","given":"Jun'ichi"}],"issued":{"date-parts":[["2009"]]},"accessed":{"date-parts":[["2018",3,14]]}}},{"id":229,"uris":["http://zotero.org/users/local/NZ08Ibbf/items/V8JVVS4H"],"uri":["http://zotero.org/users/local/NZ08Ibbf/items/V8JVVS4H"],"itemData":{"id":229,"type":"paper-conference","title":"Two Knives Cut Better Than One: Chinese Word Segmentation with Dual Decomposition","publisher":"Association for Computational Linguistics","page":"193-198","source":"CrossRef","abstract":"There are two dominant approaches to Chinese word segmentation: word-based and character-based models, each with respective strengths. Prior work has shown that gains in segmentation performance can be achieved from combining these two types of models; however, past efforts have not provided a practical technique to allow mainstream adoption. We propose a method that effectively combines the strength of both segmentation schemes using an efﬁcient dual-decomposition algorithm for joint inference. Our method is simple and easy to implement. Experiments on SIGHAN 2003 and 2005 evaluation datasets show that our method achieves the best reported results to date on 6 out of 7 datasets.","URL":"http://aclweb.org/anthology/P14-2032","DOI":"10.3115/v1/P14-2032","shortTitle":"Two Knives Cut Better Than One","language":"en","author":[{"family":"Wang","given":"Mengqiu"},{"family":"Voigt","given":"Rob"},{"family":"Manning","given":"Christopher D."}],"issued":{"date-parts":[["2014"]]},"accessed":{"date-parts":[["2018",3,16]]}}}],"schema":"https://github.com/citation-style-language/schema/raw/master/csl-citation.json"} </w:instrText>
      </w:r>
      <w:r w:rsidR="00154B01">
        <w:rPr>
          <w:rFonts w:ascii="Times New Roman" w:hAnsi="Times New Roman"/>
          <w:lang w:eastAsia="tr-TR"/>
        </w:rPr>
        <w:fldChar w:fldCharType="separate"/>
      </w:r>
      <w:r w:rsidR="00B05444">
        <w:rPr>
          <w:rFonts w:ascii="Times New Roman" w:hAnsi="Times New Roman"/>
          <w:noProof/>
          <w:lang w:eastAsia="tr-TR"/>
        </w:rPr>
        <w:t>(Sun et al., 2009; Wang et al., 2014)</w:t>
      </w:r>
      <w:r w:rsidR="00154B01">
        <w:rPr>
          <w:rFonts w:ascii="Times New Roman" w:hAnsi="Times New Roman"/>
          <w:lang w:eastAsia="tr-TR"/>
        </w:rPr>
        <w:fldChar w:fldCharType="end"/>
      </w:r>
    </w:p>
    <w:p w14:paraId="2FD5DD68" w14:textId="00AAD899" w:rsidR="00546018" w:rsidRPr="00A751A2" w:rsidRDefault="00546018" w:rsidP="00546018">
      <w:pPr>
        <w:pStyle w:val="ColingSubsection"/>
        <w:numPr>
          <w:ilvl w:val="2"/>
          <w:numId w:val="2"/>
        </w:numPr>
        <w:rPr>
          <w:rFonts w:ascii="Times New Roman" w:hAnsi="Times New Roman"/>
          <w:lang w:val="en-US"/>
        </w:rPr>
      </w:pPr>
      <w:r>
        <w:rPr>
          <w:rFonts w:ascii="Times New Roman" w:hAnsi="Times New Roman"/>
          <w:lang w:val="en-US"/>
        </w:rPr>
        <w:t>All-at-once vs One-at-a-time</w:t>
      </w:r>
    </w:p>
    <w:p w14:paraId="3B30E4C4" w14:textId="10C86DC8" w:rsidR="0072285E" w:rsidRDefault="009D27D3" w:rsidP="00546018">
      <w:pPr>
        <w:pStyle w:val="ColingTextIndent"/>
        <w:ind w:firstLine="0"/>
        <w:rPr>
          <w:rFonts w:ascii="Times New Roman" w:hAnsi="Times New Roman"/>
          <w:lang w:eastAsia="tr-TR"/>
        </w:rPr>
      </w:pPr>
      <w:r>
        <w:rPr>
          <w:rFonts w:ascii="Times New Roman" w:hAnsi="Times New Roman"/>
          <w:lang w:eastAsia="tr-TR"/>
        </w:rPr>
        <w:t xml:space="preserve">Segmentation of Chinese text is certainly a foundational task to many more advance language processing tasks; however, </w:t>
      </w:r>
      <w:r w:rsidR="001C682E">
        <w:rPr>
          <w:rFonts w:ascii="Times New Roman" w:hAnsi="Times New Roman"/>
          <w:lang w:eastAsia="tr-TR"/>
        </w:rPr>
        <w:t xml:space="preserve">part-of-speech tagging can be concurrently attempted with and even inform segmentation. Segmenters that simultaneously perform this and other tasks are known as one-at-a-time or ensemble systems. Alternatively, </w:t>
      </w:r>
      <w:r w:rsidR="00AA5BBD">
        <w:rPr>
          <w:rFonts w:ascii="Times New Roman" w:hAnsi="Times New Roman"/>
          <w:lang w:eastAsia="tr-TR"/>
        </w:rPr>
        <w:t>many parsers</w:t>
      </w:r>
      <w:r w:rsidR="001C682E">
        <w:rPr>
          <w:rFonts w:ascii="Times New Roman" w:hAnsi="Times New Roman"/>
          <w:lang w:eastAsia="tr-TR"/>
        </w:rPr>
        <w:t xml:space="preserve"> function as stand-alone tools within a pipeline</w:t>
      </w:r>
      <w:r w:rsidR="00AA5BBD">
        <w:rPr>
          <w:rFonts w:ascii="Times New Roman" w:hAnsi="Times New Roman"/>
          <w:lang w:eastAsia="tr-TR"/>
        </w:rPr>
        <w:t xml:space="preserve"> of language processing</w:t>
      </w:r>
      <w:r w:rsidR="001C682E">
        <w:rPr>
          <w:rFonts w:ascii="Times New Roman" w:hAnsi="Times New Roman"/>
          <w:lang w:eastAsia="tr-TR"/>
        </w:rPr>
        <w:t>.</w:t>
      </w:r>
      <w:r>
        <w:rPr>
          <w:rFonts w:ascii="Times New Roman" w:hAnsi="Times New Roman"/>
          <w:lang w:eastAsia="tr-TR"/>
        </w:rPr>
        <w:t xml:space="preserve"> </w:t>
      </w:r>
      <w:r w:rsidR="00784AF6">
        <w:rPr>
          <w:rFonts w:ascii="Times New Roman" w:hAnsi="Times New Roman"/>
          <w:lang w:eastAsia="tr-TR"/>
        </w:rPr>
        <w:fldChar w:fldCharType="begin"/>
      </w:r>
      <w:r w:rsidR="005F1CC8">
        <w:rPr>
          <w:rFonts w:ascii="Times New Roman" w:hAnsi="Times New Roman"/>
          <w:lang w:eastAsia="tr-TR"/>
        </w:rPr>
        <w:instrText xml:space="preserve"> ADDIN ZOTERO_ITEM CSL_CITATION {"citationID":"q06Aalp2","properties":{"formattedCitation":"(Ng and Low, 2004)","plainCitation":"(Ng and Low, 2004)","noteIndex":0},"citationItems":[{"id":207,"uris":["http://zotero.org/users/local/NZ08Ibbf/items/RDP6J45Q"],"uri":["http://zotero.org/users/local/NZ08Ibbf/items/RDP6J45Q"],"itemData":{"id":207,"type":"article-journal","title":"Chinese Part-of-Speech Tagging: One-at-a-Time or All-at-Once? Word-Based or Character-Based?","container-title":"Proceedings of the 2004 Conference on Empirical Methods in Natural Language Processing","source":"aclanthology.coli.uni-saarland.de","URL":"https://aclanthology.coli.uni-saarland.de/papers/W04-3236/w04-3236","shortTitle":"Chinese Part-of-Speech Tagging","language":"en","author":[{"family":"Ng","given":"Hwee Tou"},{"family":"Low","given":"Jin Kiat"}],"issued":{"date-parts":[["2004"]]},"accessed":{"date-parts":[["2018",3,16]]}}}],"schema":"https://github.com/citation-style-language/schema/raw/master/csl-citation.json"} </w:instrText>
      </w:r>
      <w:r w:rsidR="00784AF6">
        <w:rPr>
          <w:rFonts w:ascii="Times New Roman" w:hAnsi="Times New Roman"/>
          <w:lang w:eastAsia="tr-TR"/>
        </w:rPr>
        <w:fldChar w:fldCharType="separate"/>
      </w:r>
      <w:r w:rsidR="00154B01">
        <w:rPr>
          <w:rFonts w:ascii="Times New Roman" w:hAnsi="Times New Roman"/>
          <w:noProof/>
          <w:lang w:eastAsia="tr-TR"/>
        </w:rPr>
        <w:t>(Sun et al., 2009)</w:t>
      </w:r>
      <w:r w:rsidR="00784AF6">
        <w:rPr>
          <w:rFonts w:ascii="Times New Roman" w:hAnsi="Times New Roman"/>
          <w:lang w:eastAsia="tr-TR"/>
        </w:rPr>
        <w:fldChar w:fldCharType="end"/>
      </w:r>
      <w:r w:rsidR="005F1CC8">
        <w:rPr>
          <w:rFonts w:ascii="Times New Roman" w:hAnsi="Times New Roman"/>
          <w:lang w:eastAsia="tr-TR"/>
        </w:rPr>
        <w:t xml:space="preserve"> </w:t>
      </w:r>
      <w:r w:rsidR="001C682E">
        <w:rPr>
          <w:rFonts w:ascii="Times New Roman" w:hAnsi="Times New Roman"/>
          <w:lang w:eastAsia="tr-TR"/>
        </w:rPr>
        <w:t>put forth a well-thought comparison</w:t>
      </w:r>
      <w:r w:rsidR="00475C06">
        <w:rPr>
          <w:rFonts w:ascii="Times New Roman" w:hAnsi="Times New Roman"/>
          <w:lang w:eastAsia="tr-TR"/>
        </w:rPr>
        <w:t xml:space="preserve"> and evaluation</w:t>
      </w:r>
      <w:r w:rsidR="001C682E">
        <w:rPr>
          <w:rFonts w:ascii="Times New Roman" w:hAnsi="Times New Roman"/>
          <w:lang w:eastAsia="tr-TR"/>
        </w:rPr>
        <w:t xml:space="preserve"> of these two</w:t>
      </w:r>
      <w:r w:rsidR="0022364E">
        <w:rPr>
          <w:rFonts w:ascii="Times New Roman" w:hAnsi="Times New Roman"/>
          <w:lang w:eastAsia="tr-TR"/>
        </w:rPr>
        <w:t xml:space="preserve"> </w:t>
      </w:r>
      <w:r w:rsidR="00475C06">
        <w:rPr>
          <w:rFonts w:ascii="Times New Roman" w:hAnsi="Times New Roman"/>
          <w:lang w:eastAsia="tr-TR"/>
        </w:rPr>
        <w:t>approaches, further contextualizing their taxonomy within the cha</w:t>
      </w:r>
      <w:r w:rsidR="004C19F3">
        <w:rPr>
          <w:rFonts w:ascii="Times New Roman" w:hAnsi="Times New Roman"/>
          <w:lang w:eastAsia="tr-TR"/>
        </w:rPr>
        <w:t>racter- or word-based framework</w:t>
      </w:r>
      <w:r w:rsidR="00D77584">
        <w:rPr>
          <w:rFonts w:ascii="Times New Roman" w:hAnsi="Times New Roman"/>
          <w:lang w:eastAsia="tr-TR"/>
        </w:rPr>
        <w:t>.</w:t>
      </w:r>
      <w:r w:rsidR="00B97106">
        <w:rPr>
          <w:rFonts w:ascii="Times New Roman" w:hAnsi="Times New Roman"/>
          <w:lang w:eastAsia="tr-TR"/>
        </w:rPr>
        <w:t xml:space="preserve"> Although </w:t>
      </w:r>
      <w:r w:rsidR="00FD79C5">
        <w:rPr>
          <w:rFonts w:ascii="Times New Roman" w:hAnsi="Times New Roman"/>
          <w:lang w:eastAsia="tr-TR"/>
        </w:rPr>
        <w:t>ensemble approach</w:t>
      </w:r>
      <w:r w:rsidR="00B97106">
        <w:rPr>
          <w:rFonts w:ascii="Times New Roman" w:hAnsi="Times New Roman"/>
          <w:lang w:eastAsia="tr-TR"/>
        </w:rPr>
        <w:t xml:space="preserve">es consistently outperform pipeline models, they do have the downside of taking much longer to train as well as utilize. </w:t>
      </w:r>
      <w:r w:rsidR="00D769E2">
        <w:rPr>
          <w:rFonts w:ascii="Times New Roman" w:hAnsi="Times New Roman"/>
          <w:lang w:eastAsia="tr-TR"/>
        </w:rPr>
        <w:t>Ensemble models have the benefit of using tags at the character level to perform better on unknown words.</w:t>
      </w:r>
    </w:p>
    <w:p w14:paraId="0463E62B" w14:textId="5951DF6B" w:rsidR="007B2383" w:rsidRPr="00A751A2" w:rsidRDefault="007B2383" w:rsidP="007B2383">
      <w:pPr>
        <w:pStyle w:val="ColingSubsection"/>
        <w:tabs>
          <w:tab w:val="clear" w:pos="576"/>
          <w:tab w:val="num" w:pos="504"/>
        </w:tabs>
        <w:rPr>
          <w:rFonts w:ascii="Times New Roman" w:hAnsi="Times New Roman"/>
          <w:lang w:val="en-US"/>
        </w:rPr>
      </w:pPr>
      <w:r>
        <w:rPr>
          <w:rFonts w:ascii="Times New Roman" w:hAnsi="Times New Roman"/>
          <w:lang w:val="en-US"/>
        </w:rPr>
        <w:t>Domain Adaptation</w:t>
      </w:r>
    </w:p>
    <w:p w14:paraId="35463461" w14:textId="16669EDF" w:rsidR="00D77584" w:rsidRDefault="00730957" w:rsidP="0004375C">
      <w:pPr>
        <w:pStyle w:val="ColingTextIndent"/>
        <w:ind w:firstLine="0"/>
        <w:rPr>
          <w:rFonts w:ascii="Times New Roman" w:hAnsi="Times New Roman"/>
          <w:lang w:eastAsia="tr-TR"/>
        </w:rPr>
      </w:pPr>
      <w:r>
        <w:rPr>
          <w:rFonts w:ascii="Times New Roman" w:hAnsi="Times New Roman"/>
          <w:lang w:eastAsia="tr-TR"/>
        </w:rPr>
        <w:t xml:space="preserve">When segmenters are trained on certain types or genres of text, it naturally follows that they perform better on segmenting similar texts. </w:t>
      </w:r>
      <w:r w:rsidR="009F5245">
        <w:rPr>
          <w:rFonts w:ascii="Times New Roman" w:hAnsi="Times New Roman"/>
          <w:lang w:eastAsia="tr-TR"/>
        </w:rPr>
        <w:t>Technical jargon</w:t>
      </w:r>
      <w:r w:rsidR="00DE5CDB">
        <w:rPr>
          <w:rFonts w:ascii="Times New Roman" w:hAnsi="Times New Roman"/>
          <w:lang w:eastAsia="tr-TR"/>
        </w:rPr>
        <w:t xml:space="preserve"> and scientific terms present a real problem for those kinds of systems. </w:t>
      </w:r>
      <w:r w:rsidR="00943044">
        <w:rPr>
          <w:rFonts w:ascii="Times New Roman" w:hAnsi="Times New Roman"/>
          <w:lang w:eastAsia="tr-TR"/>
        </w:rPr>
        <w:t>If the goal is to CWS technology to be advanced to such a robust degree that input genre is not a constraint, then</w:t>
      </w:r>
      <w:r w:rsidR="00100FCC">
        <w:rPr>
          <w:rFonts w:ascii="Times New Roman" w:hAnsi="Times New Roman"/>
          <w:lang w:eastAsia="tr-TR"/>
        </w:rPr>
        <w:t xml:space="preserve"> domain adaptation must be taken</w:t>
      </w:r>
      <w:r w:rsidR="00943044">
        <w:rPr>
          <w:rFonts w:ascii="Times New Roman" w:hAnsi="Times New Roman"/>
          <w:lang w:eastAsia="tr-TR"/>
        </w:rPr>
        <w:t xml:space="preserve"> into account.</w:t>
      </w:r>
    </w:p>
    <w:p w14:paraId="5C6BBFD5" w14:textId="5A0AC482" w:rsidR="00173812" w:rsidRDefault="0005312E" w:rsidP="00173812">
      <w:pPr>
        <w:pStyle w:val="ColingTextIndent"/>
        <w:ind w:firstLine="270"/>
        <w:rPr>
          <w:rFonts w:ascii="Times New Roman" w:hAnsi="Times New Roman"/>
          <w:lang w:eastAsia="tr-TR"/>
        </w:rPr>
      </w:pPr>
      <w:r>
        <w:rPr>
          <w:rFonts w:ascii="Times New Roman" w:hAnsi="Times New Roman"/>
          <w:lang w:eastAsia="tr-TR"/>
        </w:rPr>
        <w:t xml:space="preserve">Li and Xue </w:t>
      </w:r>
      <w:r>
        <w:rPr>
          <w:rFonts w:ascii="Times New Roman" w:hAnsi="Times New Roman"/>
          <w:lang w:eastAsia="tr-TR"/>
        </w:rPr>
        <w:fldChar w:fldCharType="begin"/>
      </w:r>
      <w:r>
        <w:rPr>
          <w:rFonts w:ascii="Times New Roman" w:hAnsi="Times New Roman"/>
          <w:lang w:eastAsia="tr-TR"/>
        </w:rPr>
        <w:instrText xml:space="preserve"> ADDIN ZOTERO_ITEM CSL_CITATION {"citationID":"BJDW1ufh","properties":{"formattedCitation":"(Li and Xue, 2016)","plainCitation":"(Li and Xue, 2016)","noteIndex":0},"citationItems":[{"id":131,"uris":["http://zotero.org/users/local/NZ08Ibbf/items/JFHMWQF4"],"uri":["http://zotero.org/users/local/NZ08Ibbf/items/JFHMWQF4"],"itemData":{"id":131,"type":"article-journal","title":"Towards Accurate Word Segmentation for Chinese Patents","container-title":"arXiv:1611.10038 [cs]","source":"arXiv.org","abstract":"A patent is a property right for an invention granted by the government to the inventor. An invention is a solution to a specific technological problem. So patents often have a high concentration of scientific and technical terms that are rare in everyday language. The Chinese word segmentation model trained on currently available everyday language data sets performs poorly because it cannot effectively recognize these scientific and technical terms. In this paper we describe a pragmatic approach to Chinese word segmentation on patents where we train a character-based semi-supervised sequence labeling model by extracting features from a manually segmented corpus of 142 patents, enhanced with information extracted from the Chinese TreeBank. Experiments show that the accuracy of our model reached 95.08% (F1 score) on a held-out test set and 96.59% on development set, compared with an F1 score of 91.48% on development set if the model is trained on the Chinese TreeBank. We also experimented with some existing domain adaptation techniques, the results show that the amount of target domain data and the selected features impact the performance of the domain adaptation techniques.","URL":"http://arxiv.org/abs/1611.10038","note":"arXiv: 1611.10038","author":[{"family":"Li","given":"Si"},{"family":"Xue","given":"Nianwen"}],"issued":{"date-parts":[["2016",11,30]]},"accessed":{"date-parts":[["2018",3,14]]}}}],"schema":"https://github.com/citation-style-language/schema/raw/master/csl-citation.json"} </w:instrText>
      </w:r>
      <w:r>
        <w:rPr>
          <w:rFonts w:ascii="Times New Roman" w:hAnsi="Times New Roman"/>
          <w:lang w:eastAsia="tr-TR"/>
        </w:rPr>
        <w:fldChar w:fldCharType="separate"/>
      </w:r>
      <w:r>
        <w:rPr>
          <w:rFonts w:ascii="Times New Roman" w:hAnsi="Times New Roman"/>
          <w:noProof/>
          <w:lang w:eastAsia="tr-TR"/>
        </w:rPr>
        <w:t>(2016)</w:t>
      </w:r>
      <w:r>
        <w:rPr>
          <w:rFonts w:ascii="Times New Roman" w:hAnsi="Times New Roman"/>
          <w:lang w:eastAsia="tr-TR"/>
        </w:rPr>
        <w:fldChar w:fldCharType="end"/>
      </w:r>
      <w:r w:rsidR="0090680C">
        <w:rPr>
          <w:rFonts w:ascii="Times New Roman" w:hAnsi="Times New Roman"/>
          <w:lang w:eastAsia="tr-TR"/>
        </w:rPr>
        <w:t xml:space="preserve"> </w:t>
      </w:r>
      <w:r w:rsidR="00EE2A3E">
        <w:rPr>
          <w:rFonts w:ascii="Times New Roman" w:hAnsi="Times New Roman"/>
          <w:lang w:eastAsia="tr-TR"/>
        </w:rPr>
        <w:t>ann</w:t>
      </w:r>
      <w:r w:rsidR="00B677C2">
        <w:rPr>
          <w:rFonts w:ascii="Times New Roman" w:hAnsi="Times New Roman"/>
          <w:lang w:eastAsia="tr-TR"/>
        </w:rPr>
        <w:t>otated Chinese patent texts, discovering that even a small amount of target-domain training data is more effective in increasing performance compared to a large amount of out-of-domain data.</w:t>
      </w:r>
      <w:r w:rsidR="00DB4E68">
        <w:rPr>
          <w:rFonts w:ascii="Times New Roman" w:hAnsi="Times New Roman"/>
          <w:lang w:eastAsia="tr-TR"/>
        </w:rPr>
        <w:t xml:space="preserve"> Also addressing the issue of low-resource datasets, Xu et al. </w:t>
      </w:r>
      <w:r w:rsidR="00DB4E68">
        <w:rPr>
          <w:rFonts w:ascii="Times New Roman" w:hAnsi="Times New Roman"/>
          <w:lang w:eastAsia="tr-TR"/>
        </w:rPr>
        <w:fldChar w:fldCharType="begin"/>
      </w:r>
      <w:r w:rsidR="00DB4E68">
        <w:rPr>
          <w:rFonts w:ascii="Times New Roman" w:hAnsi="Times New Roman"/>
          <w:lang w:eastAsia="tr-TR"/>
        </w:rPr>
        <w:instrText xml:space="preserve"> ADDIN ZOTERO_ITEM CSL_CITATION {"citationID":"Yf5DDJG6","properties":{"formattedCitation":"(Xu et al., 2017)","plainCitation":"(Xu et al., 2017)","noteIndex":0},"citationItems":[{"id":134,"uris":["http://zotero.org/users/local/NZ08Ibbf/items/S5TV8K8B"],"uri":["http://zotero.org/users/local/NZ08Ibbf/items/S5TV8K8B"],"itemData":{"id":134,"type":"article-journal","title":"Deep Stacking Networks for Low-Resource Chinese Word Segmentation with Transfer Learning","container-title":"arXiv:1711.01427 [cs]","source":"arXiv.org","abstract":"In recent years, neural networks have proven to be effective in Chinese word segmentation. However, this promising performance relies on large-scale training data. Neural networks with conventional architectures cannot achieve the desired results in low-resource datasets due to the lack of labelled training data. In this paper, we propose a deep stacking framework to improve the performance on word segmentation tasks with insufficient data by integrating datasets from diverse domains. Our framework consists of two parts, domain-based models and deep stacking networks. The domain-based models are used to learn knowledge from different datasets. The deep stacking networks are designed to integrate domain-based models. To reduce model conflicts, we innovatively add communication paths among models and design various structures of deep stacking networks, including Gaussian-based Stacking Networks, Concatenate-based Stacking Networks, Sequence-based Stacking Networks and Tree-based Stacking Networks. We conduct experiments on six low-resource datasets from various domains. Our proposed framework shows significant performance improvements on all datasets compared with several strong baselines.","URL":"http://arxiv.org/abs/1711.01427","note":"arXiv: 1711.01427","author":[{"family":"Xu","given":"Jingjing"},{"family":"Sun","given":"Xu"},{"family":"Li","given":"Sujian"},{"family":"Cai","given":"Xiaoyan"},{"family":"Wei","given":"Bingzhen"}],"issued":{"date-parts":[["2017",11,4]]},"accessed":{"date-parts":[["2018",3,14]]}}}],"schema":"https://github.com/citation-style-language/schema/raw/master/csl-citation.json"} </w:instrText>
      </w:r>
      <w:r w:rsidR="00DB4E68">
        <w:rPr>
          <w:rFonts w:ascii="Times New Roman" w:hAnsi="Times New Roman"/>
          <w:lang w:eastAsia="tr-TR"/>
        </w:rPr>
        <w:fldChar w:fldCharType="separate"/>
      </w:r>
      <w:r w:rsidR="00DB4E68">
        <w:rPr>
          <w:rFonts w:ascii="Times New Roman" w:hAnsi="Times New Roman"/>
          <w:noProof/>
          <w:lang w:eastAsia="tr-TR"/>
        </w:rPr>
        <w:t>(2017)</w:t>
      </w:r>
      <w:r w:rsidR="00DB4E68">
        <w:rPr>
          <w:rFonts w:ascii="Times New Roman" w:hAnsi="Times New Roman"/>
          <w:lang w:eastAsia="tr-TR"/>
        </w:rPr>
        <w:fldChar w:fldCharType="end"/>
      </w:r>
      <w:r w:rsidR="00814270">
        <w:rPr>
          <w:rFonts w:ascii="Times New Roman" w:hAnsi="Times New Roman"/>
          <w:lang w:eastAsia="tr-TR"/>
        </w:rPr>
        <w:t xml:space="preserve"> implemented a deep-stacking neural networks framework.</w:t>
      </w:r>
    </w:p>
    <w:p w14:paraId="20DAA1C5" w14:textId="1739D93F" w:rsidR="00C7092B" w:rsidRPr="00A751A2" w:rsidRDefault="00C7092B" w:rsidP="00C7092B">
      <w:pPr>
        <w:pStyle w:val="ColingSubsection"/>
        <w:tabs>
          <w:tab w:val="clear" w:pos="576"/>
          <w:tab w:val="num" w:pos="504"/>
        </w:tabs>
        <w:rPr>
          <w:rFonts w:ascii="Times New Roman" w:hAnsi="Times New Roman"/>
          <w:lang w:val="en-US"/>
        </w:rPr>
      </w:pPr>
      <w:r>
        <w:rPr>
          <w:rFonts w:ascii="Times New Roman" w:hAnsi="Times New Roman"/>
          <w:lang w:val="en-US"/>
        </w:rPr>
        <w:t>Bake-offs</w:t>
      </w:r>
    </w:p>
    <w:p w14:paraId="12BE3329" w14:textId="3F6FBD51" w:rsidR="008C6863" w:rsidRPr="00A751A2" w:rsidRDefault="00DC78EF" w:rsidP="008C6863">
      <w:pPr>
        <w:pStyle w:val="ColingTextIndent"/>
        <w:ind w:firstLine="0"/>
        <w:rPr>
          <w:rFonts w:ascii="Times New Roman" w:hAnsi="Times New Roman"/>
        </w:rPr>
      </w:pPr>
      <w:r>
        <w:rPr>
          <w:rFonts w:ascii="Times New Roman" w:hAnsi="Times New Roman"/>
          <w:noProof/>
          <w:lang w:eastAsia="zh-CN"/>
        </w:rPr>
        <mc:AlternateContent>
          <mc:Choice Requires="wps">
            <w:drawing>
              <wp:anchor distT="0" distB="0" distL="114300" distR="114300" simplePos="0" relativeHeight="251658240" behindDoc="0" locked="0" layoutInCell="1" allowOverlap="1" wp14:anchorId="021E0BC7" wp14:editId="4E13684D">
                <wp:simplePos x="0" y="0"/>
                <wp:positionH relativeFrom="page">
                  <wp:posOffset>900430</wp:posOffset>
                </wp:positionH>
                <wp:positionV relativeFrom="page">
                  <wp:posOffset>9581515</wp:posOffset>
                </wp:positionV>
                <wp:extent cx="720090" cy="635"/>
                <wp:effectExtent l="0" t="5715" r="1778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635"/>
                        </a:xfrm>
                        <a:prstGeom prst="rect">
                          <a:avLst/>
                        </a:prstGeom>
                        <a:solidFill>
                          <a:srgbClr val="FFFFFF"/>
                        </a:solidFill>
                        <a:ln w="9525">
                          <a:solidFill>
                            <a:srgbClr val="000000"/>
                          </a:solidFill>
                          <a:miter lim="800000"/>
                          <a:headEnd/>
                          <a:tailEnd/>
                        </a:ln>
                      </wps:spPr>
                      <wps:txbx>
                        <w:txbxContent>
                          <w:p w14:paraId="203606B2" w14:textId="77777777" w:rsidR="009F0272" w:rsidRDefault="009F0272" w:rsidP="00D240A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1E0BC7" id="_x0000_t202" coordsize="21600,21600" o:spt="202" path="m0,0l0,21600,21600,21600,21600,0xe">
                <v:stroke joinstyle="miter"/>
                <v:path gradientshapeok="t" o:connecttype="rect"/>
              </v:shapetype>
              <v:shape id="Text Box 2" o:spid="_x0000_s1026" type="#_x0000_t202" style="position:absolute;left:0;text-align:left;margin-left:70.9pt;margin-top:754.45pt;width:56.7pt;height:.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">
                <v:textbox>
                  <w:txbxContent>
                    <w:p w14:paraId="203606B2" w14:textId="77777777" w:rsidR="009F0272" w:rsidRDefault="009F0272" w:rsidP="00D240AF"/>
                  </w:txbxContent>
                </v:textbox>
                <w10:wrap anchorx="page" anchory="page"/>
              </v:shape>
            </w:pict>
          </mc:Fallback>
        </mc:AlternateContent>
      </w:r>
      <w:r>
        <w:rPr>
          <w:rFonts w:ascii="Times New Roman" w:hAnsi="Times New Roman"/>
          <w:noProof/>
          <w:lang w:eastAsia="zh-CN"/>
        </w:rPr>
        <mc:AlternateContent>
          <mc:Choice Requires="wps">
            <w:drawing>
              <wp:anchor distT="0" distB="0" distL="114300" distR="114300" simplePos="0" relativeHeight="251657216" behindDoc="0" locked="0" layoutInCell="1" allowOverlap="1" wp14:anchorId="55B692A1" wp14:editId="280BBF30">
                <wp:simplePos x="0" y="0"/>
                <wp:positionH relativeFrom="column">
                  <wp:posOffset>2540</wp:posOffset>
                </wp:positionH>
                <wp:positionV relativeFrom="margin">
                  <wp:posOffset>8674735</wp:posOffset>
                </wp:positionV>
                <wp:extent cx="5760085" cy="374650"/>
                <wp:effectExtent l="2540" t="635" r="3175"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74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1F02B7" w14:textId="77777777" w:rsidR="009F0272" w:rsidRPr="00AF41D1" w:rsidRDefault="009F0272" w:rsidP="00D240AF">
                            <w:pPr>
                              <w:pStyle w:val="ColingFootnotetext"/>
                              <w:rPr>
                                <w:rFonts w:ascii="Times New Roman" w:hAnsi="Times New Roman"/>
                              </w:rPr>
                            </w:pPr>
                            <w:r w:rsidRPr="00AF41D1">
                              <w:rPr>
                                <w:rFonts w:ascii="Times New Roman" w:hAnsi="Times New Roman"/>
                              </w:rPr>
                              <w:t>Place licence statement here for the camera-ready version. See Section 3.9 in the instructions for preparing a manuscript.</w:t>
                            </w:r>
                          </w:p>
                        </w:txbxContent>
                      </wps:txbx>
                      <wps:bodyPr rot="0" vert="horz" wrap="square" lIns="0" tIns="4572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B692A1" id="_x0000_s1027" type="#_x0000_t202" style="position:absolute;left:0;text-align:left;margin-left:.2pt;margin-top:683.05pt;width:453.55pt;height: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" stroked="f">
                <v:textbox inset="0,,0,0">
                  <w:txbxContent>
                    <w:p w14:paraId="7B1F02B7" w14:textId="77777777" w:rsidR="009F0272" w:rsidRPr="00AF41D1" w:rsidRDefault="009F0272" w:rsidP="00D240AF">
                      <w:pPr>
                        <w:pStyle w:val="ColingFootnotetext"/>
                        <w:rPr>
                          <w:rFonts w:ascii="Times New Roman" w:hAnsi="Times New Roman"/>
                        </w:rPr>
                      </w:pPr>
                      <w:r w:rsidRPr="00AF41D1">
                        <w:rPr>
                          <w:rFonts w:ascii="Times New Roman" w:hAnsi="Times New Roman"/>
                        </w:rPr>
                        <w:t>Place licence statement here for the camera-ready version. See Section 3.9 in the instructions for preparing a manuscript.</w:t>
                      </w:r>
                    </w:p>
                  </w:txbxContent>
                </v:textbox>
                <w10:wrap type="square" anchory="margin"/>
              </v:shape>
            </w:pict>
          </mc:Fallback>
        </mc:AlternateContent>
      </w:r>
      <w:r w:rsidR="00C7092B">
        <w:rPr>
          <w:rFonts w:ascii="Times New Roman" w:hAnsi="Times New Roman"/>
          <w:noProof/>
          <w:lang w:eastAsia="zh-CN"/>
        </w:rPr>
        <w:t xml:space="preserve">Over the past 15 years, SIGHAN, sometimes in coordination with CIPS, has sponsored bake-offs in CWS. </w:t>
      </w:r>
      <w:r w:rsidR="00E328B8">
        <w:rPr>
          <w:rFonts w:ascii="Times New Roman" w:hAnsi="Times New Roman"/>
          <w:noProof/>
          <w:lang w:eastAsia="zh-CN"/>
        </w:rPr>
        <w:t>Mo</w:t>
      </w:r>
      <w:r w:rsidR="000B5893">
        <w:rPr>
          <w:rFonts w:ascii="Times New Roman" w:hAnsi="Times New Roman"/>
          <w:noProof/>
          <w:lang w:eastAsia="zh-CN"/>
        </w:rPr>
        <w:t>re recently, NLPCC has ru</w:t>
      </w:r>
      <w:r w:rsidR="00B906BD">
        <w:rPr>
          <w:rFonts w:ascii="Times New Roman" w:hAnsi="Times New Roman"/>
          <w:noProof/>
          <w:lang w:eastAsia="zh-CN"/>
        </w:rPr>
        <w:t xml:space="preserve">n shared-tasks for evaluation and comparison among systems. </w:t>
      </w:r>
      <w:r w:rsidR="00C7092B">
        <w:rPr>
          <w:rFonts w:ascii="Times New Roman" w:hAnsi="Times New Roman"/>
          <w:noProof/>
          <w:lang w:eastAsia="zh-CN"/>
        </w:rPr>
        <w:t>The datasets</w:t>
      </w:r>
      <w:r w:rsidR="00340BF9">
        <w:rPr>
          <w:rFonts w:ascii="Times New Roman" w:hAnsi="Times New Roman"/>
          <w:noProof/>
          <w:lang w:eastAsia="zh-CN"/>
        </w:rPr>
        <w:t xml:space="preserve"> used in these shared tasks vary in genre, from newswire to microblog to wiki. </w:t>
      </w:r>
    </w:p>
    <w:p w14:paraId="0BC0405E" w14:textId="68CAE09C" w:rsidR="00484A53" w:rsidRDefault="004172B6" w:rsidP="00CB2389">
      <w:pPr>
        <w:pStyle w:val="ColingSubsection"/>
        <w:numPr>
          <w:ilvl w:val="2"/>
          <w:numId w:val="2"/>
        </w:numPr>
        <w:rPr>
          <w:rFonts w:ascii="Times New Roman" w:hAnsi="Times New Roman"/>
          <w:lang w:val="en-US"/>
        </w:rPr>
      </w:pPr>
      <w:r>
        <w:rPr>
          <w:rFonts w:ascii="Times New Roman" w:hAnsi="Times New Roman"/>
          <w:lang w:val="en-US"/>
        </w:rPr>
        <w:lastRenderedPageBreak/>
        <w:t xml:space="preserve">SIGHAN </w:t>
      </w:r>
      <w:r w:rsidR="00943235">
        <w:rPr>
          <w:rFonts w:ascii="Times New Roman" w:hAnsi="Times New Roman"/>
          <w:lang w:val="en-US"/>
        </w:rPr>
        <w:t>Bake-offs</w:t>
      </w:r>
    </w:p>
    <w:p w14:paraId="1E1018A0" w14:textId="77777777" w:rsidR="003E5E6A" w:rsidRDefault="00781D82" w:rsidP="003E5E6A">
      <w:pPr>
        <w:pStyle w:val="ColingSubsection"/>
        <w:numPr>
          <w:ilvl w:val="0"/>
          <w:numId w:val="0"/>
        </w:numPr>
        <w:contextualSpacing/>
        <w:rPr>
          <w:rFonts w:ascii="Times New Roman" w:hAnsi="Times New Roman"/>
          <w:b w:val="0"/>
          <w:lang w:val="en-US"/>
        </w:rPr>
      </w:pPr>
      <w:r>
        <w:rPr>
          <w:rFonts w:ascii="Times New Roman" w:hAnsi="Times New Roman"/>
          <w:b w:val="0"/>
          <w:lang w:val="en-US"/>
        </w:rPr>
        <w:t xml:space="preserve">In 2003, </w:t>
      </w:r>
      <w:r w:rsidR="00D77AFB">
        <w:rPr>
          <w:rFonts w:ascii="Times New Roman" w:hAnsi="Times New Roman"/>
          <w:b w:val="0"/>
          <w:lang w:val="en-US"/>
        </w:rPr>
        <w:t>the ACL-</w:t>
      </w:r>
      <w:r>
        <w:rPr>
          <w:rFonts w:ascii="Times New Roman" w:hAnsi="Times New Roman"/>
          <w:b w:val="0"/>
          <w:lang w:val="en-US"/>
        </w:rPr>
        <w:t>SIGHAN</w:t>
      </w:r>
      <w:r w:rsidR="00D77AFB">
        <w:rPr>
          <w:rFonts w:ascii="Times New Roman" w:hAnsi="Times New Roman"/>
          <w:b w:val="0"/>
          <w:lang w:val="en-US"/>
        </w:rPr>
        <w:t xml:space="preserve"> sponsored the</w:t>
      </w:r>
      <w:r>
        <w:rPr>
          <w:rFonts w:ascii="Times New Roman" w:hAnsi="Times New Roman"/>
          <w:b w:val="0"/>
          <w:lang w:val="en-US"/>
        </w:rPr>
        <w:t xml:space="preserve"> </w:t>
      </w:r>
      <w:r w:rsidR="004172B6" w:rsidRPr="00484A53">
        <w:rPr>
          <w:rFonts w:ascii="Times New Roman" w:hAnsi="Times New Roman"/>
          <w:b w:val="0"/>
          <w:lang w:val="en-US"/>
        </w:rPr>
        <w:t>1</w:t>
      </w:r>
      <w:r w:rsidR="004172B6" w:rsidRPr="00484A53">
        <w:rPr>
          <w:rFonts w:ascii="Times New Roman" w:hAnsi="Times New Roman"/>
          <w:b w:val="0"/>
          <w:vertAlign w:val="superscript"/>
          <w:lang w:val="en-US"/>
        </w:rPr>
        <w:t>st</w:t>
      </w:r>
      <w:r w:rsidR="00D77AFB">
        <w:rPr>
          <w:rFonts w:ascii="Times New Roman" w:hAnsi="Times New Roman"/>
          <w:b w:val="0"/>
          <w:lang w:val="en-US"/>
        </w:rPr>
        <w:t xml:space="preserve"> International Bake-off for CWS, sparking much progress in the field.</w:t>
      </w:r>
      <w:r w:rsidR="00F46634">
        <w:rPr>
          <w:rFonts w:ascii="Times New Roman" w:hAnsi="Times New Roman"/>
          <w:b w:val="0"/>
          <w:lang w:val="en-US"/>
        </w:rPr>
        <w:t xml:space="preserve"> The</w:t>
      </w:r>
      <w:r w:rsidR="00D77AFB">
        <w:rPr>
          <w:rFonts w:ascii="Times New Roman" w:hAnsi="Times New Roman"/>
          <w:b w:val="0"/>
          <w:lang w:val="en-US"/>
        </w:rPr>
        <w:t xml:space="preserve"> </w:t>
      </w:r>
      <w:r w:rsidR="00006C7B">
        <w:rPr>
          <w:rFonts w:ascii="Times New Roman" w:hAnsi="Times New Roman"/>
          <w:b w:val="0"/>
          <w:lang w:val="en-US"/>
        </w:rPr>
        <w:t>question of domain adaptation was made apparent as the evaluations showed that systems performed well on genres they were designed for, with no single segmenter performing best</w:t>
      </w:r>
      <w:r w:rsidR="00C254B4">
        <w:rPr>
          <w:rFonts w:ascii="Times New Roman" w:hAnsi="Times New Roman" w:hint="eastAsia"/>
          <w:b w:val="0"/>
          <w:lang w:val="en-US"/>
        </w:rPr>
        <w:t xml:space="preserve"> across</w:t>
      </w:r>
      <w:r w:rsidR="00C254B4">
        <w:rPr>
          <w:rFonts w:ascii="Times New Roman" w:hAnsi="Times New Roman"/>
          <w:b w:val="0"/>
          <w:lang w:val="en-US"/>
        </w:rPr>
        <w:t xml:space="preserve"> domains</w:t>
      </w:r>
      <w:r w:rsidR="00A1032D">
        <w:rPr>
          <w:rFonts w:ascii="Times New Roman" w:hAnsi="Times New Roman"/>
          <w:b w:val="0"/>
          <w:lang w:val="en-US"/>
        </w:rPr>
        <w:t xml:space="preserve"> </w:t>
      </w:r>
      <w:r w:rsidR="00A1032D">
        <w:rPr>
          <w:rFonts w:ascii="Times New Roman" w:hAnsi="Times New Roman"/>
          <w:b w:val="0"/>
          <w:lang w:val="en-US"/>
        </w:rPr>
        <w:fldChar w:fldCharType="begin"/>
      </w:r>
      <w:r w:rsidR="00A1032D">
        <w:rPr>
          <w:rFonts w:ascii="Times New Roman" w:hAnsi="Times New Roman"/>
          <w:b w:val="0"/>
          <w:lang w:val="en-US"/>
        </w:rPr>
        <w:instrText xml:space="preserve"> ADDIN ZOTERO_ITEM CSL_CITATION {"citationID":"WLAwh1sN","properties":{"formattedCitation":"(Sproat and Emerson, 2003)","plainCitation":"(Sproat and Emerson, 2003)","noteIndex":0},"citationItems":[{"id":213,"uris":["http://zotero.org/users/local/NZ08Ibbf/items/8Y6W92EK"],"uri":["http://zotero.org/users/local/NZ08Ibbf/items/8Y6W92EK"],"itemData":{"id":213,"type":"article-journal","title":"The First International Chinese Word Segmentation Bakeoff","source":"ResearchGate","abstract":"This paper presents the results from the ACL-SIGHAN-sponsored First International Chinese Word Segmentation Bakeoff held in 2003 and reported in conjunction with the Second SIGHAN Workshop on Chinese Language Processing, Sapporo, Japan. We give the motivation for having an international segmentation contest (given that there have been two within-China contests to date) and we report on the results of this first international contest, analyze these results, and make some recommendations for the future.","DOI":"10.3115/1119250.1119269","author":[{"family":"Sproat","given":"Richard"},{"family":"Emerson","given":"Thomas"}],"issued":{"date-parts":[["2003",6,25]]}}}],"schema":"https://github.com/citation-style-language/schema/raw/master/csl-citation.json"} </w:instrText>
      </w:r>
      <w:r w:rsidR="00A1032D">
        <w:rPr>
          <w:rFonts w:ascii="Times New Roman" w:hAnsi="Times New Roman"/>
          <w:b w:val="0"/>
          <w:lang w:val="en-US"/>
        </w:rPr>
        <w:fldChar w:fldCharType="separate"/>
      </w:r>
      <w:r w:rsidR="00A1032D">
        <w:rPr>
          <w:rFonts w:ascii="Times New Roman" w:hAnsi="Times New Roman"/>
          <w:b w:val="0"/>
          <w:lang w:val="en-US"/>
        </w:rPr>
        <w:t>(Sproat and Emerson, 2003)</w:t>
      </w:r>
      <w:r w:rsidR="00A1032D">
        <w:rPr>
          <w:rFonts w:ascii="Times New Roman" w:hAnsi="Times New Roman"/>
          <w:b w:val="0"/>
          <w:lang w:val="en-US"/>
        </w:rPr>
        <w:fldChar w:fldCharType="end"/>
      </w:r>
      <w:r w:rsidR="00C254B4">
        <w:rPr>
          <w:rFonts w:ascii="Times New Roman" w:hAnsi="Times New Roman"/>
          <w:b w:val="0"/>
          <w:lang w:val="en-US"/>
        </w:rPr>
        <w:t xml:space="preserve">. </w:t>
      </w:r>
      <w:r w:rsidR="00DB7B9C">
        <w:rPr>
          <w:rFonts w:ascii="Times New Roman" w:hAnsi="Times New Roman"/>
          <w:b w:val="0"/>
          <w:lang w:val="en-US"/>
        </w:rPr>
        <w:t>]</w:t>
      </w:r>
    </w:p>
    <w:p w14:paraId="5FB70847" w14:textId="76E00D07" w:rsidR="004172B6" w:rsidRDefault="00C254B4" w:rsidP="00D411B6">
      <w:pPr>
        <w:pStyle w:val="ColingSubsection"/>
        <w:numPr>
          <w:ilvl w:val="0"/>
          <w:numId w:val="0"/>
        </w:numPr>
        <w:ind w:firstLine="270"/>
        <w:contextualSpacing/>
        <w:rPr>
          <w:rFonts w:ascii="Times New Roman" w:hAnsi="Times New Roman"/>
          <w:b w:val="0"/>
          <w:lang w:val="en-US"/>
        </w:rPr>
      </w:pPr>
      <w:r>
        <w:rPr>
          <w:rFonts w:ascii="Times New Roman" w:hAnsi="Times New Roman"/>
          <w:b w:val="0"/>
          <w:lang w:val="en-US"/>
        </w:rPr>
        <w:t>In the 2</w:t>
      </w:r>
      <w:r w:rsidRPr="00D411B6">
        <w:rPr>
          <w:rFonts w:ascii="Times New Roman" w:hAnsi="Times New Roman"/>
          <w:b w:val="0"/>
          <w:lang w:val="en-US"/>
        </w:rPr>
        <w:t>nd</w:t>
      </w:r>
      <w:r>
        <w:rPr>
          <w:rFonts w:ascii="Times New Roman" w:hAnsi="Times New Roman"/>
          <w:b w:val="0"/>
          <w:lang w:val="en-US"/>
        </w:rPr>
        <w:t xml:space="preserve"> </w:t>
      </w:r>
      <w:r w:rsidR="00A1032D">
        <w:rPr>
          <w:rFonts w:ascii="Times New Roman" w:hAnsi="Times New Roman"/>
          <w:b w:val="0"/>
          <w:lang w:val="en-US"/>
        </w:rPr>
        <w:t>bake-off in 2005,</w:t>
      </w:r>
      <w:r w:rsidR="00CD24E4">
        <w:rPr>
          <w:rFonts w:ascii="Times New Roman" w:hAnsi="Times New Roman"/>
          <w:b w:val="0"/>
          <w:lang w:val="en-US"/>
        </w:rPr>
        <w:t xml:space="preserve"> Stanford NLP brought to the table a CRF model that </w:t>
      </w:r>
      <w:r w:rsidR="00FE52DD">
        <w:rPr>
          <w:rFonts w:ascii="Times New Roman" w:hAnsi="Times New Roman"/>
          <w:b w:val="0"/>
          <w:lang w:val="en-US"/>
        </w:rPr>
        <w:t xml:space="preserve">operates at the character level and </w:t>
      </w:r>
      <w:r w:rsidR="00CD24E4">
        <w:rPr>
          <w:rFonts w:ascii="Times New Roman" w:hAnsi="Times New Roman"/>
          <w:b w:val="0"/>
          <w:lang w:val="en-US"/>
        </w:rPr>
        <w:t>incorporates linguistic features</w:t>
      </w:r>
      <w:r w:rsidR="00A2576C">
        <w:rPr>
          <w:rFonts w:ascii="Times New Roman" w:hAnsi="Times New Roman"/>
          <w:b w:val="0"/>
          <w:lang w:val="en-US"/>
        </w:rPr>
        <w:t xml:space="preserve"> </w:t>
      </w:r>
      <w:r w:rsidR="00A2576C">
        <w:rPr>
          <w:rFonts w:ascii="Times New Roman" w:hAnsi="Times New Roman"/>
          <w:b w:val="0"/>
          <w:lang w:val="en-US"/>
        </w:rPr>
        <w:fldChar w:fldCharType="begin"/>
      </w:r>
      <w:r w:rsidR="00A2576C">
        <w:rPr>
          <w:rFonts w:ascii="Times New Roman" w:hAnsi="Times New Roman"/>
          <w:b w:val="0"/>
          <w:lang w:val="en-US"/>
        </w:rPr>
        <w:instrText xml:space="preserve"> ADDIN ZOTERO_ITEM CSL_CITATION {"citationID":"8HLUwCQd","properties":{"formattedCitation":"(Tseng et al., 2005)","plainCitation":"(Tseng et al., 2005)","noteIndex":0},"citationItems":[{"id":166,"uris":["http://zotero.org/users/local/NZ08Ibbf/items/S4H8ZGB6"],"uri":["http://zotero.org/users/local/NZ08Ibbf/items/S4H8ZGB6"],"itemData":{"id":166,"type":"article-journal","title":"A Conditional Random Field Word Segmenter for Sighan Bakeoff 2005","page":"4","source":"Zotero","abstract":"We present a Chinese word segmentation system submitted to the closed track of Sighan bakeoff 2005. Our segmenter was built using a conditional random field sequence model that provides a framework to use a large number of linguistic features such as character identity, morphological and character reduplication features. Because our morphological features were extracted from the training corpora automatically, our system was not biased toward any particular variety of Mandarin. Thus, our system does not overfit the variety of Mandarin most familiar to the system's designers. Our final system achieved a F-score of 0.947 (AS), 0.943 (HK), 0.950 (PK) and 0.964 (MSR).","author":[{"family":"Tseng","given":"Huihsin"},{"family":"Chang","given":"Pichuan"},{"family":"Andrew","given":"Galen"},{"family":"Jurafsky","given":"Daniel"},{"family":"Manning","given":"Christopher"}],"issued":{"date-parts":[["2005"]]}}}],"schema":"https://github.com/citation-style-language/schema/raw/master/csl-citation.json"} </w:instrText>
      </w:r>
      <w:r w:rsidR="00A2576C">
        <w:rPr>
          <w:rFonts w:ascii="Times New Roman" w:hAnsi="Times New Roman"/>
          <w:b w:val="0"/>
          <w:lang w:val="en-US"/>
        </w:rPr>
        <w:fldChar w:fldCharType="separate"/>
      </w:r>
      <w:r w:rsidR="00A2576C">
        <w:rPr>
          <w:rFonts w:ascii="Times New Roman" w:hAnsi="Times New Roman"/>
          <w:b w:val="0"/>
          <w:lang w:val="en-US"/>
        </w:rPr>
        <w:t>(Tseng et al., 2005)</w:t>
      </w:r>
      <w:r w:rsidR="00A2576C">
        <w:rPr>
          <w:rFonts w:ascii="Times New Roman" w:hAnsi="Times New Roman"/>
          <w:b w:val="0"/>
          <w:lang w:val="en-US"/>
        </w:rPr>
        <w:fldChar w:fldCharType="end"/>
      </w:r>
      <w:r w:rsidR="00FE52DD">
        <w:rPr>
          <w:rFonts w:ascii="Times New Roman" w:hAnsi="Times New Roman"/>
          <w:b w:val="0"/>
          <w:lang w:val="en-US"/>
        </w:rPr>
        <w:t>.</w:t>
      </w:r>
    </w:p>
    <w:p w14:paraId="2A649CFE" w14:textId="5882DB00" w:rsidR="00D411B6" w:rsidRPr="00D411B6" w:rsidRDefault="006A6B57" w:rsidP="00D411B6">
      <w:pPr>
        <w:pStyle w:val="ColingSubsection"/>
        <w:numPr>
          <w:ilvl w:val="0"/>
          <w:numId w:val="0"/>
        </w:numPr>
        <w:ind w:firstLine="270"/>
        <w:contextualSpacing/>
        <w:rPr>
          <w:rFonts w:ascii="Times New Roman" w:hAnsi="Times New Roman"/>
          <w:b w:val="0"/>
          <w:lang w:val="en-US"/>
        </w:rPr>
      </w:pPr>
      <w:r>
        <w:rPr>
          <w:rFonts w:ascii="Times New Roman" w:hAnsi="Times New Roman"/>
          <w:b w:val="0"/>
          <w:lang w:val="en-US"/>
        </w:rPr>
        <w:t>These bake-offs consisted of almost entirely newswire datasets.</w:t>
      </w:r>
    </w:p>
    <w:p w14:paraId="5D8EE1FC" w14:textId="383F5609" w:rsidR="00D8150A" w:rsidRDefault="00D8150A" w:rsidP="00D8150A">
      <w:pPr>
        <w:pStyle w:val="ColingSubsection"/>
        <w:numPr>
          <w:ilvl w:val="2"/>
          <w:numId w:val="2"/>
        </w:numPr>
        <w:rPr>
          <w:rFonts w:ascii="Times New Roman" w:hAnsi="Times New Roman"/>
          <w:lang w:val="en-US"/>
        </w:rPr>
      </w:pPr>
      <w:r>
        <w:rPr>
          <w:rFonts w:ascii="Times New Roman" w:hAnsi="Times New Roman"/>
          <w:lang w:val="en-US"/>
        </w:rPr>
        <w:t xml:space="preserve">NLPCC </w:t>
      </w:r>
      <w:r w:rsidR="00A8171A">
        <w:rPr>
          <w:rFonts w:ascii="Times New Roman" w:hAnsi="Times New Roman"/>
          <w:lang w:val="en-US"/>
        </w:rPr>
        <w:t>Share</w:t>
      </w:r>
      <w:r w:rsidR="00943235">
        <w:rPr>
          <w:rFonts w:ascii="Times New Roman" w:hAnsi="Times New Roman"/>
          <w:lang w:val="en-US"/>
        </w:rPr>
        <w:t>d</w:t>
      </w:r>
      <w:r w:rsidR="00A8171A">
        <w:rPr>
          <w:rFonts w:ascii="Times New Roman" w:hAnsi="Times New Roman"/>
          <w:lang w:val="en-US"/>
        </w:rPr>
        <w:t>-task</w:t>
      </w:r>
      <w:r w:rsidR="006A6B57">
        <w:rPr>
          <w:rFonts w:ascii="Times New Roman" w:hAnsi="Times New Roman"/>
          <w:lang w:val="en-US"/>
        </w:rPr>
        <w:t>s</w:t>
      </w:r>
    </w:p>
    <w:p w14:paraId="4D806254" w14:textId="79B217CE" w:rsidR="00D8150A" w:rsidRDefault="006A6B57" w:rsidP="005F446A">
      <w:pPr>
        <w:pStyle w:val="ColingTextIndent"/>
        <w:ind w:firstLine="0"/>
        <w:rPr>
          <w:rFonts w:ascii="Times New Roman" w:hAnsi="Times New Roman"/>
        </w:rPr>
      </w:pPr>
      <w:r>
        <w:rPr>
          <w:rFonts w:ascii="Times New Roman" w:hAnsi="Times New Roman"/>
        </w:rPr>
        <w:t xml:space="preserve">Different from the SIGHAN bake-offs, NLPCC sponsored a shared task in CWS with a focus on microblog data. In 2015, </w:t>
      </w:r>
      <w:r w:rsidR="005F446A">
        <w:rPr>
          <w:rFonts w:ascii="Times New Roman" w:hAnsi="Times New Roman"/>
        </w:rPr>
        <w:t>Boson NLP</w:t>
      </w:r>
      <w:r w:rsidR="00A8171A">
        <w:rPr>
          <w:rFonts w:ascii="Times New Roman" w:hAnsi="Times New Roman"/>
        </w:rPr>
        <w:t xml:space="preserve"> </w:t>
      </w:r>
      <w:r>
        <w:rPr>
          <w:rFonts w:ascii="Times New Roman" w:hAnsi="Times New Roman"/>
        </w:rPr>
        <w:t>showed top performance with their ensemble approach</w:t>
      </w:r>
      <w:r w:rsidR="000713ED">
        <w:rPr>
          <w:rFonts w:ascii="Times New Roman" w:hAnsi="Times New Roman"/>
        </w:rPr>
        <w:t xml:space="preserve"> (segmenting &amp; tagging) based on a CRF model. </w:t>
      </w:r>
    </w:p>
    <w:p w14:paraId="55E049D1" w14:textId="58F34515" w:rsidR="00D01E48" w:rsidRDefault="00D01E48" w:rsidP="00D01E48">
      <w:pPr>
        <w:pStyle w:val="ColingTextIndent"/>
        <w:ind w:firstLine="270"/>
        <w:rPr>
          <w:rFonts w:ascii="Times New Roman" w:hAnsi="Times New Roman"/>
        </w:rPr>
      </w:pPr>
      <w:r>
        <w:rPr>
          <w:rFonts w:ascii="Times New Roman" w:hAnsi="Times New Roman"/>
        </w:rPr>
        <w:t xml:space="preserve">In 2016, Beijing University of Posts and Telecommunications </w:t>
      </w:r>
      <w:r w:rsidR="00BB0B53">
        <w:rPr>
          <w:rFonts w:ascii="Times New Roman" w:hAnsi="Times New Roman"/>
        </w:rPr>
        <w:t>came out on top by using a type of neural network called Long Short-Term Memory (LSTM) to included long-range dependencies in their inference.</w:t>
      </w:r>
    </w:p>
    <w:p w14:paraId="6F4AF6CC" w14:textId="5368A8DB" w:rsidR="0033491D" w:rsidRPr="00A751A2" w:rsidRDefault="00E32762" w:rsidP="00C91F9F">
      <w:pPr>
        <w:pStyle w:val="ColingSubsection"/>
        <w:tabs>
          <w:tab w:val="clear" w:pos="576"/>
          <w:tab w:val="num" w:pos="504"/>
        </w:tabs>
        <w:rPr>
          <w:rFonts w:ascii="Times New Roman" w:hAnsi="Times New Roman"/>
          <w:lang w:val="en-US"/>
        </w:rPr>
      </w:pPr>
      <w:r>
        <w:rPr>
          <w:rFonts w:ascii="Times New Roman" w:hAnsi="Times New Roman"/>
          <w:lang w:val="en-US"/>
        </w:rPr>
        <w:t>O</w:t>
      </w:r>
      <w:r w:rsidR="00846AD6">
        <w:rPr>
          <w:rFonts w:ascii="Times New Roman" w:hAnsi="Times New Roman"/>
          <w:lang w:val="en-US"/>
        </w:rPr>
        <w:t>penly-available S</w:t>
      </w:r>
      <w:r>
        <w:rPr>
          <w:rFonts w:ascii="Times New Roman" w:hAnsi="Times New Roman"/>
          <w:lang w:val="en-US"/>
        </w:rPr>
        <w:t>ystems</w:t>
      </w:r>
    </w:p>
    <w:p w14:paraId="1EAE8E06" w14:textId="7642D5CB" w:rsidR="006455F6" w:rsidRDefault="004F3386" w:rsidP="00992CA6">
      <w:pPr>
        <w:pStyle w:val="ColingTextIndent"/>
        <w:ind w:firstLine="0"/>
        <w:rPr>
          <w:rFonts w:ascii="Times New Roman" w:hAnsi="Times New Roman"/>
        </w:rPr>
      </w:pPr>
      <w:r>
        <w:rPr>
          <w:rFonts w:ascii="Times New Roman" w:hAnsi="Times New Roman"/>
        </w:rPr>
        <w:t>Many of the tools reported on in</w:t>
      </w:r>
      <w:r w:rsidR="00523F70">
        <w:rPr>
          <w:rFonts w:ascii="Times New Roman" w:hAnsi="Times New Roman"/>
        </w:rPr>
        <w:t xml:space="preserve"> the literature are not freely available for </w:t>
      </w:r>
    </w:p>
    <w:p w14:paraId="5FFFE00A" w14:textId="2FCACFAF" w:rsidR="006455F6" w:rsidRPr="00A751A2" w:rsidRDefault="006455F6" w:rsidP="006455F6">
      <w:pPr>
        <w:pStyle w:val="ColingSubsection"/>
        <w:numPr>
          <w:ilvl w:val="2"/>
          <w:numId w:val="2"/>
        </w:numPr>
        <w:rPr>
          <w:rFonts w:ascii="Times New Roman" w:hAnsi="Times New Roman"/>
          <w:lang w:val="en-US"/>
        </w:rPr>
      </w:pPr>
      <w:r>
        <w:rPr>
          <w:rFonts w:ascii="Times New Roman" w:hAnsi="Times New Roman"/>
          <w:lang w:val="en-US"/>
        </w:rPr>
        <w:t>FNLP</w:t>
      </w:r>
    </w:p>
    <w:p w14:paraId="298B4C6E" w14:textId="77D9BA8C" w:rsidR="006455F6" w:rsidRDefault="006455F6" w:rsidP="00992CA6">
      <w:pPr>
        <w:pStyle w:val="ColingTextIndent"/>
        <w:ind w:firstLine="0"/>
        <w:rPr>
          <w:rFonts w:ascii="Times New Roman" w:hAnsi="Times New Roman"/>
        </w:rPr>
      </w:pPr>
      <w:proofErr w:type="spellStart"/>
      <w:r>
        <w:rPr>
          <w:rFonts w:ascii="Times New Roman" w:hAnsi="Times New Roman"/>
        </w:rPr>
        <w:t>Fudan</w:t>
      </w:r>
      <w:proofErr w:type="spellEnd"/>
      <w:r>
        <w:rPr>
          <w:rFonts w:ascii="Times New Roman" w:hAnsi="Times New Roman"/>
        </w:rPr>
        <w:t xml:space="preserve"> University</w:t>
      </w:r>
    </w:p>
    <w:p w14:paraId="220092DE" w14:textId="1BA7E2BF" w:rsidR="009433F6" w:rsidRPr="00A751A2" w:rsidRDefault="009433F6" w:rsidP="009433F6">
      <w:pPr>
        <w:pStyle w:val="ColingSubsection"/>
        <w:numPr>
          <w:ilvl w:val="2"/>
          <w:numId w:val="2"/>
        </w:numPr>
        <w:rPr>
          <w:rFonts w:ascii="Times New Roman" w:hAnsi="Times New Roman"/>
          <w:lang w:val="en-US"/>
        </w:rPr>
      </w:pPr>
      <w:r>
        <w:rPr>
          <w:rFonts w:ascii="Times New Roman" w:hAnsi="Times New Roman"/>
          <w:lang w:val="en-US"/>
        </w:rPr>
        <w:t>Jieba</w:t>
      </w:r>
      <w:r w:rsidR="00241FD3">
        <w:rPr>
          <w:rFonts w:ascii="Times New Roman" w:hAnsi="Times New Roman"/>
          <w:vertAlign w:val="superscript"/>
          <w:lang w:val="en-US"/>
        </w:rPr>
        <w:t>1</w:t>
      </w:r>
    </w:p>
    <w:p w14:paraId="38E137FD" w14:textId="5BC410C3" w:rsidR="004C78C8" w:rsidRDefault="00DE7ACA" w:rsidP="00640842">
      <w:pPr>
        <w:pStyle w:val="ColingTextIndent"/>
        <w:ind w:firstLine="0"/>
        <w:rPr>
          <w:rFonts w:ascii="Times New Roman" w:hAnsi="Times New Roman"/>
        </w:rPr>
      </w:pPr>
      <w:r>
        <w:rPr>
          <w:rFonts w:ascii="Times New Roman" w:hAnsi="Times New Roman"/>
        </w:rPr>
        <w:t>This system employs a</w:t>
      </w:r>
      <w:r w:rsidR="001A253C">
        <w:rPr>
          <w:rFonts w:ascii="Times New Roman" w:hAnsi="Times New Roman"/>
        </w:rPr>
        <w:t xml:space="preserve"> word-based statistical model, with </w:t>
      </w:r>
      <w:r>
        <w:rPr>
          <w:rFonts w:ascii="Times New Roman" w:hAnsi="Times New Roman"/>
        </w:rPr>
        <w:t xml:space="preserve">a </w:t>
      </w:r>
      <w:r w:rsidR="001A253C">
        <w:rPr>
          <w:rFonts w:ascii="Times New Roman" w:hAnsi="Times New Roman"/>
        </w:rPr>
        <w:t>H</w:t>
      </w:r>
      <w:r>
        <w:rPr>
          <w:rFonts w:ascii="Times New Roman" w:hAnsi="Times New Roman"/>
        </w:rPr>
        <w:t xml:space="preserve">idden </w:t>
      </w:r>
      <w:r w:rsidR="001A253C">
        <w:rPr>
          <w:rFonts w:ascii="Times New Roman" w:hAnsi="Times New Roman"/>
        </w:rPr>
        <w:t>M</w:t>
      </w:r>
      <w:r>
        <w:rPr>
          <w:rFonts w:ascii="Times New Roman" w:hAnsi="Times New Roman"/>
        </w:rPr>
        <w:t>arkov Model</w:t>
      </w:r>
      <w:r w:rsidR="001A253C">
        <w:rPr>
          <w:rFonts w:ascii="Times New Roman" w:hAnsi="Times New Roman"/>
        </w:rPr>
        <w:t xml:space="preserve"> for OOV detection</w:t>
      </w:r>
      <w:r>
        <w:rPr>
          <w:rFonts w:ascii="Times New Roman" w:hAnsi="Times New Roman"/>
        </w:rPr>
        <w:t>.</w:t>
      </w:r>
    </w:p>
    <w:p w14:paraId="027D1637" w14:textId="78AC1246" w:rsidR="009433F6" w:rsidRPr="00A751A2" w:rsidRDefault="009433F6" w:rsidP="009433F6">
      <w:pPr>
        <w:pStyle w:val="ColingSubsection"/>
        <w:numPr>
          <w:ilvl w:val="2"/>
          <w:numId w:val="2"/>
        </w:numPr>
        <w:rPr>
          <w:rFonts w:ascii="Times New Roman" w:hAnsi="Times New Roman"/>
          <w:lang w:val="en-US"/>
        </w:rPr>
      </w:pPr>
      <w:r>
        <w:rPr>
          <w:rFonts w:ascii="Times New Roman" w:hAnsi="Times New Roman"/>
          <w:lang w:val="en-US"/>
        </w:rPr>
        <w:t>ZPar</w:t>
      </w:r>
    </w:p>
    <w:p w14:paraId="13C9DBE7" w14:textId="4904C009" w:rsidR="009433F6" w:rsidRDefault="009433F6" w:rsidP="009433F6">
      <w:pPr>
        <w:pStyle w:val="ColingTextIndent"/>
        <w:ind w:firstLine="0"/>
        <w:rPr>
          <w:rFonts w:ascii="Times New Roman" w:hAnsi="Times New Roman"/>
        </w:rPr>
      </w:pPr>
      <w:r>
        <w:rPr>
          <w:rFonts w:ascii="Times New Roman" w:hAnsi="Times New Roman"/>
        </w:rPr>
        <w:t xml:space="preserve">Uses </w:t>
      </w:r>
      <w:r w:rsidR="00B15116">
        <w:rPr>
          <w:rFonts w:ascii="Times New Roman" w:hAnsi="Times New Roman"/>
        </w:rPr>
        <w:t>word-based per</w:t>
      </w:r>
      <w:r w:rsidR="00A926D4">
        <w:rPr>
          <w:rFonts w:ascii="Times New Roman" w:hAnsi="Times New Roman"/>
        </w:rPr>
        <w:t>ceptron.</w:t>
      </w:r>
    </w:p>
    <w:p w14:paraId="007C3A23" w14:textId="77D8405D" w:rsidR="009433F6" w:rsidRPr="00A751A2" w:rsidRDefault="009433F6" w:rsidP="009433F6">
      <w:pPr>
        <w:pStyle w:val="ColingSubsection"/>
        <w:numPr>
          <w:ilvl w:val="2"/>
          <w:numId w:val="2"/>
        </w:numPr>
        <w:rPr>
          <w:rFonts w:ascii="Times New Roman" w:hAnsi="Times New Roman"/>
          <w:lang w:val="en-US"/>
        </w:rPr>
      </w:pPr>
      <w:proofErr w:type="spellStart"/>
      <w:r>
        <w:rPr>
          <w:rFonts w:ascii="Times New Roman" w:hAnsi="Times New Roman"/>
          <w:lang w:val="en-US"/>
        </w:rPr>
        <w:t>Nivre</w:t>
      </w:r>
      <w:proofErr w:type="spellEnd"/>
    </w:p>
    <w:p w14:paraId="1335510D" w14:textId="020665C8" w:rsidR="009433F6" w:rsidRDefault="00A926D4" w:rsidP="00640842">
      <w:pPr>
        <w:pStyle w:val="ColingTextIndent"/>
        <w:ind w:firstLine="0"/>
        <w:rPr>
          <w:rFonts w:ascii="Times New Roman" w:hAnsi="Times New Roman"/>
        </w:rPr>
      </w:pPr>
      <w:r>
        <w:rPr>
          <w:rFonts w:ascii="Times New Roman" w:hAnsi="Times New Roman"/>
        </w:rPr>
        <w:t>Uses bidirectional RNN with CRF</w:t>
      </w:r>
    </w:p>
    <w:p w14:paraId="0EE23A51" w14:textId="6BFB19AD" w:rsidR="00604017" w:rsidRPr="00A751A2" w:rsidRDefault="00604017" w:rsidP="00604017">
      <w:pPr>
        <w:pStyle w:val="ColingSubsection"/>
        <w:tabs>
          <w:tab w:val="clear" w:pos="576"/>
          <w:tab w:val="num" w:pos="504"/>
        </w:tabs>
        <w:rPr>
          <w:rFonts w:ascii="Times New Roman" w:hAnsi="Times New Roman"/>
          <w:lang w:val="en-US"/>
        </w:rPr>
      </w:pPr>
      <w:r>
        <w:rPr>
          <w:rFonts w:ascii="Times New Roman" w:hAnsi="Times New Roman"/>
          <w:lang w:val="en-US"/>
        </w:rPr>
        <w:t>Evaluation Metrics</w:t>
      </w:r>
    </w:p>
    <w:p w14:paraId="08D9E052" w14:textId="01DFCD09" w:rsidR="00AD72DB" w:rsidRDefault="006D5958" w:rsidP="00AD72DB">
      <w:pPr>
        <w:pStyle w:val="ColingTextIndent"/>
        <w:ind w:firstLine="0"/>
        <w:rPr>
          <w:rFonts w:ascii="Times New Roman" w:hAnsi="Times New Roman"/>
          <w:lang w:eastAsia="tr-TR"/>
        </w:rPr>
      </w:pPr>
      <w:r>
        <w:rPr>
          <w:rFonts w:ascii="Times New Roman" w:hAnsi="Times New Roman"/>
          <w:lang w:eastAsia="tr-TR"/>
        </w:rPr>
        <w:t xml:space="preserve">The traditional metrics in evaluating the performance of segmenter are </w:t>
      </w:r>
      <w:r w:rsidR="00E16AE8">
        <w:rPr>
          <w:rFonts w:ascii="Times New Roman" w:hAnsi="Times New Roman"/>
          <w:lang w:eastAsia="tr-TR"/>
        </w:rPr>
        <w:t xml:space="preserve">precision, recall, and F-measure. Recently, a psychometric-inspired metric has been proposed </w:t>
      </w:r>
      <w:r w:rsidR="00A44F4A">
        <w:rPr>
          <w:rFonts w:ascii="Times New Roman" w:hAnsi="Times New Roman"/>
          <w:lang w:eastAsia="tr-TR"/>
        </w:rPr>
        <w:fldChar w:fldCharType="begin"/>
      </w:r>
      <w:r w:rsidR="00A44F4A">
        <w:rPr>
          <w:rFonts w:ascii="Times New Roman" w:hAnsi="Times New Roman"/>
          <w:lang w:eastAsia="tr-TR"/>
        </w:rPr>
        <w:instrText xml:space="preserve"> ADDIN ZOTERO_ITEM CSL_CITATION {"citationID":"LjALiDqu","properties":{"formattedCitation":"(Qian et al., 2016)","plainCitation":"(Qian et al., 2016)","noteIndex":0},"citationItems":[{"id":221,"uris":["http://zotero.org/users/local/NZ08Ibbf/items/AATJ2X3I"],"uri":["http://zotero.org/users/local/NZ08Ibbf/items/AATJ2X3I"],"itemData":{"id":221,"type":"article-journal","title":"A New Psychometric-inspired Evaluation Metric for Chinese Word Segmentation","container-title":"Proceedings of the 54th Annual Meeting of the Association for Computational Linguistics (Volume 1: Long Papers)","page":"2185-2194","volume":"1","source":"aclanthology.info","DOI":"10.18653/v1/P16-1206","language":"en","author":[{"family":"Qian","given":"Peng"},{"family":"Qiu","given":"Xipeng"},{"family":"Huang","given":"Xuanjing"}],"issued":{"date-parts":[["2016"]]}}}],"schema":"https://github.com/citation-style-language/schema/raw/master/csl-citation.json"} </w:instrText>
      </w:r>
      <w:r w:rsidR="00A44F4A">
        <w:rPr>
          <w:rFonts w:ascii="Times New Roman" w:hAnsi="Times New Roman"/>
          <w:lang w:eastAsia="tr-TR"/>
        </w:rPr>
        <w:fldChar w:fldCharType="separate"/>
      </w:r>
      <w:r w:rsidR="00A44F4A">
        <w:rPr>
          <w:rFonts w:ascii="Times New Roman" w:hAnsi="Times New Roman"/>
          <w:noProof/>
          <w:lang w:eastAsia="tr-TR"/>
        </w:rPr>
        <w:t>(Qian et al., 2016)</w:t>
      </w:r>
      <w:r w:rsidR="00A44F4A">
        <w:rPr>
          <w:rFonts w:ascii="Times New Roman" w:hAnsi="Times New Roman"/>
          <w:lang w:eastAsia="tr-TR"/>
        </w:rPr>
        <w:fldChar w:fldCharType="end"/>
      </w:r>
      <w:r w:rsidR="00A44F4A">
        <w:rPr>
          <w:rFonts w:ascii="Times New Roman" w:hAnsi="Times New Roman"/>
          <w:lang w:eastAsia="tr-TR"/>
        </w:rPr>
        <w:t xml:space="preserve"> </w:t>
      </w:r>
      <w:r w:rsidR="00E16AE8">
        <w:rPr>
          <w:rFonts w:ascii="Times New Roman" w:hAnsi="Times New Roman"/>
          <w:lang w:eastAsia="tr-TR"/>
        </w:rPr>
        <w:t>and was even adopted in the NLPCC 2016 Shared-task.</w:t>
      </w:r>
      <w:r w:rsidR="000773E3">
        <w:rPr>
          <w:rFonts w:ascii="Times New Roman" w:hAnsi="Times New Roman"/>
          <w:lang w:eastAsia="tr-TR"/>
        </w:rPr>
        <w:t xml:space="preserve"> Due to increasing difficulty in comparing top systems at the highest level, the new metric is weighted at the word level according to difficulty of segmentation as determined by a committee of segmenters.</w:t>
      </w:r>
    </w:p>
    <w:p w14:paraId="7AD82244" w14:textId="0FF23E88" w:rsidR="00395CE4" w:rsidRPr="00395CE4" w:rsidRDefault="00395CE4" w:rsidP="00395CE4">
      <w:pPr>
        <w:pStyle w:val="ColingSubsection"/>
        <w:tabs>
          <w:tab w:val="clear" w:pos="576"/>
          <w:tab w:val="num" w:pos="504"/>
        </w:tabs>
        <w:rPr>
          <w:rFonts w:ascii="Times New Roman" w:hAnsi="Times New Roman"/>
          <w:lang w:val="en-US"/>
        </w:rPr>
      </w:pPr>
      <w:r>
        <w:rPr>
          <w:rFonts w:ascii="Times New Roman" w:hAnsi="Times New Roman"/>
          <w:lang w:val="en-US"/>
        </w:rPr>
        <w:t>Our goal/this work in the context just given</w:t>
      </w:r>
    </w:p>
    <w:p w14:paraId="394DD7C1" w14:textId="05E357BA" w:rsidR="00AD72DB" w:rsidRPr="00A751A2" w:rsidRDefault="00AD72DB" w:rsidP="00395CE4">
      <w:pPr>
        <w:pStyle w:val="ColingTextIndent"/>
        <w:ind w:firstLine="0"/>
        <w:rPr>
          <w:rFonts w:ascii="Times New Roman" w:hAnsi="Times New Roman"/>
          <w:lang w:eastAsia="tr-TR"/>
        </w:rPr>
      </w:pPr>
      <w:r w:rsidRPr="001153C3">
        <w:rPr>
          <w:rFonts w:ascii="Times New Roman" w:hAnsi="Times New Roman"/>
          <w:lang w:eastAsia="tr-TR"/>
        </w:rPr>
        <w:t xml:space="preserve">We are interested in surveying several </w:t>
      </w:r>
      <w:r w:rsidR="00B14A32">
        <w:rPr>
          <w:rFonts w:ascii="Times New Roman" w:hAnsi="Times New Roman"/>
          <w:lang w:eastAsia="tr-TR"/>
        </w:rPr>
        <w:t xml:space="preserve">of these </w:t>
      </w:r>
      <w:r w:rsidRPr="001153C3">
        <w:rPr>
          <w:rFonts w:ascii="Times New Roman" w:hAnsi="Times New Roman"/>
          <w:lang w:eastAsia="tr-TR"/>
        </w:rPr>
        <w:t>available open-source segmenters</w:t>
      </w:r>
      <w:r w:rsidR="00B14A32">
        <w:rPr>
          <w:rFonts w:ascii="Times New Roman" w:hAnsi="Times New Roman"/>
          <w:lang w:eastAsia="tr-TR"/>
        </w:rPr>
        <w:t xml:space="preserve"> </w:t>
      </w:r>
      <w:r w:rsidRPr="001153C3">
        <w:rPr>
          <w:rFonts w:ascii="Times New Roman" w:hAnsi="Times New Roman"/>
          <w:lang w:eastAsia="tr-TR"/>
        </w:rPr>
        <w:t>in order to put forth possible next steps that might advance the state of the art</w:t>
      </w:r>
      <w:r>
        <w:rPr>
          <w:rFonts w:ascii="Times New Roman" w:hAnsi="Times New Roman"/>
          <w:lang w:eastAsia="tr-TR"/>
        </w:rPr>
        <w:t xml:space="preserve"> for collaborative approaches to CWS</w:t>
      </w:r>
      <w:r w:rsidRPr="001153C3">
        <w:rPr>
          <w:rFonts w:ascii="Times New Roman" w:hAnsi="Times New Roman"/>
          <w:lang w:eastAsia="tr-TR"/>
        </w:rPr>
        <w:t xml:space="preserve">. </w:t>
      </w:r>
      <w:r>
        <w:rPr>
          <w:rFonts w:ascii="Times New Roman" w:hAnsi="Times New Roman"/>
          <w:lang w:eastAsia="tr-TR"/>
        </w:rPr>
        <w:t xml:space="preserve">Current top-performing systems in the literature are using character-based, ensemble, neural network approaches, and </w:t>
      </w:r>
      <w:r w:rsidRPr="00E349F4">
        <w:rPr>
          <w:rFonts w:ascii="Times New Roman" w:hAnsi="Times New Roman"/>
          <w:highlight w:val="yellow"/>
          <w:lang w:eastAsia="tr-TR"/>
        </w:rPr>
        <w:t>this agrees with the present evaluation of openly-available models.</w:t>
      </w:r>
    </w:p>
    <w:p w14:paraId="082B0456" w14:textId="33211BA3" w:rsidR="007212E1" w:rsidRPr="00A751A2" w:rsidRDefault="00E407FF" w:rsidP="00C123B2">
      <w:pPr>
        <w:pStyle w:val="ColingSection"/>
        <w:tabs>
          <w:tab w:val="clear" w:pos="432"/>
          <w:tab w:val="num" w:pos="364"/>
        </w:tabs>
        <w:rPr>
          <w:rFonts w:ascii="Times New Roman" w:hAnsi="Times New Roman"/>
          <w:szCs w:val="24"/>
          <w:lang w:val="en-US"/>
        </w:rPr>
      </w:pPr>
      <w:r>
        <w:rPr>
          <w:rFonts w:ascii="Times New Roman" w:hAnsi="Times New Roman"/>
          <w:lang w:val="en-US"/>
        </w:rPr>
        <w:t>Methodology</w:t>
      </w:r>
    </w:p>
    <w:p w14:paraId="75520C23" w14:textId="69779113" w:rsidR="007212E1" w:rsidRDefault="00727CD1" w:rsidP="000711A3">
      <w:pPr>
        <w:pStyle w:val="ColingTextIndent"/>
        <w:ind w:firstLine="0"/>
        <w:rPr>
          <w:rFonts w:ascii="Times New Roman" w:hAnsi="Times New Roman"/>
        </w:rPr>
      </w:pPr>
      <w:r>
        <w:rPr>
          <w:rFonts w:ascii="Times New Roman" w:hAnsi="Times New Roman"/>
        </w:rPr>
        <w:t xml:space="preserve">We </w:t>
      </w:r>
      <w:r w:rsidR="000D24F3">
        <w:rPr>
          <w:rFonts w:ascii="Times New Roman" w:hAnsi="Times New Roman"/>
        </w:rPr>
        <w:t xml:space="preserve">used the double annotated gold standard files included with CTB v8.0 as our test set, </w:t>
      </w:r>
      <w:r w:rsidR="003242DC">
        <w:rPr>
          <w:rFonts w:ascii="Times New Roman" w:hAnsi="Times New Roman"/>
        </w:rPr>
        <w:t>training the models that requi</w:t>
      </w:r>
      <w:r w:rsidR="00476529">
        <w:rPr>
          <w:rFonts w:ascii="Times New Roman" w:hAnsi="Times New Roman"/>
        </w:rPr>
        <w:t>re it on the rest of the corpus.</w:t>
      </w:r>
    </w:p>
    <w:p w14:paraId="3FC22FB5" w14:textId="62836DC6" w:rsidR="00AB1457" w:rsidRPr="00A751A2" w:rsidRDefault="00AB1457" w:rsidP="00AB1457">
      <w:pPr>
        <w:pStyle w:val="ColingSubsection"/>
        <w:tabs>
          <w:tab w:val="clear" w:pos="576"/>
          <w:tab w:val="num" w:pos="504"/>
        </w:tabs>
        <w:rPr>
          <w:rFonts w:ascii="Times New Roman" w:hAnsi="Times New Roman"/>
          <w:lang w:val="en-US"/>
        </w:rPr>
      </w:pPr>
      <w:r>
        <w:rPr>
          <w:rFonts w:ascii="Times New Roman" w:hAnsi="Times New Roman"/>
        </w:rPr>
        <w:tab/>
      </w:r>
      <w:r>
        <w:rPr>
          <w:rFonts w:ascii="Times New Roman" w:hAnsi="Times New Roman"/>
          <w:lang w:val="en-US"/>
        </w:rPr>
        <w:t>Preparing the data</w:t>
      </w:r>
    </w:p>
    <w:p w14:paraId="359DE449" w14:textId="5E41EEFD" w:rsidR="00AB1457" w:rsidRDefault="000673EF" w:rsidP="00427346">
      <w:pPr>
        <w:pStyle w:val="ColingTextIndent"/>
        <w:ind w:firstLine="0"/>
        <w:rPr>
          <w:rFonts w:ascii="Times New Roman" w:hAnsi="Times New Roman"/>
        </w:rPr>
      </w:pPr>
      <w:r>
        <w:rPr>
          <w:rFonts w:ascii="Times New Roman" w:hAnsi="Times New Roman"/>
        </w:rPr>
        <w:t>We …</w:t>
      </w:r>
    </w:p>
    <w:p w14:paraId="1E704455" w14:textId="41D344FD" w:rsidR="00AB1457" w:rsidRPr="00A751A2" w:rsidRDefault="00AB1457" w:rsidP="00AB1457">
      <w:pPr>
        <w:pStyle w:val="ColingSubsection"/>
        <w:tabs>
          <w:tab w:val="clear" w:pos="576"/>
          <w:tab w:val="num" w:pos="504"/>
        </w:tabs>
        <w:rPr>
          <w:rFonts w:ascii="Times New Roman" w:hAnsi="Times New Roman"/>
          <w:lang w:val="en-US"/>
        </w:rPr>
      </w:pPr>
      <w:r>
        <w:rPr>
          <w:rFonts w:ascii="Times New Roman" w:hAnsi="Times New Roman"/>
        </w:rPr>
        <w:lastRenderedPageBreak/>
        <w:tab/>
      </w:r>
      <w:r>
        <w:rPr>
          <w:rFonts w:ascii="Times New Roman" w:hAnsi="Times New Roman"/>
          <w:lang w:val="en-US"/>
        </w:rPr>
        <w:t>Evaluator</w:t>
      </w:r>
    </w:p>
    <w:p w14:paraId="51847A6E" w14:textId="546B160F" w:rsidR="001A7F19" w:rsidRDefault="00385FD8" w:rsidP="003C7B83">
      <w:pPr>
        <w:pStyle w:val="ColingTextIndent"/>
        <w:rPr>
          <w:rFonts w:ascii="Times New Roman" w:hAnsi="Times New Roman"/>
        </w:rPr>
      </w:pPr>
      <w:r>
        <w:rPr>
          <w:rFonts w:ascii="Times New Roman" w:hAnsi="Times New Roman"/>
        </w:rPr>
        <w:t>We created a simple evaluation tool for use in comparing these models.</w:t>
      </w:r>
      <w:r w:rsidR="009B276C">
        <w:rPr>
          <w:rFonts w:ascii="Times New Roman" w:hAnsi="Times New Roman"/>
        </w:rPr>
        <w:t xml:space="preserve"> It works by first transforming </w:t>
      </w:r>
      <w:r w:rsidR="009B31E9">
        <w:rPr>
          <w:rFonts w:ascii="Times New Roman" w:hAnsi="Times New Roman"/>
        </w:rPr>
        <w:t xml:space="preserve">both </w:t>
      </w:r>
      <w:r w:rsidR="009B276C">
        <w:rPr>
          <w:rFonts w:ascii="Times New Roman" w:hAnsi="Times New Roman"/>
        </w:rPr>
        <w:t>the gold standard segmentation</w:t>
      </w:r>
      <w:r w:rsidR="009B31E9">
        <w:rPr>
          <w:rFonts w:ascii="Times New Roman" w:hAnsi="Times New Roman"/>
        </w:rPr>
        <w:t xml:space="preserve"> and a </w:t>
      </w:r>
      <w:proofErr w:type="spellStart"/>
      <w:r w:rsidR="009B31E9">
        <w:rPr>
          <w:rFonts w:ascii="Times New Roman" w:hAnsi="Times New Roman"/>
        </w:rPr>
        <w:t>segmenter’s</w:t>
      </w:r>
      <w:proofErr w:type="spellEnd"/>
      <w:r w:rsidR="009B31E9">
        <w:rPr>
          <w:rFonts w:ascii="Times New Roman" w:hAnsi="Times New Roman"/>
        </w:rPr>
        <w:t xml:space="preserve"> predictions </w:t>
      </w:r>
      <w:r w:rsidR="009B276C">
        <w:rPr>
          <w:rFonts w:ascii="Times New Roman" w:hAnsi="Times New Roman"/>
        </w:rPr>
        <w:t xml:space="preserve">of the same text into a list of binary values. Specifically, at every </w:t>
      </w:r>
      <w:r w:rsidR="00ED308F">
        <w:rPr>
          <w:rFonts w:ascii="Times New Roman" w:hAnsi="Times New Roman"/>
        </w:rPr>
        <w:t>bigram of</w:t>
      </w:r>
      <w:r w:rsidR="009B276C">
        <w:rPr>
          <w:rFonts w:ascii="Times New Roman" w:hAnsi="Times New Roman"/>
        </w:rPr>
        <w:t xml:space="preserve"> characters</w:t>
      </w:r>
      <w:r w:rsidR="00ED308F">
        <w:rPr>
          <w:rFonts w:ascii="Times New Roman" w:hAnsi="Times New Roman"/>
        </w:rPr>
        <w:t xml:space="preserve"> moving left to right</w:t>
      </w:r>
      <w:r w:rsidR="009B276C">
        <w:rPr>
          <w:rFonts w:ascii="Times New Roman" w:hAnsi="Times New Roman"/>
        </w:rPr>
        <w:t xml:space="preserve">, </w:t>
      </w:r>
      <w:r w:rsidR="00BA568B">
        <w:rPr>
          <w:rFonts w:ascii="Times New Roman" w:hAnsi="Times New Roman"/>
        </w:rPr>
        <w:t xml:space="preserve">whether or not they are separated or combined is notated as “s” or “c” and appended to a list. </w:t>
      </w:r>
      <w:r w:rsidR="001A7F19">
        <w:rPr>
          <w:rFonts w:ascii="Times New Roman" w:hAnsi="Times New Roman"/>
        </w:rPr>
        <w:t>Take the following</w:t>
      </w:r>
      <w:r w:rsidR="00FD244F">
        <w:rPr>
          <w:rFonts w:ascii="Times New Roman" w:hAnsi="Times New Roman"/>
        </w:rPr>
        <w:t xml:space="preserve"> </w:t>
      </w:r>
      <w:r w:rsidR="003C7B83">
        <w:rPr>
          <w:rFonts w:ascii="Times New Roman" w:hAnsi="Times New Roman"/>
        </w:rPr>
        <w:t xml:space="preserve">manually segmented </w:t>
      </w:r>
      <w:r w:rsidR="00FD244F">
        <w:rPr>
          <w:rFonts w:ascii="Times New Roman" w:hAnsi="Times New Roman"/>
        </w:rPr>
        <w:t>sentence</w:t>
      </w:r>
      <w:r w:rsidR="001A7F19">
        <w:rPr>
          <w:rFonts w:ascii="Times New Roman" w:hAnsi="Times New Roman"/>
        </w:rPr>
        <w:t xml:space="preserve"> as an example:</w:t>
      </w:r>
    </w:p>
    <w:p w14:paraId="26DE10D7" w14:textId="5507B02A" w:rsidR="001A7F19" w:rsidRDefault="00FD244F" w:rsidP="00ED308F">
      <w:pPr>
        <w:pStyle w:val="ColingTextIndent"/>
        <w:ind w:firstLine="720"/>
        <w:rPr>
          <w:rFonts w:ascii="Times New Roman" w:hAnsi="Times New Roman"/>
        </w:rPr>
      </w:pPr>
      <w:r>
        <w:rPr>
          <w:rFonts w:ascii="Times New Roman" w:hAnsi="Times New Roman"/>
        </w:rPr>
        <w:t>“</w:t>
      </w:r>
      <w:r w:rsidR="00D45FBC">
        <w:rPr>
          <w:rFonts w:ascii="Times New Roman" w:hAnsi="Times New Roman" w:hint="eastAsia"/>
          <w:noProof/>
          <w:lang w:val="de-DE"/>
        </w:rPr>
        <w:t>工程</w:t>
      </w:r>
      <w:r w:rsidR="00AA537C">
        <w:rPr>
          <w:rFonts w:ascii="Times New Roman" w:hAnsi="Times New Roman"/>
          <w:noProof/>
          <w:lang w:val="de-DE"/>
        </w:rPr>
        <w:t xml:space="preserve"> </w:t>
      </w:r>
      <w:r w:rsidR="009E4EE4">
        <w:rPr>
          <w:rFonts w:ascii="Times New Roman" w:hAnsi="Times New Roman"/>
          <w:noProof/>
          <w:lang w:val="de-DE"/>
        </w:rPr>
        <w:t>//</w:t>
      </w:r>
      <w:r w:rsidR="00AA537C">
        <w:rPr>
          <w:rFonts w:ascii="Times New Roman" w:hAnsi="Times New Roman"/>
          <w:noProof/>
          <w:lang w:val="de-DE"/>
        </w:rPr>
        <w:t xml:space="preserve"> </w:t>
      </w:r>
      <w:r w:rsidR="00D45FBC">
        <w:rPr>
          <w:rFonts w:ascii="Times New Roman" w:hAnsi="Times New Roman" w:hint="eastAsia"/>
          <w:noProof/>
          <w:lang w:val="de-DE"/>
        </w:rPr>
        <w:t>近日</w:t>
      </w:r>
      <w:r w:rsidR="00AA537C">
        <w:rPr>
          <w:rFonts w:ascii="Times New Roman" w:hAnsi="Times New Roman"/>
          <w:noProof/>
          <w:lang w:val="de-DE"/>
        </w:rPr>
        <w:t xml:space="preserve"> </w:t>
      </w:r>
      <w:r w:rsidR="009E4EE4">
        <w:rPr>
          <w:rFonts w:ascii="Times New Roman" w:hAnsi="Times New Roman"/>
          <w:noProof/>
          <w:lang w:val="de-DE"/>
        </w:rPr>
        <w:t>//</w:t>
      </w:r>
      <w:r w:rsidR="00AA537C">
        <w:rPr>
          <w:rFonts w:ascii="Times New Roman" w:hAnsi="Times New Roman"/>
          <w:noProof/>
          <w:lang w:val="de-DE"/>
        </w:rPr>
        <w:t xml:space="preserve"> </w:t>
      </w:r>
      <w:r w:rsidR="00D45FBC">
        <w:rPr>
          <w:rFonts w:ascii="Times New Roman" w:hAnsi="Times New Roman" w:hint="eastAsia"/>
          <w:noProof/>
          <w:lang w:val="de-DE"/>
        </w:rPr>
        <w:t>即</w:t>
      </w:r>
      <w:r w:rsidR="00194FC4" w:rsidRPr="00194FC4">
        <w:rPr>
          <w:rFonts w:ascii="Times New Roman" w:hAnsi="Times New Roman" w:hint="eastAsia"/>
          <w:noProof/>
          <w:lang w:val="de-DE"/>
        </w:rPr>
        <w:t>将</w:t>
      </w:r>
      <w:r w:rsidR="00AA537C">
        <w:rPr>
          <w:rFonts w:ascii="Times New Roman" w:hAnsi="Times New Roman"/>
          <w:noProof/>
          <w:lang w:val="de-DE"/>
        </w:rPr>
        <w:t xml:space="preserve"> </w:t>
      </w:r>
      <w:r w:rsidR="009E4EE4">
        <w:rPr>
          <w:rFonts w:ascii="Times New Roman" w:hAnsi="Times New Roman"/>
          <w:noProof/>
          <w:lang w:val="de-DE"/>
        </w:rPr>
        <w:t>//</w:t>
      </w:r>
      <w:r w:rsidR="00AA537C">
        <w:rPr>
          <w:rFonts w:ascii="Times New Roman" w:hAnsi="Times New Roman"/>
          <w:noProof/>
          <w:lang w:val="de-DE"/>
        </w:rPr>
        <w:t xml:space="preserve"> </w:t>
      </w:r>
      <w:r w:rsidR="00D45FBC" w:rsidRPr="00D45FBC">
        <w:rPr>
          <w:rFonts w:ascii="Times New Roman" w:hAnsi="Times New Roman" w:hint="eastAsia"/>
          <w:noProof/>
          <w:lang w:val="de-DE"/>
        </w:rPr>
        <w:t>完工</w:t>
      </w:r>
      <w:r>
        <w:rPr>
          <w:rFonts w:ascii="Times New Roman" w:hAnsi="Times New Roman" w:hint="eastAsia"/>
        </w:rPr>
        <w:t>.</w:t>
      </w:r>
      <w:r>
        <w:rPr>
          <w:rFonts w:ascii="Times New Roman" w:hAnsi="Times New Roman"/>
        </w:rPr>
        <w:t>”</w:t>
      </w:r>
      <w:r w:rsidR="003C6553">
        <w:rPr>
          <w:rFonts w:ascii="Times New Roman" w:hAnsi="Times New Roman"/>
        </w:rPr>
        <w:t xml:space="preserve"> </w:t>
      </w:r>
    </w:p>
    <w:p w14:paraId="0ECB4EE9" w14:textId="77777777" w:rsidR="001A7F19" w:rsidRDefault="003C6553" w:rsidP="00ED308F">
      <w:pPr>
        <w:pStyle w:val="ColingTextIndent"/>
        <w:ind w:firstLine="720"/>
        <w:rPr>
          <w:rFonts w:ascii="Times New Roman" w:hAnsi="Times New Roman"/>
        </w:rPr>
      </w:pPr>
      <w:r w:rsidRPr="003C6553">
        <w:rPr>
          <w:rFonts w:ascii="Times New Roman" w:hAnsi="Times New Roman"/>
          <w:noProof/>
        </w:rPr>
        <w:t>Gōngchéng jìnrì jíjiāng wángōng</w:t>
      </w:r>
      <w:r>
        <w:rPr>
          <w:rFonts w:ascii="Times New Roman" w:hAnsi="Times New Roman"/>
          <w:noProof/>
        </w:rPr>
        <w:t>.</w:t>
      </w:r>
      <w:r>
        <w:rPr>
          <w:rFonts w:ascii="Times New Roman" w:hAnsi="Times New Roman"/>
        </w:rPr>
        <w:t xml:space="preserve"> </w:t>
      </w:r>
    </w:p>
    <w:p w14:paraId="4C2F817B" w14:textId="4D152001" w:rsidR="003C6553" w:rsidRDefault="00ED308F" w:rsidP="00ED308F">
      <w:pPr>
        <w:pStyle w:val="ColingTextIndent"/>
        <w:ind w:firstLine="720"/>
        <w:rPr>
          <w:rFonts w:ascii="Times New Roman" w:hAnsi="Times New Roman"/>
        </w:rPr>
      </w:pPr>
      <w:r>
        <w:rPr>
          <w:rFonts w:ascii="Times New Roman" w:hAnsi="Times New Roman"/>
        </w:rPr>
        <w:t>“</w:t>
      </w:r>
      <w:r w:rsidR="00114194">
        <w:rPr>
          <w:rFonts w:ascii="Times New Roman" w:hAnsi="Times New Roman"/>
        </w:rPr>
        <w:t>The project will be completed within the next few days.</w:t>
      </w:r>
      <w:r>
        <w:rPr>
          <w:rFonts w:ascii="Times New Roman" w:hAnsi="Times New Roman"/>
        </w:rPr>
        <w:t>”</w:t>
      </w:r>
    </w:p>
    <w:p w14:paraId="3AD77238" w14:textId="4B142ACA" w:rsidR="009E4EE4" w:rsidRDefault="009E4EE4" w:rsidP="00E56763">
      <w:pPr>
        <w:pStyle w:val="ColingTextIndent"/>
        <w:ind w:firstLine="270"/>
        <w:rPr>
          <w:rFonts w:ascii="Times New Roman" w:hAnsi="Times New Roman"/>
        </w:rPr>
      </w:pPr>
      <w:r>
        <w:rPr>
          <w:rFonts w:ascii="Times New Roman" w:hAnsi="Times New Roman"/>
        </w:rPr>
        <w:t xml:space="preserve">The first </w:t>
      </w:r>
      <w:r w:rsidR="00941684">
        <w:rPr>
          <w:rFonts w:ascii="Times New Roman" w:hAnsi="Times New Roman"/>
        </w:rPr>
        <w:t>bigram consists of</w:t>
      </w:r>
      <w:r>
        <w:rPr>
          <w:rFonts w:ascii="Times New Roman" w:hAnsi="Times New Roman"/>
        </w:rPr>
        <w:t xml:space="preserve"> “</w:t>
      </w:r>
      <w:r>
        <w:rPr>
          <w:rFonts w:ascii="Times New Roman" w:hAnsi="Times New Roman" w:hint="eastAsia"/>
          <w:noProof/>
          <w:lang w:val="de-DE"/>
        </w:rPr>
        <w:t>工</w:t>
      </w:r>
      <w:r>
        <w:rPr>
          <w:rFonts w:ascii="Times New Roman" w:hAnsi="Times New Roman"/>
        </w:rPr>
        <w:t>”</w:t>
      </w:r>
      <w:r>
        <w:rPr>
          <w:rFonts w:ascii="Times New Roman" w:hAnsi="Times New Roman"/>
          <w:noProof/>
          <w:lang w:val="de-DE"/>
        </w:rPr>
        <w:t xml:space="preserve"> </w:t>
      </w:r>
      <w:r>
        <w:rPr>
          <w:rFonts w:ascii="Times New Roman" w:hAnsi="Times New Roman"/>
          <w:noProof/>
        </w:rPr>
        <w:t>and “</w:t>
      </w:r>
      <w:r>
        <w:rPr>
          <w:rFonts w:ascii="Times New Roman" w:hAnsi="Times New Roman" w:hint="eastAsia"/>
          <w:noProof/>
          <w:lang w:val="de-DE"/>
        </w:rPr>
        <w:t>程</w:t>
      </w:r>
      <w:r>
        <w:rPr>
          <w:rFonts w:ascii="Times New Roman" w:hAnsi="Times New Roman"/>
        </w:rPr>
        <w:t xml:space="preserve">”. </w:t>
      </w:r>
      <w:r w:rsidR="00AA537C">
        <w:rPr>
          <w:rFonts w:ascii="Times New Roman" w:hAnsi="Times New Roman"/>
        </w:rPr>
        <w:t>The gold standard segmentation</w:t>
      </w:r>
      <w:r w:rsidR="00941684">
        <w:rPr>
          <w:rFonts w:ascii="Times New Roman" w:hAnsi="Times New Roman"/>
        </w:rPr>
        <w:t xml:space="preserve"> above would play at as follows:</w:t>
      </w:r>
    </w:p>
    <w:p w14:paraId="4232E928" w14:textId="77777777" w:rsidR="00806C39" w:rsidRDefault="00806C39" w:rsidP="00E56763">
      <w:pPr>
        <w:pStyle w:val="ColingTextIndent"/>
        <w:ind w:left="720" w:firstLine="0"/>
        <w:rPr>
          <w:rFonts w:ascii="Times New Roman" w:hAnsi="Times New Roman"/>
          <w:noProof/>
          <w:lang w:val="de-DE"/>
        </w:rPr>
      </w:pPr>
      <w:r>
        <w:rPr>
          <w:rFonts w:ascii="Times New Roman" w:hAnsi="Times New Roman"/>
          <w:noProof/>
          <w:lang w:val="de-DE"/>
        </w:rPr>
        <w:t>[</w:t>
      </w:r>
      <w:r>
        <w:rPr>
          <w:rFonts w:ascii="Times New Roman" w:hAnsi="Times New Roman" w:hint="eastAsia"/>
          <w:noProof/>
          <w:lang w:val="de-DE"/>
        </w:rPr>
        <w:t>工程</w:t>
      </w:r>
      <w:r>
        <w:rPr>
          <w:rFonts w:ascii="Times New Roman" w:hAnsi="Times New Roman"/>
          <w:noProof/>
          <w:lang w:val="de-DE"/>
        </w:rPr>
        <w:t xml:space="preserve">] =&gt; </w:t>
      </w:r>
      <w:r>
        <w:rPr>
          <w:rFonts w:ascii="Times New Roman" w:hAnsi="Times New Roman"/>
          <w:noProof/>
        </w:rPr>
        <w:t>“c”</w:t>
      </w:r>
    </w:p>
    <w:p w14:paraId="4B4EF938" w14:textId="3F106558" w:rsidR="00806C39" w:rsidRDefault="00185FEC" w:rsidP="00E56763">
      <w:pPr>
        <w:pStyle w:val="ColingTextIndent"/>
        <w:ind w:left="720" w:firstLine="0"/>
        <w:rPr>
          <w:rFonts w:ascii="Times New Roman" w:hAnsi="Times New Roman"/>
          <w:noProof/>
        </w:rPr>
      </w:pPr>
      <w:r>
        <w:rPr>
          <w:rFonts w:ascii="Times New Roman" w:hAnsi="Times New Roman"/>
          <w:noProof/>
          <w:lang w:val="de-DE"/>
        </w:rPr>
        <w:t xml:space="preserve">    </w:t>
      </w:r>
      <w:r w:rsidR="00806C39">
        <w:rPr>
          <w:rFonts w:ascii="Times New Roman" w:hAnsi="Times New Roman"/>
          <w:noProof/>
          <w:lang w:val="de-DE"/>
        </w:rPr>
        <w:t>[</w:t>
      </w:r>
      <w:r w:rsidR="00806C39">
        <w:rPr>
          <w:rFonts w:ascii="Times New Roman" w:hAnsi="Times New Roman" w:hint="eastAsia"/>
          <w:noProof/>
          <w:lang w:val="de-DE"/>
        </w:rPr>
        <w:t>程近</w:t>
      </w:r>
      <w:r w:rsidR="00806C39">
        <w:rPr>
          <w:rFonts w:ascii="Times New Roman" w:hAnsi="Times New Roman"/>
          <w:noProof/>
          <w:lang w:val="de-DE"/>
        </w:rPr>
        <w:t xml:space="preserve">] =&gt; </w:t>
      </w:r>
      <w:r w:rsidR="00806C39">
        <w:rPr>
          <w:rFonts w:ascii="Times New Roman" w:hAnsi="Times New Roman"/>
          <w:noProof/>
        </w:rPr>
        <w:t>“s”</w:t>
      </w:r>
    </w:p>
    <w:p w14:paraId="1DF0C4FB" w14:textId="495EF4C5" w:rsidR="00806C39" w:rsidRDefault="00185FEC" w:rsidP="00E56763">
      <w:pPr>
        <w:pStyle w:val="ColingTextIndent"/>
        <w:ind w:left="720" w:firstLine="0"/>
        <w:rPr>
          <w:rFonts w:ascii="Times New Roman" w:hAnsi="Times New Roman"/>
          <w:noProof/>
          <w:lang w:val="de-DE"/>
        </w:rPr>
      </w:pPr>
      <w:r>
        <w:rPr>
          <w:rFonts w:ascii="Times New Roman" w:hAnsi="Times New Roman"/>
          <w:noProof/>
        </w:rPr>
        <w:t xml:space="preserve">        </w:t>
      </w:r>
      <w:r w:rsidR="00806C39">
        <w:rPr>
          <w:rFonts w:ascii="Times New Roman" w:hAnsi="Times New Roman"/>
          <w:noProof/>
        </w:rPr>
        <w:t>[</w:t>
      </w:r>
      <w:r>
        <w:rPr>
          <w:rFonts w:ascii="Times New Roman" w:hAnsi="Times New Roman" w:hint="eastAsia"/>
          <w:noProof/>
          <w:lang w:val="de-DE"/>
        </w:rPr>
        <w:t>近</w:t>
      </w:r>
      <w:r w:rsidR="00806C39">
        <w:rPr>
          <w:rFonts w:ascii="Times New Roman" w:hAnsi="Times New Roman" w:hint="eastAsia"/>
          <w:noProof/>
          <w:lang w:val="de-DE"/>
        </w:rPr>
        <w:t>日</w:t>
      </w:r>
      <w:r>
        <w:rPr>
          <w:rFonts w:ascii="Times New Roman" w:hAnsi="Times New Roman"/>
          <w:noProof/>
        </w:rPr>
        <w:t>] =&gt; “c”</w:t>
      </w:r>
    </w:p>
    <w:p w14:paraId="5AE0FE9C" w14:textId="75277346" w:rsidR="00185FEC" w:rsidRPr="003C6553" w:rsidRDefault="003F36FD" w:rsidP="00E56763">
      <w:pPr>
        <w:pStyle w:val="ColingTextIndent"/>
        <w:ind w:firstLine="270"/>
        <w:rPr>
          <w:rFonts w:ascii="Times New Roman" w:hAnsi="Times New Roman"/>
        </w:rPr>
      </w:pPr>
      <w:r>
        <w:rPr>
          <w:rFonts w:ascii="Times New Roman" w:hAnsi="Times New Roman"/>
        </w:rPr>
        <w:t xml:space="preserve">This process results in </w:t>
      </w:r>
      <w:r w:rsidR="00185FEC">
        <w:rPr>
          <w:rFonts w:ascii="Times New Roman" w:hAnsi="Times New Roman"/>
        </w:rPr>
        <w:t>complete list</w:t>
      </w:r>
      <w:r>
        <w:rPr>
          <w:rFonts w:ascii="Times New Roman" w:hAnsi="Times New Roman"/>
        </w:rPr>
        <w:t>s</w:t>
      </w:r>
      <w:r w:rsidR="00185FEC">
        <w:rPr>
          <w:rFonts w:ascii="Times New Roman" w:hAnsi="Times New Roman"/>
        </w:rPr>
        <w:t xml:space="preserve"> of “</w:t>
      </w:r>
      <w:proofErr w:type="spellStart"/>
      <w:proofErr w:type="gramStart"/>
      <w:r w:rsidR="00185FEC">
        <w:rPr>
          <w:rFonts w:ascii="Times New Roman" w:hAnsi="Times New Roman"/>
        </w:rPr>
        <w:t>c”s</w:t>
      </w:r>
      <w:proofErr w:type="spellEnd"/>
      <w:proofErr w:type="gramEnd"/>
      <w:r w:rsidR="00185FEC">
        <w:rPr>
          <w:rFonts w:ascii="Times New Roman" w:hAnsi="Times New Roman"/>
        </w:rPr>
        <w:t xml:space="preserve"> and “</w:t>
      </w:r>
      <w:proofErr w:type="spellStart"/>
      <w:r w:rsidR="00185FEC">
        <w:rPr>
          <w:rFonts w:ascii="Times New Roman" w:hAnsi="Times New Roman"/>
        </w:rPr>
        <w:t>s”</w:t>
      </w:r>
      <w:r>
        <w:rPr>
          <w:rFonts w:ascii="Times New Roman" w:hAnsi="Times New Roman"/>
        </w:rPr>
        <w:t>s</w:t>
      </w:r>
      <w:proofErr w:type="spellEnd"/>
      <w:r>
        <w:rPr>
          <w:rFonts w:ascii="Times New Roman" w:hAnsi="Times New Roman"/>
        </w:rPr>
        <w:t xml:space="preserve"> f</w:t>
      </w:r>
      <w:r w:rsidR="00EA7CE9">
        <w:rPr>
          <w:rFonts w:ascii="Times New Roman" w:hAnsi="Times New Roman"/>
        </w:rPr>
        <w:t xml:space="preserve">or segmenter and gold standard and finally compared to return accuracy, precision, and recall. </w:t>
      </w:r>
      <w:r w:rsidR="003C7B83">
        <w:rPr>
          <w:rFonts w:ascii="Times New Roman" w:hAnsi="Times New Roman"/>
        </w:rPr>
        <w:t xml:space="preserve">An error is </w:t>
      </w:r>
    </w:p>
    <w:p w14:paraId="67A8A40E" w14:textId="38B823CA" w:rsidR="007212E1" w:rsidRPr="00A751A2" w:rsidRDefault="00E407FF" w:rsidP="00C123B2">
      <w:pPr>
        <w:pStyle w:val="ColingSection"/>
        <w:tabs>
          <w:tab w:val="clear" w:pos="432"/>
          <w:tab w:val="num" w:pos="364"/>
        </w:tabs>
        <w:rPr>
          <w:rFonts w:ascii="Times New Roman" w:hAnsi="Times New Roman"/>
          <w:szCs w:val="24"/>
          <w:lang w:val="en-US"/>
        </w:rPr>
      </w:pPr>
      <w:r>
        <w:rPr>
          <w:rFonts w:ascii="Times New Roman" w:hAnsi="Times New Roman"/>
          <w:lang w:val="en-US"/>
        </w:rPr>
        <w:t>Results</w:t>
      </w:r>
    </w:p>
    <w:p w14:paraId="4BAAAB57" w14:textId="7BA00DF4" w:rsidR="007212E1" w:rsidRDefault="003520E9" w:rsidP="00EC0D78">
      <w:pPr>
        <w:pStyle w:val="ColingTextIndent"/>
        <w:ind w:firstLine="0"/>
        <w:rPr>
          <w:rFonts w:ascii="Times New Roman" w:hAnsi="Times New Roman"/>
        </w:rPr>
      </w:pPr>
      <w:r>
        <w:rPr>
          <w:rFonts w:ascii="Times New Roman" w:hAnsi="Times New Roman"/>
        </w:rPr>
        <w:t xml:space="preserve">Something about how the systems did overall (in terms of what’s been tested on what corpora and </w:t>
      </w:r>
      <w:proofErr w:type="spellStart"/>
      <w:r>
        <w:rPr>
          <w:rFonts w:ascii="Times New Roman" w:hAnsi="Times New Roman"/>
        </w:rPr>
        <w:t>jieba</w:t>
      </w:r>
      <w:proofErr w:type="spellEnd"/>
      <w:r>
        <w:rPr>
          <w:rFonts w:ascii="Times New Roman" w:hAnsi="Times New Roman"/>
        </w:rPr>
        <w:t xml:space="preserve"> not being reported on at all). Graphs</w:t>
      </w:r>
    </w:p>
    <w:p w14:paraId="314C95C7" w14:textId="77777777" w:rsidR="00AB1457" w:rsidRDefault="00AB1457" w:rsidP="00EC0D78">
      <w:pPr>
        <w:pStyle w:val="ColingTextIndent"/>
        <w:ind w:firstLine="0"/>
        <w:rPr>
          <w:rFonts w:ascii="Times New Roman" w:hAnsi="Times New Roman"/>
        </w:rPr>
      </w:pPr>
    </w:p>
    <w:p w14:paraId="0B41C0B9" w14:textId="77777777" w:rsidR="00E407FF" w:rsidRDefault="00E407FF" w:rsidP="00EC0D78">
      <w:pPr>
        <w:pStyle w:val="ColingTextIndent"/>
        <w:ind w:firstLine="0"/>
        <w:rPr>
          <w:rFonts w:ascii="Times New Roman" w:hAnsi="Times New Roman"/>
        </w:rPr>
      </w:pPr>
    </w:p>
    <w:tbl>
      <w:tblPr>
        <w:tblStyle w:val="PlainTable3"/>
        <w:tblW w:w="0" w:type="auto"/>
        <w:jc w:val="center"/>
        <w:tblLook w:val="04A0" w:firstRow="1" w:lastRow="0" w:firstColumn="1" w:lastColumn="0" w:noHBand="0" w:noVBand="1"/>
      </w:tblPr>
      <w:tblGrid>
        <w:gridCol w:w="1983"/>
        <w:gridCol w:w="1728"/>
        <w:gridCol w:w="1728"/>
        <w:gridCol w:w="1728"/>
      </w:tblGrid>
      <w:tr w:rsidR="003806B0" w14:paraId="670FDE0B" w14:textId="77777777" w:rsidTr="00EE1B6C">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100" w:firstRow="0" w:lastRow="0" w:firstColumn="1" w:lastColumn="0" w:oddVBand="0" w:evenVBand="0" w:oddHBand="0" w:evenHBand="0" w:firstRowFirstColumn="1" w:firstRowLastColumn="0" w:lastRowFirstColumn="0" w:lastRowLastColumn="0"/>
            <w:tcW w:w="1983" w:type="dxa"/>
            <w:tcBorders>
              <w:top w:val="single" w:sz="4" w:space="0" w:color="auto"/>
              <w:left w:val="single" w:sz="4" w:space="0" w:color="auto"/>
              <w:bottom w:val="single" w:sz="4" w:space="0" w:color="auto"/>
              <w:right w:val="single" w:sz="4" w:space="0" w:color="auto"/>
            </w:tcBorders>
            <w:shd w:val="clear" w:color="auto" w:fill="auto"/>
          </w:tcPr>
          <w:p w14:paraId="7432743E" w14:textId="1299FA5F" w:rsidR="00633D33" w:rsidRDefault="00633D33" w:rsidP="00EC0D78">
            <w:pPr>
              <w:pStyle w:val="ColingTextIndent"/>
              <w:ind w:firstLine="0"/>
              <w:rPr>
                <w:rFonts w:ascii="Times New Roman" w:hAnsi="Times New Roman"/>
              </w:rPr>
            </w:pPr>
            <w:r w:rsidRPr="00633D33">
              <w:rPr>
                <w:rFonts w:ascii="Times New Roman" w:hAnsi="Times New Roman"/>
              </w:rPr>
              <w:t>Parser</w:t>
            </w:r>
          </w:p>
        </w:tc>
        <w:tc>
          <w:tcPr>
            <w:tcW w:w="1728" w:type="dxa"/>
            <w:tcBorders>
              <w:top w:val="single" w:sz="4" w:space="0" w:color="auto"/>
              <w:left w:val="single" w:sz="4" w:space="0" w:color="auto"/>
            </w:tcBorders>
            <w:shd w:val="clear" w:color="auto" w:fill="auto"/>
          </w:tcPr>
          <w:p w14:paraId="4EA264C2" w14:textId="3826C0CA" w:rsidR="00633D33" w:rsidRDefault="00633D33" w:rsidP="00EC0D78">
            <w:pPr>
              <w:pStyle w:val="ColingText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Accuracy</w:t>
            </w:r>
          </w:p>
        </w:tc>
        <w:tc>
          <w:tcPr>
            <w:tcW w:w="1728" w:type="dxa"/>
            <w:tcBorders>
              <w:top w:val="single" w:sz="4" w:space="0" w:color="auto"/>
            </w:tcBorders>
            <w:shd w:val="clear" w:color="auto" w:fill="auto"/>
          </w:tcPr>
          <w:p w14:paraId="47005898" w14:textId="41BEDAA7" w:rsidR="00633D33" w:rsidRDefault="00633D33" w:rsidP="00EC0D78">
            <w:pPr>
              <w:pStyle w:val="ColingText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precision</w:t>
            </w:r>
          </w:p>
        </w:tc>
        <w:tc>
          <w:tcPr>
            <w:tcW w:w="1728" w:type="dxa"/>
            <w:tcBorders>
              <w:top w:val="single" w:sz="4" w:space="0" w:color="auto"/>
              <w:right w:val="single" w:sz="4" w:space="0" w:color="auto"/>
            </w:tcBorders>
            <w:shd w:val="clear" w:color="auto" w:fill="auto"/>
          </w:tcPr>
          <w:p w14:paraId="73538B31" w14:textId="51D70744" w:rsidR="00633D33" w:rsidRDefault="00633D33" w:rsidP="00EC0D78">
            <w:pPr>
              <w:pStyle w:val="ColingText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recall</w:t>
            </w:r>
          </w:p>
        </w:tc>
      </w:tr>
      <w:tr w:rsidR="003806B0" w14:paraId="68C62581" w14:textId="77777777" w:rsidTr="00EE1B6C">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983" w:type="dxa"/>
            <w:tcBorders>
              <w:top w:val="single" w:sz="4" w:space="0" w:color="auto"/>
              <w:left w:val="single" w:sz="4" w:space="0" w:color="auto"/>
            </w:tcBorders>
            <w:shd w:val="clear" w:color="auto" w:fill="auto"/>
          </w:tcPr>
          <w:p w14:paraId="66C646F4" w14:textId="35FC07F0" w:rsidR="00633D33" w:rsidRPr="00D42063" w:rsidRDefault="00D42063" w:rsidP="00EC0D78">
            <w:pPr>
              <w:pStyle w:val="ColingTextIndent"/>
              <w:ind w:firstLine="0"/>
              <w:rPr>
                <w:rFonts w:ascii="Times New Roman" w:hAnsi="Times New Roman"/>
                <w:b w:val="0"/>
              </w:rPr>
            </w:pPr>
            <w:r w:rsidRPr="00D42063">
              <w:rPr>
                <w:rFonts w:ascii="Times New Roman" w:hAnsi="Times New Roman"/>
                <w:b w:val="0"/>
              </w:rPr>
              <w:t>fnlp</w:t>
            </w:r>
          </w:p>
        </w:tc>
        <w:tc>
          <w:tcPr>
            <w:tcW w:w="1728" w:type="dxa"/>
            <w:shd w:val="clear" w:color="auto" w:fill="auto"/>
          </w:tcPr>
          <w:p w14:paraId="5F9CDB40"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shd w:val="clear" w:color="auto" w:fill="auto"/>
          </w:tcPr>
          <w:p w14:paraId="1F941393"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0EBFA268"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3806B0" w14:paraId="1386E84D" w14:textId="77777777" w:rsidTr="00EE1B6C">
        <w:trPr>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1499A8C6" w14:textId="20C93FC8" w:rsidR="00633D33" w:rsidRPr="00D42063" w:rsidRDefault="00D42063" w:rsidP="00EC0D78">
            <w:pPr>
              <w:pStyle w:val="ColingTextIndent"/>
              <w:ind w:firstLine="0"/>
              <w:rPr>
                <w:rFonts w:ascii="Times New Roman" w:hAnsi="Times New Roman"/>
                <w:b w:val="0"/>
              </w:rPr>
            </w:pPr>
            <w:r w:rsidRPr="00D42063">
              <w:rPr>
                <w:rFonts w:ascii="Times New Roman" w:hAnsi="Times New Roman"/>
                <w:b w:val="0"/>
              </w:rPr>
              <w:t>jieba</w:t>
            </w:r>
          </w:p>
        </w:tc>
        <w:tc>
          <w:tcPr>
            <w:tcW w:w="1728" w:type="dxa"/>
            <w:shd w:val="clear" w:color="auto" w:fill="auto"/>
          </w:tcPr>
          <w:p w14:paraId="65EC5E69" w14:textId="77777777" w:rsidR="00633D33" w:rsidRDefault="00633D3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shd w:val="clear" w:color="auto" w:fill="auto"/>
          </w:tcPr>
          <w:p w14:paraId="37EEE1F9" w14:textId="77777777" w:rsidR="00633D33" w:rsidRDefault="00633D3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625FE2A6" w14:textId="77777777" w:rsidR="00633D33" w:rsidRDefault="00633D3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3806B0" w14:paraId="1E93D518" w14:textId="77777777" w:rsidTr="00EE1B6C">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398A9E53" w14:textId="63A09AF8" w:rsidR="00633D33" w:rsidRPr="00D42063" w:rsidRDefault="00D42063" w:rsidP="00EC0D78">
            <w:pPr>
              <w:pStyle w:val="ColingTextIndent"/>
              <w:ind w:firstLine="0"/>
              <w:rPr>
                <w:rFonts w:ascii="Times New Roman" w:hAnsi="Times New Roman"/>
                <w:b w:val="0"/>
              </w:rPr>
            </w:pPr>
            <w:r w:rsidRPr="00D42063">
              <w:rPr>
                <w:rFonts w:ascii="Times New Roman" w:hAnsi="Times New Roman"/>
                <w:b w:val="0"/>
              </w:rPr>
              <w:t>Shao</w:t>
            </w:r>
          </w:p>
        </w:tc>
        <w:tc>
          <w:tcPr>
            <w:tcW w:w="1728" w:type="dxa"/>
            <w:shd w:val="clear" w:color="auto" w:fill="auto"/>
          </w:tcPr>
          <w:p w14:paraId="15E8B384"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shd w:val="clear" w:color="auto" w:fill="auto"/>
          </w:tcPr>
          <w:p w14:paraId="1B3B8EDF"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56E4B22A"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3806B0" w14:paraId="743BF3A9" w14:textId="77777777" w:rsidTr="00EE1B6C">
        <w:trPr>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2862B969" w14:textId="23660898" w:rsidR="00633D33" w:rsidRPr="00D42063" w:rsidRDefault="00D42063" w:rsidP="00EC0D78">
            <w:pPr>
              <w:pStyle w:val="ColingTextIndent"/>
              <w:ind w:firstLine="0"/>
              <w:rPr>
                <w:rFonts w:ascii="Times New Roman" w:hAnsi="Times New Roman"/>
                <w:b w:val="0"/>
              </w:rPr>
            </w:pPr>
            <w:r w:rsidRPr="00D42063">
              <w:rPr>
                <w:rFonts w:ascii="Times New Roman" w:hAnsi="Times New Roman"/>
                <w:b w:val="0"/>
              </w:rPr>
              <w:t>stanford_ctb</w:t>
            </w:r>
          </w:p>
        </w:tc>
        <w:tc>
          <w:tcPr>
            <w:tcW w:w="1728" w:type="dxa"/>
            <w:shd w:val="clear" w:color="auto" w:fill="auto"/>
          </w:tcPr>
          <w:p w14:paraId="6E6FB3C1" w14:textId="77777777" w:rsidR="00633D33" w:rsidRDefault="00633D3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shd w:val="clear" w:color="auto" w:fill="auto"/>
          </w:tcPr>
          <w:p w14:paraId="4E4FDF4F" w14:textId="77777777" w:rsidR="00633D33" w:rsidRDefault="00633D3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6936BEA0" w14:textId="77777777" w:rsidR="00633D33" w:rsidRDefault="00633D3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3806B0" w14:paraId="4E0817C9" w14:textId="77777777" w:rsidTr="00EE1B6C">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3AFF9E0B" w14:textId="1C64634C" w:rsidR="00633D33" w:rsidRPr="00D42063" w:rsidRDefault="00D42063" w:rsidP="00EC0D78">
            <w:pPr>
              <w:pStyle w:val="ColingTextIndent"/>
              <w:ind w:firstLine="0"/>
              <w:rPr>
                <w:rFonts w:ascii="Times New Roman" w:hAnsi="Times New Roman"/>
                <w:b w:val="0"/>
              </w:rPr>
            </w:pPr>
            <w:r w:rsidRPr="00D42063">
              <w:rPr>
                <w:rFonts w:ascii="Times New Roman" w:hAnsi="Times New Roman"/>
                <w:b w:val="0"/>
              </w:rPr>
              <w:t>stanford_PKU</w:t>
            </w:r>
          </w:p>
        </w:tc>
        <w:tc>
          <w:tcPr>
            <w:tcW w:w="1728" w:type="dxa"/>
            <w:shd w:val="clear" w:color="auto" w:fill="auto"/>
          </w:tcPr>
          <w:p w14:paraId="7B5EEB60"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shd w:val="clear" w:color="auto" w:fill="auto"/>
          </w:tcPr>
          <w:p w14:paraId="0378CAD9"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4C0A9BCE" w14:textId="77777777" w:rsidR="00633D33" w:rsidRDefault="00633D33" w:rsidP="00EC0D78">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3806B0" w14:paraId="72E64D0C" w14:textId="77777777" w:rsidTr="00EE1B6C">
        <w:trPr>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bottom w:val="single" w:sz="4" w:space="0" w:color="auto"/>
            </w:tcBorders>
            <w:shd w:val="clear" w:color="auto" w:fill="auto"/>
          </w:tcPr>
          <w:p w14:paraId="27854DB7" w14:textId="4A10A7A3" w:rsidR="00D42063" w:rsidRPr="006528AE" w:rsidRDefault="006528AE" w:rsidP="00EC0D78">
            <w:pPr>
              <w:pStyle w:val="ColingTextIndent"/>
              <w:ind w:firstLine="0"/>
              <w:rPr>
                <w:rFonts w:ascii="Times New Roman" w:hAnsi="Times New Roman"/>
                <w:b w:val="0"/>
              </w:rPr>
            </w:pPr>
            <w:r w:rsidRPr="006528AE">
              <w:rPr>
                <w:rFonts w:ascii="Times New Roman" w:hAnsi="Times New Roman"/>
                <w:b w:val="0"/>
              </w:rPr>
              <w:t>zpar</w:t>
            </w:r>
          </w:p>
        </w:tc>
        <w:tc>
          <w:tcPr>
            <w:tcW w:w="1728" w:type="dxa"/>
            <w:tcBorders>
              <w:bottom w:val="single" w:sz="4" w:space="0" w:color="auto"/>
            </w:tcBorders>
            <w:shd w:val="clear" w:color="auto" w:fill="auto"/>
          </w:tcPr>
          <w:p w14:paraId="40033B33" w14:textId="77777777" w:rsidR="00D42063" w:rsidRDefault="00D4206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bottom w:val="single" w:sz="4" w:space="0" w:color="auto"/>
            </w:tcBorders>
            <w:shd w:val="clear" w:color="auto" w:fill="auto"/>
          </w:tcPr>
          <w:p w14:paraId="5702E593" w14:textId="77777777" w:rsidR="00D42063" w:rsidRDefault="00D4206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bottom w:val="single" w:sz="4" w:space="0" w:color="auto"/>
              <w:right w:val="single" w:sz="4" w:space="0" w:color="auto"/>
            </w:tcBorders>
            <w:shd w:val="clear" w:color="auto" w:fill="auto"/>
          </w:tcPr>
          <w:p w14:paraId="252E0E46" w14:textId="77777777" w:rsidR="00D42063" w:rsidRDefault="00D42063" w:rsidP="00EC0D78">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14:paraId="42F22290" w14:textId="418AF705" w:rsidR="00633D33" w:rsidRDefault="00EE1B6C" w:rsidP="00EE1B6C">
      <w:pPr>
        <w:pStyle w:val="ColingTextIndent"/>
        <w:ind w:firstLine="0"/>
        <w:jc w:val="center"/>
        <w:rPr>
          <w:rFonts w:ascii="Times New Roman" w:hAnsi="Times New Roman"/>
        </w:rPr>
      </w:pPr>
      <w:r>
        <w:rPr>
          <w:rFonts w:ascii="Times New Roman" w:hAnsi="Times New Roman"/>
        </w:rPr>
        <w:t xml:space="preserve">Table 1. </w:t>
      </w:r>
      <w:r w:rsidR="007D2F96">
        <w:rPr>
          <w:rFonts w:ascii="Times New Roman" w:hAnsi="Times New Roman"/>
        </w:rPr>
        <w:t xml:space="preserve"> </w:t>
      </w:r>
      <w:r w:rsidR="00D266C1">
        <w:rPr>
          <w:rFonts w:ascii="Times New Roman" w:hAnsi="Times New Roman"/>
        </w:rPr>
        <w:t>Segmenters on CTB v.8.0</w:t>
      </w:r>
    </w:p>
    <w:p w14:paraId="2BAB2294" w14:textId="77777777" w:rsidR="00EE1B6C" w:rsidRDefault="00EE1B6C" w:rsidP="00EC0D78">
      <w:pPr>
        <w:pStyle w:val="ColingTextIndent"/>
        <w:ind w:firstLine="0"/>
        <w:rPr>
          <w:rFonts w:ascii="Times New Roman" w:hAnsi="Times New Roman"/>
        </w:rPr>
      </w:pPr>
    </w:p>
    <w:p w14:paraId="0C03F2A7" w14:textId="77777777" w:rsidR="00D266C1" w:rsidRDefault="00D266C1" w:rsidP="00D266C1">
      <w:pPr>
        <w:pStyle w:val="ColingTextIndent"/>
        <w:ind w:firstLine="0"/>
        <w:rPr>
          <w:rFonts w:ascii="Times New Roman" w:hAnsi="Times New Roman"/>
        </w:rPr>
      </w:pPr>
    </w:p>
    <w:tbl>
      <w:tblPr>
        <w:tblStyle w:val="PlainTable3"/>
        <w:tblW w:w="0" w:type="auto"/>
        <w:jc w:val="center"/>
        <w:tblLook w:val="04A0" w:firstRow="1" w:lastRow="0" w:firstColumn="1" w:lastColumn="0" w:noHBand="0" w:noVBand="1"/>
      </w:tblPr>
      <w:tblGrid>
        <w:gridCol w:w="1983"/>
        <w:gridCol w:w="1728"/>
        <w:gridCol w:w="1728"/>
        <w:gridCol w:w="1728"/>
      </w:tblGrid>
      <w:tr w:rsidR="00D266C1" w14:paraId="2E2B8B31" w14:textId="77777777" w:rsidTr="00197DB9">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100" w:firstRow="0" w:lastRow="0" w:firstColumn="1" w:lastColumn="0" w:oddVBand="0" w:evenVBand="0" w:oddHBand="0" w:evenHBand="0" w:firstRowFirstColumn="1" w:firstRowLastColumn="0" w:lastRowFirstColumn="0" w:lastRowLastColumn="0"/>
            <w:tcW w:w="1983" w:type="dxa"/>
            <w:tcBorders>
              <w:top w:val="single" w:sz="4" w:space="0" w:color="auto"/>
              <w:left w:val="single" w:sz="4" w:space="0" w:color="auto"/>
              <w:bottom w:val="single" w:sz="4" w:space="0" w:color="auto"/>
              <w:right w:val="single" w:sz="4" w:space="0" w:color="auto"/>
            </w:tcBorders>
            <w:shd w:val="clear" w:color="auto" w:fill="auto"/>
          </w:tcPr>
          <w:p w14:paraId="0E80BB00" w14:textId="77777777" w:rsidR="00D266C1" w:rsidRDefault="00D266C1" w:rsidP="00197DB9">
            <w:pPr>
              <w:pStyle w:val="ColingTextIndent"/>
              <w:ind w:firstLine="0"/>
              <w:rPr>
                <w:rFonts w:ascii="Times New Roman" w:hAnsi="Times New Roman"/>
              </w:rPr>
            </w:pPr>
            <w:r w:rsidRPr="00633D33">
              <w:rPr>
                <w:rFonts w:ascii="Times New Roman" w:hAnsi="Times New Roman"/>
              </w:rPr>
              <w:t>Parser</w:t>
            </w:r>
          </w:p>
        </w:tc>
        <w:tc>
          <w:tcPr>
            <w:tcW w:w="1728" w:type="dxa"/>
            <w:tcBorders>
              <w:top w:val="single" w:sz="4" w:space="0" w:color="auto"/>
              <w:left w:val="single" w:sz="4" w:space="0" w:color="auto"/>
            </w:tcBorders>
            <w:shd w:val="clear" w:color="auto" w:fill="auto"/>
          </w:tcPr>
          <w:p w14:paraId="7B92A9AA" w14:textId="77777777" w:rsidR="00D266C1" w:rsidRDefault="00D266C1" w:rsidP="00197DB9">
            <w:pPr>
              <w:pStyle w:val="ColingText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Accuracy</w:t>
            </w:r>
          </w:p>
        </w:tc>
        <w:tc>
          <w:tcPr>
            <w:tcW w:w="1728" w:type="dxa"/>
            <w:tcBorders>
              <w:top w:val="single" w:sz="4" w:space="0" w:color="auto"/>
            </w:tcBorders>
            <w:shd w:val="clear" w:color="auto" w:fill="auto"/>
          </w:tcPr>
          <w:p w14:paraId="4483E794" w14:textId="77777777" w:rsidR="00D266C1" w:rsidRDefault="00D266C1" w:rsidP="00197DB9">
            <w:pPr>
              <w:pStyle w:val="ColingText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precision</w:t>
            </w:r>
          </w:p>
        </w:tc>
        <w:tc>
          <w:tcPr>
            <w:tcW w:w="1728" w:type="dxa"/>
            <w:tcBorders>
              <w:top w:val="single" w:sz="4" w:space="0" w:color="auto"/>
              <w:right w:val="single" w:sz="4" w:space="0" w:color="auto"/>
            </w:tcBorders>
            <w:shd w:val="clear" w:color="auto" w:fill="auto"/>
          </w:tcPr>
          <w:p w14:paraId="1357E652" w14:textId="77777777" w:rsidR="00D266C1" w:rsidRDefault="00D266C1" w:rsidP="00197DB9">
            <w:pPr>
              <w:pStyle w:val="ColingText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recall</w:t>
            </w:r>
          </w:p>
        </w:tc>
      </w:tr>
      <w:tr w:rsidR="00D266C1" w14:paraId="39C3900D" w14:textId="77777777" w:rsidTr="00197DB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1983" w:type="dxa"/>
            <w:tcBorders>
              <w:top w:val="single" w:sz="4" w:space="0" w:color="auto"/>
              <w:left w:val="single" w:sz="4" w:space="0" w:color="auto"/>
            </w:tcBorders>
            <w:shd w:val="clear" w:color="auto" w:fill="auto"/>
          </w:tcPr>
          <w:p w14:paraId="5787A181" w14:textId="77777777" w:rsidR="00D266C1" w:rsidRPr="00D42063" w:rsidRDefault="00D266C1" w:rsidP="00197DB9">
            <w:pPr>
              <w:pStyle w:val="ColingTextIndent"/>
              <w:ind w:firstLine="0"/>
              <w:rPr>
                <w:rFonts w:ascii="Times New Roman" w:hAnsi="Times New Roman"/>
                <w:b w:val="0"/>
              </w:rPr>
            </w:pPr>
            <w:r w:rsidRPr="00D42063">
              <w:rPr>
                <w:rFonts w:ascii="Times New Roman" w:hAnsi="Times New Roman"/>
                <w:b w:val="0"/>
              </w:rPr>
              <w:t>fnlp</w:t>
            </w:r>
          </w:p>
        </w:tc>
        <w:tc>
          <w:tcPr>
            <w:tcW w:w="1728" w:type="dxa"/>
            <w:shd w:val="clear" w:color="auto" w:fill="auto"/>
          </w:tcPr>
          <w:p w14:paraId="094BAF61"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shd w:val="clear" w:color="auto" w:fill="auto"/>
          </w:tcPr>
          <w:p w14:paraId="3793C3BA"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3AC885D8"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D266C1" w14:paraId="46DD9CB9" w14:textId="77777777" w:rsidTr="00197DB9">
        <w:trPr>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1E7A21BC" w14:textId="77777777" w:rsidR="00D266C1" w:rsidRPr="00D42063" w:rsidRDefault="00D266C1" w:rsidP="00197DB9">
            <w:pPr>
              <w:pStyle w:val="ColingTextIndent"/>
              <w:ind w:firstLine="0"/>
              <w:rPr>
                <w:rFonts w:ascii="Times New Roman" w:hAnsi="Times New Roman"/>
                <w:b w:val="0"/>
              </w:rPr>
            </w:pPr>
            <w:r w:rsidRPr="00D42063">
              <w:rPr>
                <w:rFonts w:ascii="Times New Roman" w:hAnsi="Times New Roman"/>
                <w:b w:val="0"/>
              </w:rPr>
              <w:t>jieba</w:t>
            </w:r>
          </w:p>
        </w:tc>
        <w:tc>
          <w:tcPr>
            <w:tcW w:w="1728" w:type="dxa"/>
            <w:shd w:val="clear" w:color="auto" w:fill="auto"/>
          </w:tcPr>
          <w:p w14:paraId="4E6CE90F"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shd w:val="clear" w:color="auto" w:fill="auto"/>
          </w:tcPr>
          <w:p w14:paraId="4335D464"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0321E868"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D266C1" w14:paraId="65A6120A" w14:textId="77777777" w:rsidTr="00197DB9">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3ED22EDD" w14:textId="77777777" w:rsidR="00D266C1" w:rsidRPr="00D42063" w:rsidRDefault="00D266C1" w:rsidP="00197DB9">
            <w:pPr>
              <w:pStyle w:val="ColingTextIndent"/>
              <w:ind w:firstLine="0"/>
              <w:rPr>
                <w:rFonts w:ascii="Times New Roman" w:hAnsi="Times New Roman"/>
                <w:b w:val="0"/>
              </w:rPr>
            </w:pPr>
            <w:r w:rsidRPr="00D42063">
              <w:rPr>
                <w:rFonts w:ascii="Times New Roman" w:hAnsi="Times New Roman"/>
                <w:b w:val="0"/>
              </w:rPr>
              <w:t>Shao</w:t>
            </w:r>
          </w:p>
        </w:tc>
        <w:tc>
          <w:tcPr>
            <w:tcW w:w="1728" w:type="dxa"/>
            <w:shd w:val="clear" w:color="auto" w:fill="auto"/>
          </w:tcPr>
          <w:p w14:paraId="205CB3F9"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shd w:val="clear" w:color="auto" w:fill="auto"/>
          </w:tcPr>
          <w:p w14:paraId="1F710936"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4E7B2778"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D266C1" w14:paraId="50B02AA6" w14:textId="77777777" w:rsidTr="00197DB9">
        <w:trPr>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2F0EF59B" w14:textId="77777777" w:rsidR="00D266C1" w:rsidRPr="00D42063" w:rsidRDefault="00D266C1" w:rsidP="00197DB9">
            <w:pPr>
              <w:pStyle w:val="ColingTextIndent"/>
              <w:ind w:firstLine="0"/>
              <w:rPr>
                <w:rFonts w:ascii="Times New Roman" w:hAnsi="Times New Roman"/>
                <w:b w:val="0"/>
              </w:rPr>
            </w:pPr>
            <w:r w:rsidRPr="00D42063">
              <w:rPr>
                <w:rFonts w:ascii="Times New Roman" w:hAnsi="Times New Roman"/>
                <w:b w:val="0"/>
              </w:rPr>
              <w:t>stanford_ctb</w:t>
            </w:r>
          </w:p>
        </w:tc>
        <w:tc>
          <w:tcPr>
            <w:tcW w:w="1728" w:type="dxa"/>
            <w:shd w:val="clear" w:color="auto" w:fill="auto"/>
          </w:tcPr>
          <w:p w14:paraId="6BF10B54"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shd w:val="clear" w:color="auto" w:fill="auto"/>
          </w:tcPr>
          <w:p w14:paraId="194C956C"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2A0D061C"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D266C1" w14:paraId="324249F6" w14:textId="77777777" w:rsidTr="00197DB9">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tcBorders>
            <w:shd w:val="clear" w:color="auto" w:fill="auto"/>
          </w:tcPr>
          <w:p w14:paraId="11611147" w14:textId="77777777" w:rsidR="00D266C1" w:rsidRPr="00D42063" w:rsidRDefault="00D266C1" w:rsidP="00197DB9">
            <w:pPr>
              <w:pStyle w:val="ColingTextIndent"/>
              <w:ind w:firstLine="0"/>
              <w:rPr>
                <w:rFonts w:ascii="Times New Roman" w:hAnsi="Times New Roman"/>
                <w:b w:val="0"/>
              </w:rPr>
            </w:pPr>
            <w:r w:rsidRPr="00D42063">
              <w:rPr>
                <w:rFonts w:ascii="Times New Roman" w:hAnsi="Times New Roman"/>
                <w:b w:val="0"/>
              </w:rPr>
              <w:t>stanford_PKU</w:t>
            </w:r>
          </w:p>
        </w:tc>
        <w:tc>
          <w:tcPr>
            <w:tcW w:w="1728" w:type="dxa"/>
            <w:shd w:val="clear" w:color="auto" w:fill="auto"/>
          </w:tcPr>
          <w:p w14:paraId="53E084A4"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shd w:val="clear" w:color="auto" w:fill="auto"/>
          </w:tcPr>
          <w:p w14:paraId="674D7C17"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28" w:type="dxa"/>
            <w:tcBorders>
              <w:right w:val="single" w:sz="4" w:space="0" w:color="auto"/>
            </w:tcBorders>
            <w:shd w:val="clear" w:color="auto" w:fill="auto"/>
          </w:tcPr>
          <w:p w14:paraId="229E6981" w14:textId="77777777" w:rsidR="00D266C1" w:rsidRDefault="00D266C1" w:rsidP="00197DB9">
            <w:pPr>
              <w:pStyle w:val="ColingText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D266C1" w14:paraId="6EA5A8CE" w14:textId="77777777" w:rsidTr="00197DB9">
        <w:trPr>
          <w:trHeight w:val="271"/>
          <w:jc w:val="center"/>
        </w:trPr>
        <w:tc>
          <w:tcPr>
            <w:cnfStyle w:val="001000000000" w:firstRow="0" w:lastRow="0" w:firstColumn="1" w:lastColumn="0" w:oddVBand="0" w:evenVBand="0" w:oddHBand="0" w:evenHBand="0" w:firstRowFirstColumn="0" w:firstRowLastColumn="0" w:lastRowFirstColumn="0" w:lastRowLastColumn="0"/>
            <w:tcW w:w="1983" w:type="dxa"/>
            <w:tcBorders>
              <w:left w:val="single" w:sz="4" w:space="0" w:color="auto"/>
              <w:bottom w:val="single" w:sz="4" w:space="0" w:color="auto"/>
            </w:tcBorders>
            <w:shd w:val="clear" w:color="auto" w:fill="auto"/>
          </w:tcPr>
          <w:p w14:paraId="341C42E0" w14:textId="77777777" w:rsidR="00D266C1" w:rsidRPr="006528AE" w:rsidRDefault="00D266C1" w:rsidP="00197DB9">
            <w:pPr>
              <w:pStyle w:val="ColingTextIndent"/>
              <w:ind w:firstLine="0"/>
              <w:rPr>
                <w:rFonts w:ascii="Times New Roman" w:hAnsi="Times New Roman"/>
                <w:b w:val="0"/>
              </w:rPr>
            </w:pPr>
            <w:r w:rsidRPr="006528AE">
              <w:rPr>
                <w:rFonts w:ascii="Times New Roman" w:hAnsi="Times New Roman"/>
                <w:b w:val="0"/>
              </w:rPr>
              <w:t>zpar</w:t>
            </w:r>
          </w:p>
        </w:tc>
        <w:tc>
          <w:tcPr>
            <w:tcW w:w="1728" w:type="dxa"/>
            <w:tcBorders>
              <w:bottom w:val="single" w:sz="4" w:space="0" w:color="auto"/>
            </w:tcBorders>
            <w:shd w:val="clear" w:color="auto" w:fill="auto"/>
          </w:tcPr>
          <w:p w14:paraId="3B3E636B"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bottom w:val="single" w:sz="4" w:space="0" w:color="auto"/>
            </w:tcBorders>
            <w:shd w:val="clear" w:color="auto" w:fill="auto"/>
          </w:tcPr>
          <w:p w14:paraId="6378C3C1"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1728" w:type="dxa"/>
            <w:tcBorders>
              <w:bottom w:val="single" w:sz="4" w:space="0" w:color="auto"/>
              <w:right w:val="single" w:sz="4" w:space="0" w:color="auto"/>
            </w:tcBorders>
            <w:shd w:val="clear" w:color="auto" w:fill="auto"/>
          </w:tcPr>
          <w:p w14:paraId="2AFAB2AF" w14:textId="77777777" w:rsidR="00D266C1" w:rsidRDefault="00D266C1" w:rsidP="00197DB9">
            <w:pPr>
              <w:pStyle w:val="ColingText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14:paraId="6449E0BE" w14:textId="6964A491" w:rsidR="00D266C1" w:rsidRDefault="00D266C1" w:rsidP="00D266C1">
      <w:pPr>
        <w:pStyle w:val="ColingTextIndent"/>
        <w:ind w:firstLine="0"/>
        <w:jc w:val="center"/>
        <w:rPr>
          <w:rFonts w:ascii="Times New Roman" w:hAnsi="Times New Roman"/>
        </w:rPr>
      </w:pPr>
      <w:r>
        <w:rPr>
          <w:rFonts w:ascii="Times New Roman" w:hAnsi="Times New Roman"/>
        </w:rPr>
        <w:t xml:space="preserve">Table 1.  </w:t>
      </w:r>
      <w:r>
        <w:rPr>
          <w:rFonts w:ascii="Times New Roman" w:hAnsi="Times New Roman"/>
        </w:rPr>
        <w:t>Segmenters on UD v.2</w:t>
      </w:r>
      <w:r>
        <w:rPr>
          <w:rFonts w:ascii="Times New Roman" w:hAnsi="Times New Roman"/>
        </w:rPr>
        <w:t>.0</w:t>
      </w:r>
    </w:p>
    <w:p w14:paraId="5F5A5889" w14:textId="77777777" w:rsidR="00EE1B6C" w:rsidRDefault="00EE1B6C" w:rsidP="00EC0D78">
      <w:pPr>
        <w:pStyle w:val="ColingTextIndent"/>
        <w:ind w:firstLine="0"/>
        <w:rPr>
          <w:rFonts w:ascii="Times New Roman" w:hAnsi="Times New Roman"/>
        </w:rPr>
      </w:pPr>
    </w:p>
    <w:p w14:paraId="6137D30A" w14:textId="77777777" w:rsidR="00D266C1" w:rsidRDefault="00D266C1" w:rsidP="00EC0D78">
      <w:pPr>
        <w:pStyle w:val="ColingTextIndent"/>
        <w:ind w:firstLine="0"/>
        <w:rPr>
          <w:rFonts w:ascii="Times New Roman" w:hAnsi="Times New Roman"/>
        </w:rPr>
      </w:pPr>
    </w:p>
    <w:p w14:paraId="35A81394" w14:textId="77777777" w:rsidR="00D266C1" w:rsidRPr="00A751A2" w:rsidRDefault="00D266C1" w:rsidP="00EC0D78">
      <w:pPr>
        <w:pStyle w:val="ColingTextIndent"/>
        <w:ind w:firstLine="0"/>
        <w:rPr>
          <w:rFonts w:ascii="Times New Roman" w:hAnsi="Times New Roman"/>
        </w:rPr>
      </w:pPr>
    </w:p>
    <w:p w14:paraId="6D7C04EA" w14:textId="69B4B956" w:rsidR="007212E1" w:rsidRPr="00A751A2" w:rsidRDefault="002910AB" w:rsidP="002910AB">
      <w:pPr>
        <w:pStyle w:val="ColingTextIndent"/>
        <w:ind w:firstLine="0"/>
        <w:rPr>
          <w:rFonts w:ascii="Times New Roman" w:hAnsi="Times New Roman"/>
        </w:rPr>
      </w:pPr>
      <w:r>
        <w:rPr>
          <w:rFonts w:ascii="Times New Roman" w:hAnsi="Times New Roman"/>
        </w:rPr>
        <w:t>Explanation of charts.</w:t>
      </w:r>
    </w:p>
    <w:p w14:paraId="4CC42381" w14:textId="2F939DD0" w:rsidR="00AB1457" w:rsidRPr="00A751A2" w:rsidRDefault="00AB1457" w:rsidP="00AB1457">
      <w:pPr>
        <w:pStyle w:val="ColingSection"/>
        <w:tabs>
          <w:tab w:val="clear" w:pos="432"/>
          <w:tab w:val="num" w:pos="364"/>
        </w:tabs>
        <w:rPr>
          <w:rFonts w:ascii="Times New Roman" w:hAnsi="Times New Roman"/>
          <w:szCs w:val="24"/>
          <w:lang w:val="en-US"/>
        </w:rPr>
      </w:pPr>
      <w:r>
        <w:rPr>
          <w:rFonts w:ascii="Times New Roman" w:hAnsi="Times New Roman"/>
          <w:lang w:val="en-US"/>
        </w:rPr>
        <w:t>Discussion</w:t>
      </w:r>
    </w:p>
    <w:p w14:paraId="1B92E807" w14:textId="55038AF5" w:rsidR="00AB1457" w:rsidRDefault="007E7097" w:rsidP="00AB1457">
      <w:pPr>
        <w:pStyle w:val="ColingTextIndent"/>
        <w:ind w:firstLine="0"/>
        <w:rPr>
          <w:rFonts w:ascii="Times New Roman" w:hAnsi="Times New Roman"/>
        </w:rPr>
      </w:pPr>
      <w:r>
        <w:rPr>
          <w:rFonts w:ascii="Times New Roman" w:hAnsi="Times New Roman"/>
        </w:rPr>
        <w:t xml:space="preserve">The advancements made it correctly segmenting unrestricted Chinese text are remarkable. High levels of accuracy positively affect many other areas of language processing. However, we have seen that within the (relatively small) margins of error that remain there is room for improvement. </w:t>
      </w:r>
    </w:p>
    <w:p w14:paraId="44046396" w14:textId="778310C4" w:rsidR="0007377C" w:rsidRDefault="0007377C" w:rsidP="0007377C">
      <w:pPr>
        <w:pStyle w:val="ColingTextIndent"/>
        <w:ind w:firstLine="270"/>
        <w:rPr>
          <w:rFonts w:ascii="Times New Roman" w:hAnsi="Times New Roman"/>
        </w:rPr>
      </w:pPr>
      <w:r>
        <w:rPr>
          <w:rFonts w:ascii="Times New Roman" w:hAnsi="Times New Roman"/>
        </w:rPr>
        <w:t xml:space="preserve">You can imagine a hybrid system where the heavy lifting is done by tried and tested models and a post-processor simply handles a subtask to up the overall accuracy and performance. This may look </w:t>
      </w:r>
      <w:r>
        <w:rPr>
          <w:rFonts w:ascii="Times New Roman" w:hAnsi="Times New Roman"/>
        </w:rPr>
        <w:lastRenderedPageBreak/>
        <w:t>something like DECCA’s automatic detection of errors or a constraint grammar wherein language-specific linguistic knowledge informs the resolution of certain kinds of errors (like those discussed previously.</w:t>
      </w:r>
    </w:p>
    <w:p w14:paraId="5DC4E6BE" w14:textId="77777777" w:rsidR="00AB1457" w:rsidRDefault="00AB1457" w:rsidP="00AB1457">
      <w:pPr>
        <w:pStyle w:val="ColingTextIndent"/>
        <w:ind w:firstLine="0"/>
        <w:rPr>
          <w:rFonts w:ascii="Times New Roman" w:hAnsi="Times New Roman"/>
        </w:rPr>
      </w:pPr>
    </w:p>
    <w:p w14:paraId="1B38FA92" w14:textId="41526B91" w:rsidR="00992CA6" w:rsidRDefault="00992CA6" w:rsidP="00992CA6">
      <w:pPr>
        <w:pStyle w:val="ColingTextIndent"/>
        <w:ind w:firstLine="0"/>
        <w:rPr>
          <w:rFonts w:ascii="Times New Roman" w:hAnsi="Times New Roman"/>
        </w:rPr>
      </w:pPr>
      <w:r>
        <w:rPr>
          <w:rFonts w:ascii="Times New Roman" w:hAnsi="Times New Roman"/>
        </w:rPr>
        <w:t xml:space="preserve">the Ideal. With each of these, closed, </w:t>
      </w:r>
      <w:proofErr w:type="spellStart"/>
      <w:r>
        <w:rPr>
          <w:rFonts w:ascii="Times New Roman" w:hAnsi="Times New Roman"/>
        </w:rPr>
        <w:t>etc</w:t>
      </w:r>
      <w:proofErr w:type="spellEnd"/>
    </w:p>
    <w:p w14:paraId="73F1835C" w14:textId="568EDA1D" w:rsidR="00992CA6" w:rsidRPr="00A751A2" w:rsidRDefault="00992CA6" w:rsidP="00992CA6">
      <w:pPr>
        <w:pStyle w:val="ColingTextIndent"/>
        <w:rPr>
          <w:rFonts w:ascii="Times New Roman" w:hAnsi="Times New Roman"/>
        </w:rPr>
      </w:pPr>
      <w:r>
        <w:rPr>
          <w:rFonts w:ascii="Times New Roman" w:hAnsi="Times New Roman"/>
        </w:rPr>
        <w:t>P</w:t>
      </w:r>
      <w:r w:rsidRPr="00617ABC">
        <w:rPr>
          <w:rFonts w:ascii="Times New Roman" w:hAnsi="Times New Roman"/>
        </w:rPr>
        <w:t>ublish the dataset when publish bake-off results</w:t>
      </w:r>
      <w:r>
        <w:rPr>
          <w:rFonts w:ascii="Times New Roman" w:hAnsi="Times New Roman"/>
        </w:rPr>
        <w:t>.</w:t>
      </w:r>
    </w:p>
    <w:p w14:paraId="2EE4D12A" w14:textId="77777777" w:rsidR="00992CA6" w:rsidRDefault="00992CA6" w:rsidP="00AB1457">
      <w:pPr>
        <w:pStyle w:val="ColingTextIndent"/>
        <w:ind w:firstLine="0"/>
        <w:rPr>
          <w:rFonts w:ascii="Times New Roman" w:hAnsi="Times New Roman"/>
        </w:rPr>
      </w:pPr>
    </w:p>
    <w:p w14:paraId="36C861A9" w14:textId="70A5FC39" w:rsidR="00AB1457" w:rsidRPr="00A751A2" w:rsidRDefault="00AB1457" w:rsidP="00AB1457">
      <w:pPr>
        <w:pStyle w:val="ColingSection"/>
        <w:tabs>
          <w:tab w:val="clear" w:pos="432"/>
          <w:tab w:val="num" w:pos="364"/>
        </w:tabs>
        <w:rPr>
          <w:rFonts w:ascii="Times New Roman" w:hAnsi="Times New Roman"/>
          <w:szCs w:val="24"/>
          <w:lang w:val="en-US"/>
        </w:rPr>
      </w:pPr>
      <w:r>
        <w:rPr>
          <w:rFonts w:ascii="Times New Roman" w:hAnsi="Times New Roman"/>
          <w:lang w:val="en-US"/>
        </w:rPr>
        <w:t>Conclusion</w:t>
      </w:r>
    </w:p>
    <w:p w14:paraId="3B0F15CD" w14:textId="1DB2B5CB" w:rsidR="00AB1457" w:rsidRPr="00A751A2" w:rsidRDefault="00E60EB6" w:rsidP="00AB1457">
      <w:pPr>
        <w:pStyle w:val="ColingTextIndent"/>
        <w:ind w:firstLine="0"/>
        <w:rPr>
          <w:rFonts w:ascii="Times New Roman" w:hAnsi="Times New Roman"/>
        </w:rPr>
      </w:pPr>
      <w:r>
        <w:rPr>
          <w:rFonts w:ascii="Times New Roman" w:hAnsi="Times New Roman"/>
        </w:rPr>
        <w:t>Future work could investigate implementing a hybr</w:t>
      </w:r>
      <w:r w:rsidR="007F1236">
        <w:rPr>
          <w:rFonts w:ascii="Times New Roman" w:hAnsi="Times New Roman"/>
        </w:rPr>
        <w:t xml:space="preserve">id model which makes use of each method’s distinctive specialty. </w:t>
      </w:r>
    </w:p>
    <w:p w14:paraId="1E2248DA" w14:textId="77777777" w:rsidR="00165432" w:rsidRPr="00A751A2" w:rsidRDefault="00A33F23" w:rsidP="00750F35">
      <w:pPr>
        <w:pStyle w:val="ColingSection"/>
        <w:numPr>
          <w:ilvl w:val="0"/>
          <w:numId w:val="0"/>
        </w:numPr>
        <w:ind w:left="432" w:hanging="432"/>
        <w:rPr>
          <w:rFonts w:ascii="Times New Roman" w:hAnsi="Times New Roman"/>
          <w:szCs w:val="24"/>
          <w:lang w:val="en-US"/>
        </w:rPr>
      </w:pPr>
      <w:r w:rsidRPr="00A751A2">
        <w:rPr>
          <w:rFonts w:ascii="Times New Roman" w:hAnsi="Times New Roman"/>
          <w:szCs w:val="24"/>
          <w:lang w:val="en-US"/>
        </w:rPr>
        <w:t>Acknowledgements</w:t>
      </w:r>
    </w:p>
    <w:p w14:paraId="24518E64" w14:textId="6F5252DF" w:rsidR="003B3729" w:rsidRPr="00A751A2" w:rsidRDefault="004E4D5A" w:rsidP="003123A8">
      <w:pPr>
        <w:pStyle w:val="ColingTextIndent"/>
        <w:ind w:firstLine="0"/>
        <w:rPr>
          <w:rFonts w:ascii="Times New Roman" w:hAnsi="Times New Roman"/>
        </w:rPr>
      </w:pPr>
      <w:r>
        <w:rPr>
          <w:rFonts w:ascii="Times New Roman" w:hAnsi="Times New Roman"/>
        </w:rPr>
        <w:t>ORCA grant from BYU.</w:t>
      </w:r>
    </w:p>
    <w:p w14:paraId="67D058D5" w14:textId="77777777" w:rsidR="00F61F64" w:rsidRPr="00A751A2" w:rsidRDefault="00F61F64" w:rsidP="003123A8">
      <w:pPr>
        <w:pStyle w:val="ColingTextIndent"/>
        <w:ind w:firstLine="0"/>
        <w:rPr>
          <w:rFonts w:ascii="Times New Roman" w:hAnsi="Times New Roman"/>
        </w:rPr>
      </w:pPr>
    </w:p>
    <w:p w14:paraId="3EECE0A9" w14:textId="77777777" w:rsidR="00C30C59" w:rsidRPr="00A751A2" w:rsidRDefault="00C30C59" w:rsidP="00C30C59">
      <w:pPr>
        <w:pStyle w:val="ColingReferencesHeading"/>
        <w:rPr>
          <w:rFonts w:ascii="Times New Roman" w:hAnsi="Times New Roman"/>
          <w:lang w:val="en-US"/>
        </w:rPr>
      </w:pPr>
      <w:r w:rsidRPr="00A751A2">
        <w:rPr>
          <w:rFonts w:ascii="Times New Roman" w:hAnsi="Times New Roman"/>
          <w:lang w:val="en-US"/>
        </w:rPr>
        <w:t>Reference</w:t>
      </w:r>
    </w:p>
    <w:bookmarkStart w:id="0" w:name="_GoBack"/>
    <w:bookmarkEnd w:id="0"/>
    <w:p w14:paraId="118C7EA6" w14:textId="77777777" w:rsidR="00FF4820" w:rsidRPr="00FF4820" w:rsidRDefault="00FF4820" w:rsidP="00FF4820">
      <w:pPr>
        <w:pStyle w:val="Bibliography"/>
        <w:rPr>
          <w:rFonts w:ascii="Times New Roman" w:eastAsia="Times New Roman" w:hAnsi="Times New Roman"/>
          <w:sz w:val="20"/>
          <w:lang w:eastAsia="zh-CN"/>
        </w:rPr>
      </w:pPr>
      <w:r>
        <w:fldChar w:fldCharType="begin"/>
      </w:r>
      <w:r>
        <w:instrText xml:space="preserve"> ADDIN ZOTERO_BIBL {"uncited":[],"omitted":[],"custom":[]} CSL_BIBLIOGRAPHY </w:instrText>
      </w:r>
      <w:r>
        <w:fldChar w:fldCharType="separate"/>
      </w:r>
      <w:r w:rsidRPr="00FF4820">
        <w:rPr>
          <w:rFonts w:ascii="Times New Roman" w:eastAsia="Times New Roman" w:hAnsi="Times New Roman"/>
          <w:sz w:val="20"/>
          <w:lang w:eastAsia="zh-CN"/>
        </w:rPr>
        <w:t>HUAN G Chang. 2007. Chinese Word Segmentation : A Decade Revie w. :12.</w:t>
      </w:r>
    </w:p>
    <w:p w14:paraId="55E352BC"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t>Fei</w:t>
      </w:r>
      <w:proofErr w:type="spellEnd"/>
      <w:r w:rsidRPr="00FF4820">
        <w:rPr>
          <w:rFonts w:ascii="Times New Roman" w:eastAsia="Times New Roman" w:hAnsi="Times New Roman"/>
          <w:sz w:val="20"/>
          <w:lang w:eastAsia="zh-CN"/>
        </w:rPr>
        <w:t xml:space="preserve"> Cheng, Kevin Duh, and Yuji Matsumoto. 2014. Parsing </w:t>
      </w:r>
      <w:proofErr w:type="spellStart"/>
      <w:r w:rsidRPr="00FF4820">
        <w:rPr>
          <w:rFonts w:ascii="Times New Roman" w:eastAsia="Times New Roman" w:hAnsi="Times New Roman"/>
          <w:sz w:val="20"/>
          <w:lang w:eastAsia="zh-CN"/>
        </w:rPr>
        <w:t>chinese</w:t>
      </w:r>
      <w:proofErr w:type="spellEnd"/>
      <w:r w:rsidRPr="00FF4820">
        <w:rPr>
          <w:rFonts w:ascii="Times New Roman" w:eastAsia="Times New Roman" w:hAnsi="Times New Roman"/>
          <w:sz w:val="20"/>
          <w:lang w:eastAsia="zh-CN"/>
        </w:rPr>
        <w:t xml:space="preserve"> synthetic words with a </w:t>
      </w:r>
      <w:proofErr w:type="spellStart"/>
      <w:r w:rsidRPr="00FF4820">
        <w:rPr>
          <w:rFonts w:ascii="Times New Roman" w:eastAsia="Times New Roman" w:hAnsi="Times New Roman"/>
          <w:sz w:val="20"/>
          <w:lang w:eastAsia="zh-CN"/>
        </w:rPr>
        <w:t>characterbased</w:t>
      </w:r>
      <w:proofErr w:type="spellEnd"/>
      <w:r w:rsidRPr="00FF4820">
        <w:rPr>
          <w:rFonts w:ascii="Times New Roman" w:eastAsia="Times New Roman" w:hAnsi="Times New Roman"/>
          <w:sz w:val="20"/>
          <w:lang w:eastAsia="zh-CN"/>
        </w:rPr>
        <w:t xml:space="preserve"> dependency model. In </w:t>
      </w:r>
      <w:r w:rsidRPr="00FF4820">
        <w:rPr>
          <w:rFonts w:ascii="Times New Roman" w:eastAsia="Times New Roman" w:hAnsi="Times New Roman"/>
          <w:i/>
          <w:iCs/>
          <w:sz w:val="20"/>
          <w:lang w:eastAsia="zh-CN"/>
        </w:rPr>
        <w:t>In Proceedings of the Ninth International Conference on Language Resources and Evaluation (LREC’14), Reykjavik</w:t>
      </w:r>
      <w:r w:rsidRPr="00FF4820">
        <w:rPr>
          <w:rFonts w:ascii="Times New Roman" w:eastAsia="Times New Roman" w:hAnsi="Times New Roman"/>
          <w:sz w:val="20"/>
          <w:lang w:eastAsia="zh-CN"/>
        </w:rPr>
        <w:t>.</w:t>
      </w:r>
    </w:p>
    <w:p w14:paraId="0CE9EB7D"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t>Fei</w:t>
      </w:r>
      <w:proofErr w:type="spellEnd"/>
      <w:r w:rsidRPr="00FF4820">
        <w:rPr>
          <w:rFonts w:ascii="Times New Roman" w:eastAsia="Times New Roman" w:hAnsi="Times New Roman"/>
          <w:sz w:val="20"/>
          <w:lang w:eastAsia="zh-CN"/>
        </w:rPr>
        <w:t xml:space="preserve"> Cheng, Kevin Duh, and Yuji Matsumoto. Parsing Chinese Synthetic Words with a Character-based Dependency Model. :6.</w:t>
      </w:r>
    </w:p>
    <w:p w14:paraId="04FBD130" w14:textId="77777777" w:rsidR="00FF4820" w:rsidRPr="00FF4820" w:rsidRDefault="00FF4820" w:rsidP="00FF4820">
      <w:pPr>
        <w:pStyle w:val="Bibliography"/>
        <w:rPr>
          <w:rFonts w:ascii="Times New Roman" w:eastAsia="Times New Roman" w:hAnsi="Times New Roman"/>
          <w:sz w:val="20"/>
          <w:lang w:eastAsia="zh-CN"/>
        </w:rPr>
      </w:pPr>
      <w:r w:rsidRPr="00FF4820">
        <w:rPr>
          <w:rFonts w:ascii="Times New Roman" w:eastAsia="Times New Roman" w:hAnsi="Times New Roman"/>
          <w:sz w:val="20"/>
          <w:lang w:eastAsia="zh-CN"/>
        </w:rPr>
        <w:t xml:space="preserve">Chia-Ming Lee and </w:t>
      </w:r>
      <w:proofErr w:type="spellStart"/>
      <w:r w:rsidRPr="00FF4820">
        <w:rPr>
          <w:rFonts w:ascii="Times New Roman" w:eastAsia="Times New Roman" w:hAnsi="Times New Roman"/>
          <w:sz w:val="20"/>
          <w:lang w:eastAsia="zh-CN"/>
        </w:rPr>
        <w:t>Chien</w:t>
      </w:r>
      <w:proofErr w:type="spellEnd"/>
      <w:r w:rsidRPr="00FF4820">
        <w:rPr>
          <w:rFonts w:ascii="Times New Roman" w:eastAsia="Times New Roman" w:hAnsi="Times New Roman"/>
          <w:sz w:val="20"/>
          <w:lang w:eastAsia="zh-CN"/>
        </w:rPr>
        <w:t xml:space="preserve">-Kang Huang. 2013. Context-Based Chinese Word Segmentation using SVM Machine-Learning Algorithm without Dictionary Support - Semantic Scholar. </w:t>
      </w:r>
      <w:r w:rsidRPr="00FF4820">
        <w:rPr>
          <w:rFonts w:ascii="Times New Roman" w:eastAsia="Times New Roman" w:hAnsi="Times New Roman"/>
          <w:i/>
          <w:iCs/>
          <w:sz w:val="20"/>
          <w:lang w:eastAsia="zh-CN"/>
        </w:rPr>
        <w:t>IJCNLP</w:t>
      </w:r>
      <w:r w:rsidRPr="00FF4820">
        <w:rPr>
          <w:rFonts w:ascii="Times New Roman" w:eastAsia="Times New Roman" w:hAnsi="Times New Roman"/>
          <w:sz w:val="20"/>
          <w:lang w:eastAsia="zh-CN"/>
        </w:rPr>
        <w:t>.</w:t>
      </w:r>
    </w:p>
    <w:p w14:paraId="4B94C972"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t>Chooi</w:t>
      </w:r>
      <w:proofErr w:type="spellEnd"/>
      <w:r w:rsidRPr="00FF4820">
        <w:rPr>
          <w:rFonts w:ascii="Times New Roman" w:eastAsia="Times New Roman" w:hAnsi="Times New Roman"/>
          <w:sz w:val="20"/>
          <w:lang w:eastAsia="zh-CN"/>
        </w:rPr>
        <w:t xml:space="preserve">-Ling Goh, Masayuki </w:t>
      </w:r>
      <w:proofErr w:type="spellStart"/>
      <w:r w:rsidRPr="00FF4820">
        <w:rPr>
          <w:rFonts w:ascii="Times New Roman" w:eastAsia="Times New Roman" w:hAnsi="Times New Roman"/>
          <w:sz w:val="20"/>
          <w:lang w:eastAsia="zh-CN"/>
        </w:rPr>
        <w:t>Asahara</w:t>
      </w:r>
      <w:proofErr w:type="spellEnd"/>
      <w:r w:rsidRPr="00FF4820">
        <w:rPr>
          <w:rFonts w:ascii="Times New Roman" w:eastAsia="Times New Roman" w:hAnsi="Times New Roman"/>
          <w:sz w:val="20"/>
          <w:lang w:eastAsia="zh-CN"/>
        </w:rPr>
        <w:t xml:space="preserve">, and Yuji Matsumoto. 2006. Machine Learning-based Methods to Chinese Unknown Word Detection and POS Tag Guessing. </w:t>
      </w:r>
      <w:r w:rsidRPr="00FF4820">
        <w:rPr>
          <w:rFonts w:ascii="Times New Roman" w:eastAsia="Times New Roman" w:hAnsi="Times New Roman"/>
          <w:i/>
          <w:iCs/>
          <w:sz w:val="20"/>
          <w:lang w:eastAsia="zh-CN"/>
        </w:rPr>
        <w:t>Journal of Chinese Language and Computing</w:t>
      </w:r>
      <w:r w:rsidRPr="00FF4820">
        <w:rPr>
          <w:rFonts w:ascii="Times New Roman" w:eastAsia="Times New Roman" w:hAnsi="Times New Roman"/>
          <w:sz w:val="20"/>
          <w:lang w:eastAsia="zh-CN"/>
        </w:rPr>
        <w:t>, 16(4):185–206.</w:t>
      </w:r>
    </w:p>
    <w:p w14:paraId="2600FE4C" w14:textId="77777777" w:rsidR="00FF4820" w:rsidRPr="00FF4820" w:rsidRDefault="00FF4820" w:rsidP="00FF4820">
      <w:pPr>
        <w:pStyle w:val="Bibliography"/>
        <w:rPr>
          <w:rFonts w:ascii="Times New Roman" w:eastAsia="Times New Roman" w:hAnsi="Times New Roman"/>
          <w:sz w:val="20"/>
          <w:lang w:eastAsia="zh-CN"/>
        </w:rPr>
      </w:pPr>
      <w:r w:rsidRPr="00FF4820">
        <w:rPr>
          <w:rFonts w:ascii="Times New Roman" w:eastAsia="Times New Roman" w:hAnsi="Times New Roman"/>
          <w:sz w:val="20"/>
          <w:lang w:eastAsia="zh-CN"/>
        </w:rPr>
        <w:t xml:space="preserve">Si Li and </w:t>
      </w:r>
      <w:proofErr w:type="spellStart"/>
      <w:r w:rsidRPr="00FF4820">
        <w:rPr>
          <w:rFonts w:ascii="Times New Roman" w:eastAsia="Times New Roman" w:hAnsi="Times New Roman"/>
          <w:sz w:val="20"/>
          <w:lang w:eastAsia="zh-CN"/>
        </w:rPr>
        <w:t>Nianwen</w:t>
      </w:r>
      <w:proofErr w:type="spellEnd"/>
      <w:r w:rsidRPr="00FF4820">
        <w:rPr>
          <w:rFonts w:ascii="Times New Roman" w:eastAsia="Times New Roman" w:hAnsi="Times New Roman"/>
          <w:sz w:val="20"/>
          <w:lang w:eastAsia="zh-CN"/>
        </w:rPr>
        <w:t xml:space="preserve"> Xue. 2016. Towards Accurate Word Segmentation for Chinese Patents. </w:t>
      </w:r>
      <w:r w:rsidRPr="00FF4820">
        <w:rPr>
          <w:rFonts w:ascii="Times New Roman" w:eastAsia="Times New Roman" w:hAnsi="Times New Roman"/>
          <w:i/>
          <w:iCs/>
          <w:sz w:val="20"/>
          <w:lang w:eastAsia="zh-CN"/>
        </w:rPr>
        <w:t>arXiv:1611.10038 [</w:t>
      </w:r>
      <w:proofErr w:type="spellStart"/>
      <w:r w:rsidRPr="00FF4820">
        <w:rPr>
          <w:rFonts w:ascii="Times New Roman" w:eastAsia="Times New Roman" w:hAnsi="Times New Roman"/>
          <w:i/>
          <w:iCs/>
          <w:sz w:val="20"/>
          <w:lang w:eastAsia="zh-CN"/>
        </w:rPr>
        <w:t>cs</w:t>
      </w:r>
      <w:proofErr w:type="spellEnd"/>
      <w:r w:rsidRPr="00FF4820">
        <w:rPr>
          <w:rFonts w:ascii="Times New Roman" w:eastAsia="Times New Roman" w:hAnsi="Times New Roman"/>
          <w:i/>
          <w:iCs/>
          <w:sz w:val="20"/>
          <w:lang w:eastAsia="zh-CN"/>
        </w:rPr>
        <w:t>]</w:t>
      </w:r>
      <w:r w:rsidRPr="00FF4820">
        <w:rPr>
          <w:rFonts w:ascii="Times New Roman" w:eastAsia="Times New Roman" w:hAnsi="Times New Roman"/>
          <w:sz w:val="20"/>
          <w:lang w:eastAsia="zh-CN"/>
        </w:rPr>
        <w:t xml:space="preserve">, November. </w:t>
      </w:r>
      <w:proofErr w:type="spellStart"/>
      <w:r w:rsidRPr="00FF4820">
        <w:rPr>
          <w:rFonts w:ascii="Times New Roman" w:eastAsia="Times New Roman" w:hAnsi="Times New Roman"/>
          <w:sz w:val="20"/>
          <w:lang w:eastAsia="zh-CN"/>
        </w:rPr>
        <w:t>arXiv</w:t>
      </w:r>
      <w:proofErr w:type="spellEnd"/>
      <w:r w:rsidRPr="00FF4820">
        <w:rPr>
          <w:rFonts w:ascii="Times New Roman" w:eastAsia="Times New Roman" w:hAnsi="Times New Roman"/>
          <w:sz w:val="20"/>
          <w:lang w:eastAsia="zh-CN"/>
        </w:rPr>
        <w:t>: 1611.10038.</w:t>
      </w:r>
    </w:p>
    <w:p w14:paraId="0F2861F5" w14:textId="77777777" w:rsidR="00FF4820" w:rsidRPr="00FF4820" w:rsidRDefault="00FF4820" w:rsidP="00FF4820">
      <w:pPr>
        <w:pStyle w:val="Bibliography"/>
        <w:rPr>
          <w:rFonts w:ascii="Times New Roman" w:eastAsia="Times New Roman" w:hAnsi="Times New Roman"/>
          <w:sz w:val="20"/>
          <w:lang w:eastAsia="zh-CN"/>
        </w:rPr>
      </w:pPr>
      <w:r w:rsidRPr="00FF4820">
        <w:rPr>
          <w:rFonts w:ascii="Times New Roman" w:eastAsia="Times New Roman" w:hAnsi="Times New Roman"/>
          <w:sz w:val="20"/>
          <w:lang w:eastAsia="zh-CN"/>
        </w:rPr>
        <w:t xml:space="preserve">Xiao Luo, </w:t>
      </w:r>
      <w:proofErr w:type="spellStart"/>
      <w:r w:rsidRPr="00FF4820">
        <w:rPr>
          <w:rFonts w:ascii="Times New Roman" w:eastAsia="Times New Roman" w:hAnsi="Times New Roman"/>
          <w:sz w:val="20"/>
          <w:lang w:eastAsia="zh-CN"/>
        </w:rPr>
        <w:t>Maosong</w:t>
      </w:r>
      <w:proofErr w:type="spellEnd"/>
      <w:r w:rsidRPr="00FF4820">
        <w:rPr>
          <w:rFonts w:ascii="Times New Roman" w:eastAsia="Times New Roman" w:hAnsi="Times New Roman"/>
          <w:sz w:val="20"/>
          <w:lang w:eastAsia="zh-CN"/>
        </w:rPr>
        <w:t xml:space="preserve"> Sun, and Benjamin K. Tsou. 2002. Covering Ambiguity Resolution in Chinese Word Segmentation Based on Contextual Information. In </w:t>
      </w:r>
      <w:r w:rsidRPr="00FF4820">
        <w:rPr>
          <w:rFonts w:ascii="Times New Roman" w:eastAsia="Times New Roman" w:hAnsi="Times New Roman"/>
          <w:i/>
          <w:iCs/>
          <w:sz w:val="20"/>
          <w:lang w:eastAsia="zh-CN"/>
        </w:rPr>
        <w:t>Proceedings of the 19th International Conference on Computational Linguistics - Volume 1</w:t>
      </w:r>
      <w:r w:rsidRPr="00FF4820">
        <w:rPr>
          <w:rFonts w:ascii="Times New Roman" w:eastAsia="Times New Roman" w:hAnsi="Times New Roman"/>
          <w:sz w:val="20"/>
          <w:lang w:eastAsia="zh-CN"/>
        </w:rPr>
        <w:t>, pages 1–7, Stroudsburg, PA, USA. Association for Computational Linguistics.</w:t>
      </w:r>
    </w:p>
    <w:p w14:paraId="1B42BE43"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t>Hwee</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Tou</w:t>
      </w:r>
      <w:proofErr w:type="spellEnd"/>
      <w:r w:rsidRPr="00FF4820">
        <w:rPr>
          <w:rFonts w:ascii="Times New Roman" w:eastAsia="Times New Roman" w:hAnsi="Times New Roman"/>
          <w:sz w:val="20"/>
          <w:lang w:eastAsia="zh-CN"/>
        </w:rPr>
        <w:t xml:space="preserve"> Ng and </w:t>
      </w:r>
      <w:proofErr w:type="spellStart"/>
      <w:r w:rsidRPr="00FF4820">
        <w:rPr>
          <w:rFonts w:ascii="Times New Roman" w:eastAsia="Times New Roman" w:hAnsi="Times New Roman"/>
          <w:sz w:val="20"/>
          <w:lang w:eastAsia="zh-CN"/>
        </w:rPr>
        <w:t>Jin</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Kiat</w:t>
      </w:r>
      <w:proofErr w:type="spellEnd"/>
      <w:r w:rsidRPr="00FF4820">
        <w:rPr>
          <w:rFonts w:ascii="Times New Roman" w:eastAsia="Times New Roman" w:hAnsi="Times New Roman"/>
          <w:sz w:val="20"/>
          <w:lang w:eastAsia="zh-CN"/>
        </w:rPr>
        <w:t xml:space="preserve"> Low. 2004. Chinese Part-of-Speech Tagging: One-at-a-Time or All-at-Once? Word-Based or Character-Based? </w:t>
      </w:r>
      <w:r w:rsidRPr="00FF4820">
        <w:rPr>
          <w:rFonts w:ascii="Times New Roman" w:eastAsia="Times New Roman" w:hAnsi="Times New Roman"/>
          <w:i/>
          <w:iCs/>
          <w:sz w:val="20"/>
          <w:lang w:eastAsia="zh-CN"/>
        </w:rPr>
        <w:t>Proceedings of the 2004 Conference on Empirical Methods in Natural Language Processing</w:t>
      </w:r>
      <w:r w:rsidRPr="00FF4820">
        <w:rPr>
          <w:rFonts w:ascii="Times New Roman" w:eastAsia="Times New Roman" w:hAnsi="Times New Roman"/>
          <w:sz w:val="20"/>
          <w:lang w:eastAsia="zh-CN"/>
        </w:rPr>
        <w:t>.</w:t>
      </w:r>
    </w:p>
    <w:p w14:paraId="6A89C40A" w14:textId="77777777" w:rsidR="00FF4820" w:rsidRPr="00FF4820" w:rsidRDefault="00FF4820" w:rsidP="00FF4820">
      <w:pPr>
        <w:pStyle w:val="Bibliography"/>
        <w:rPr>
          <w:rFonts w:ascii="Times New Roman" w:eastAsia="Times New Roman" w:hAnsi="Times New Roman"/>
          <w:sz w:val="20"/>
          <w:lang w:eastAsia="zh-CN"/>
        </w:rPr>
      </w:pPr>
      <w:r w:rsidRPr="00FF4820">
        <w:rPr>
          <w:rFonts w:ascii="Times New Roman" w:eastAsia="Times New Roman" w:hAnsi="Times New Roman"/>
          <w:sz w:val="20"/>
          <w:lang w:eastAsia="zh-CN"/>
        </w:rPr>
        <w:t xml:space="preserve">Peng Qian, </w:t>
      </w:r>
      <w:proofErr w:type="spellStart"/>
      <w:r w:rsidRPr="00FF4820">
        <w:rPr>
          <w:rFonts w:ascii="Times New Roman" w:eastAsia="Times New Roman" w:hAnsi="Times New Roman"/>
          <w:sz w:val="20"/>
          <w:lang w:eastAsia="zh-CN"/>
        </w:rPr>
        <w:t>Xipeng</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Qiu</w:t>
      </w:r>
      <w:proofErr w:type="spellEnd"/>
      <w:r w:rsidRPr="00FF4820">
        <w:rPr>
          <w:rFonts w:ascii="Times New Roman" w:eastAsia="Times New Roman" w:hAnsi="Times New Roman"/>
          <w:sz w:val="20"/>
          <w:lang w:eastAsia="zh-CN"/>
        </w:rPr>
        <w:t xml:space="preserve">, and </w:t>
      </w:r>
      <w:proofErr w:type="spellStart"/>
      <w:r w:rsidRPr="00FF4820">
        <w:rPr>
          <w:rFonts w:ascii="Times New Roman" w:eastAsia="Times New Roman" w:hAnsi="Times New Roman"/>
          <w:sz w:val="20"/>
          <w:lang w:eastAsia="zh-CN"/>
        </w:rPr>
        <w:t>Xuanjing</w:t>
      </w:r>
      <w:proofErr w:type="spellEnd"/>
      <w:r w:rsidRPr="00FF4820">
        <w:rPr>
          <w:rFonts w:ascii="Times New Roman" w:eastAsia="Times New Roman" w:hAnsi="Times New Roman"/>
          <w:sz w:val="20"/>
          <w:lang w:eastAsia="zh-CN"/>
        </w:rPr>
        <w:t xml:space="preserve"> Huang. 2016. A New Psychometric-inspired Evaluation Metric for Chinese Word Segmentation. </w:t>
      </w:r>
      <w:r w:rsidRPr="00FF4820">
        <w:rPr>
          <w:rFonts w:ascii="Times New Roman" w:eastAsia="Times New Roman" w:hAnsi="Times New Roman"/>
          <w:i/>
          <w:iCs/>
          <w:sz w:val="20"/>
          <w:lang w:eastAsia="zh-CN"/>
        </w:rPr>
        <w:t>Proceedings of the 54th Annual Meeting of the Association for Computational Linguistics (Volume 1: Long Papers)</w:t>
      </w:r>
      <w:r w:rsidRPr="00FF4820">
        <w:rPr>
          <w:rFonts w:ascii="Times New Roman" w:eastAsia="Times New Roman" w:hAnsi="Times New Roman"/>
          <w:sz w:val="20"/>
          <w:lang w:eastAsia="zh-CN"/>
        </w:rPr>
        <w:t>, 1:2185–2194.</w:t>
      </w:r>
    </w:p>
    <w:p w14:paraId="42329A36" w14:textId="77777777" w:rsidR="00FF4820" w:rsidRPr="00FF4820" w:rsidRDefault="00FF4820" w:rsidP="00FF4820">
      <w:pPr>
        <w:pStyle w:val="Bibliography"/>
        <w:rPr>
          <w:rFonts w:ascii="Times New Roman" w:eastAsia="Times New Roman" w:hAnsi="Times New Roman"/>
          <w:sz w:val="20"/>
          <w:lang w:eastAsia="zh-CN"/>
        </w:rPr>
      </w:pPr>
      <w:r w:rsidRPr="00FF4820">
        <w:rPr>
          <w:rFonts w:ascii="Times New Roman" w:eastAsia="Times New Roman" w:hAnsi="Times New Roman"/>
          <w:sz w:val="20"/>
          <w:lang w:eastAsia="zh-CN"/>
        </w:rPr>
        <w:t xml:space="preserve">Richard </w:t>
      </w:r>
      <w:proofErr w:type="spellStart"/>
      <w:r w:rsidRPr="00FF4820">
        <w:rPr>
          <w:rFonts w:ascii="Times New Roman" w:eastAsia="Times New Roman" w:hAnsi="Times New Roman"/>
          <w:sz w:val="20"/>
          <w:lang w:eastAsia="zh-CN"/>
        </w:rPr>
        <w:t>Sproat</w:t>
      </w:r>
      <w:proofErr w:type="spellEnd"/>
      <w:r w:rsidRPr="00FF4820">
        <w:rPr>
          <w:rFonts w:ascii="Times New Roman" w:eastAsia="Times New Roman" w:hAnsi="Times New Roman"/>
          <w:sz w:val="20"/>
          <w:lang w:eastAsia="zh-CN"/>
        </w:rPr>
        <w:t xml:space="preserve"> and Thomas Emerson. 2003. The First International Chinese Word Segmentation </w:t>
      </w:r>
      <w:proofErr w:type="spellStart"/>
      <w:r w:rsidRPr="00FF4820">
        <w:rPr>
          <w:rFonts w:ascii="Times New Roman" w:eastAsia="Times New Roman" w:hAnsi="Times New Roman"/>
          <w:sz w:val="20"/>
          <w:lang w:eastAsia="zh-CN"/>
        </w:rPr>
        <w:t>Bakeoff</w:t>
      </w:r>
      <w:proofErr w:type="spellEnd"/>
      <w:r w:rsidRPr="00FF4820">
        <w:rPr>
          <w:rFonts w:ascii="Times New Roman" w:eastAsia="Times New Roman" w:hAnsi="Times New Roman"/>
          <w:sz w:val="20"/>
          <w:lang w:eastAsia="zh-CN"/>
        </w:rPr>
        <w:t>. , June.</w:t>
      </w:r>
    </w:p>
    <w:p w14:paraId="2A52D6A5" w14:textId="77777777" w:rsidR="00FF4820" w:rsidRPr="00FF4820" w:rsidRDefault="00FF4820" w:rsidP="00FF4820">
      <w:pPr>
        <w:pStyle w:val="Bibliography"/>
        <w:rPr>
          <w:rFonts w:ascii="Times New Roman" w:eastAsia="Times New Roman" w:hAnsi="Times New Roman"/>
          <w:sz w:val="20"/>
          <w:lang w:eastAsia="zh-CN"/>
        </w:rPr>
      </w:pPr>
      <w:r w:rsidRPr="00FF4820">
        <w:rPr>
          <w:rFonts w:ascii="Times New Roman" w:eastAsia="Times New Roman" w:hAnsi="Times New Roman"/>
          <w:sz w:val="20"/>
          <w:lang w:eastAsia="zh-CN"/>
        </w:rPr>
        <w:t xml:space="preserve">Xu Sun, </w:t>
      </w:r>
      <w:proofErr w:type="spellStart"/>
      <w:r w:rsidRPr="00FF4820">
        <w:rPr>
          <w:rFonts w:ascii="Times New Roman" w:eastAsia="Times New Roman" w:hAnsi="Times New Roman"/>
          <w:sz w:val="20"/>
          <w:lang w:eastAsia="zh-CN"/>
        </w:rPr>
        <w:t>Yaozhong</w:t>
      </w:r>
      <w:proofErr w:type="spellEnd"/>
      <w:r w:rsidRPr="00FF4820">
        <w:rPr>
          <w:rFonts w:ascii="Times New Roman" w:eastAsia="Times New Roman" w:hAnsi="Times New Roman"/>
          <w:sz w:val="20"/>
          <w:lang w:eastAsia="zh-CN"/>
        </w:rPr>
        <w:t xml:space="preserve"> Zhang, Takuya </w:t>
      </w:r>
      <w:proofErr w:type="spellStart"/>
      <w:r w:rsidRPr="00FF4820">
        <w:rPr>
          <w:rFonts w:ascii="Times New Roman" w:eastAsia="Times New Roman" w:hAnsi="Times New Roman"/>
          <w:sz w:val="20"/>
          <w:lang w:eastAsia="zh-CN"/>
        </w:rPr>
        <w:t>Matsuzaki</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Yoshimasa</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Tsuruoka</w:t>
      </w:r>
      <w:proofErr w:type="spellEnd"/>
      <w:r w:rsidRPr="00FF4820">
        <w:rPr>
          <w:rFonts w:ascii="Times New Roman" w:eastAsia="Times New Roman" w:hAnsi="Times New Roman"/>
          <w:sz w:val="20"/>
          <w:lang w:eastAsia="zh-CN"/>
        </w:rPr>
        <w:t xml:space="preserve">, and </w:t>
      </w:r>
      <w:proofErr w:type="spellStart"/>
      <w:r w:rsidRPr="00FF4820">
        <w:rPr>
          <w:rFonts w:ascii="Times New Roman" w:eastAsia="Times New Roman" w:hAnsi="Times New Roman"/>
          <w:sz w:val="20"/>
          <w:lang w:eastAsia="zh-CN"/>
        </w:rPr>
        <w:t>Jun’ichi</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Tsujii</w:t>
      </w:r>
      <w:proofErr w:type="spellEnd"/>
      <w:r w:rsidRPr="00FF4820">
        <w:rPr>
          <w:rFonts w:ascii="Times New Roman" w:eastAsia="Times New Roman" w:hAnsi="Times New Roman"/>
          <w:sz w:val="20"/>
          <w:lang w:eastAsia="zh-CN"/>
        </w:rPr>
        <w:t xml:space="preserve">. 2009. A discriminative latent variable </w:t>
      </w:r>
      <w:proofErr w:type="spellStart"/>
      <w:r w:rsidRPr="00FF4820">
        <w:rPr>
          <w:rFonts w:ascii="Times New Roman" w:eastAsia="Times New Roman" w:hAnsi="Times New Roman"/>
          <w:sz w:val="20"/>
          <w:lang w:eastAsia="zh-CN"/>
        </w:rPr>
        <w:t>chinese</w:t>
      </w:r>
      <w:proofErr w:type="spellEnd"/>
      <w:r w:rsidRPr="00FF4820">
        <w:rPr>
          <w:rFonts w:ascii="Times New Roman" w:eastAsia="Times New Roman" w:hAnsi="Times New Roman"/>
          <w:sz w:val="20"/>
          <w:lang w:eastAsia="zh-CN"/>
        </w:rPr>
        <w:t xml:space="preserve"> segmenter with hybrid word/character information. In page 56. Association for Computational Linguistics.</w:t>
      </w:r>
    </w:p>
    <w:p w14:paraId="4701474A"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t>Huihsin</w:t>
      </w:r>
      <w:proofErr w:type="spellEnd"/>
      <w:r w:rsidRPr="00FF4820">
        <w:rPr>
          <w:rFonts w:ascii="Times New Roman" w:eastAsia="Times New Roman" w:hAnsi="Times New Roman"/>
          <w:sz w:val="20"/>
          <w:lang w:eastAsia="zh-CN"/>
        </w:rPr>
        <w:t xml:space="preserve"> Tseng, </w:t>
      </w:r>
      <w:proofErr w:type="spellStart"/>
      <w:r w:rsidRPr="00FF4820">
        <w:rPr>
          <w:rFonts w:ascii="Times New Roman" w:eastAsia="Times New Roman" w:hAnsi="Times New Roman"/>
          <w:sz w:val="20"/>
          <w:lang w:eastAsia="zh-CN"/>
        </w:rPr>
        <w:t>Pichuan</w:t>
      </w:r>
      <w:proofErr w:type="spellEnd"/>
      <w:r w:rsidRPr="00FF4820">
        <w:rPr>
          <w:rFonts w:ascii="Times New Roman" w:eastAsia="Times New Roman" w:hAnsi="Times New Roman"/>
          <w:sz w:val="20"/>
          <w:lang w:eastAsia="zh-CN"/>
        </w:rPr>
        <w:t xml:space="preserve"> Chang, Galen Andrew, Daniel </w:t>
      </w:r>
      <w:proofErr w:type="spellStart"/>
      <w:r w:rsidRPr="00FF4820">
        <w:rPr>
          <w:rFonts w:ascii="Times New Roman" w:eastAsia="Times New Roman" w:hAnsi="Times New Roman"/>
          <w:sz w:val="20"/>
          <w:lang w:eastAsia="zh-CN"/>
        </w:rPr>
        <w:t>Jurafsky</w:t>
      </w:r>
      <w:proofErr w:type="spellEnd"/>
      <w:r w:rsidRPr="00FF4820">
        <w:rPr>
          <w:rFonts w:ascii="Times New Roman" w:eastAsia="Times New Roman" w:hAnsi="Times New Roman"/>
          <w:sz w:val="20"/>
          <w:lang w:eastAsia="zh-CN"/>
        </w:rPr>
        <w:t xml:space="preserve">, and Christopher Manning. 2005. A Conditional Random Field Word Segmenter for </w:t>
      </w:r>
      <w:proofErr w:type="spellStart"/>
      <w:r w:rsidRPr="00FF4820">
        <w:rPr>
          <w:rFonts w:ascii="Times New Roman" w:eastAsia="Times New Roman" w:hAnsi="Times New Roman"/>
          <w:sz w:val="20"/>
          <w:lang w:eastAsia="zh-CN"/>
        </w:rPr>
        <w:t>Sighan</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Bakeoff</w:t>
      </w:r>
      <w:proofErr w:type="spellEnd"/>
      <w:r w:rsidRPr="00FF4820">
        <w:rPr>
          <w:rFonts w:ascii="Times New Roman" w:eastAsia="Times New Roman" w:hAnsi="Times New Roman"/>
          <w:sz w:val="20"/>
          <w:lang w:eastAsia="zh-CN"/>
        </w:rPr>
        <w:t xml:space="preserve"> 2005. :4.</w:t>
      </w:r>
    </w:p>
    <w:p w14:paraId="1718C970"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lastRenderedPageBreak/>
        <w:t>Mengqiu</w:t>
      </w:r>
      <w:proofErr w:type="spellEnd"/>
      <w:r w:rsidRPr="00FF4820">
        <w:rPr>
          <w:rFonts w:ascii="Times New Roman" w:eastAsia="Times New Roman" w:hAnsi="Times New Roman"/>
          <w:sz w:val="20"/>
          <w:lang w:eastAsia="zh-CN"/>
        </w:rPr>
        <w:t xml:space="preserve"> Wang, Rob Voigt, and Christopher D. Manning. 2014. Two Knives Cut Better Than One: Chinese Word Segmentation with Dual Decomposition. In pages 193–198. Association for Computational Linguistics.</w:t>
      </w:r>
    </w:p>
    <w:p w14:paraId="2CF48237"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t>Jingjing</w:t>
      </w:r>
      <w:proofErr w:type="spellEnd"/>
      <w:r w:rsidRPr="00FF4820">
        <w:rPr>
          <w:rFonts w:ascii="Times New Roman" w:eastAsia="Times New Roman" w:hAnsi="Times New Roman"/>
          <w:sz w:val="20"/>
          <w:lang w:eastAsia="zh-CN"/>
        </w:rPr>
        <w:t xml:space="preserve"> Xu, Xu Sun, </w:t>
      </w:r>
      <w:proofErr w:type="spellStart"/>
      <w:r w:rsidRPr="00FF4820">
        <w:rPr>
          <w:rFonts w:ascii="Times New Roman" w:eastAsia="Times New Roman" w:hAnsi="Times New Roman"/>
          <w:sz w:val="20"/>
          <w:lang w:eastAsia="zh-CN"/>
        </w:rPr>
        <w:t>Sujian</w:t>
      </w:r>
      <w:proofErr w:type="spellEnd"/>
      <w:r w:rsidRPr="00FF4820">
        <w:rPr>
          <w:rFonts w:ascii="Times New Roman" w:eastAsia="Times New Roman" w:hAnsi="Times New Roman"/>
          <w:sz w:val="20"/>
          <w:lang w:eastAsia="zh-CN"/>
        </w:rPr>
        <w:t xml:space="preserve"> Li, </w:t>
      </w:r>
      <w:proofErr w:type="spellStart"/>
      <w:r w:rsidRPr="00FF4820">
        <w:rPr>
          <w:rFonts w:ascii="Times New Roman" w:eastAsia="Times New Roman" w:hAnsi="Times New Roman"/>
          <w:sz w:val="20"/>
          <w:lang w:eastAsia="zh-CN"/>
        </w:rPr>
        <w:t>Xiaoyan</w:t>
      </w:r>
      <w:proofErr w:type="spellEnd"/>
      <w:r w:rsidRPr="00FF4820">
        <w:rPr>
          <w:rFonts w:ascii="Times New Roman" w:eastAsia="Times New Roman" w:hAnsi="Times New Roman"/>
          <w:sz w:val="20"/>
          <w:lang w:eastAsia="zh-CN"/>
        </w:rPr>
        <w:t xml:space="preserve"> </w:t>
      </w:r>
      <w:proofErr w:type="spellStart"/>
      <w:r w:rsidRPr="00FF4820">
        <w:rPr>
          <w:rFonts w:ascii="Times New Roman" w:eastAsia="Times New Roman" w:hAnsi="Times New Roman"/>
          <w:sz w:val="20"/>
          <w:lang w:eastAsia="zh-CN"/>
        </w:rPr>
        <w:t>Cai</w:t>
      </w:r>
      <w:proofErr w:type="spellEnd"/>
      <w:r w:rsidRPr="00FF4820">
        <w:rPr>
          <w:rFonts w:ascii="Times New Roman" w:eastAsia="Times New Roman" w:hAnsi="Times New Roman"/>
          <w:sz w:val="20"/>
          <w:lang w:eastAsia="zh-CN"/>
        </w:rPr>
        <w:t xml:space="preserve">, and </w:t>
      </w:r>
      <w:proofErr w:type="spellStart"/>
      <w:r w:rsidRPr="00FF4820">
        <w:rPr>
          <w:rFonts w:ascii="Times New Roman" w:eastAsia="Times New Roman" w:hAnsi="Times New Roman"/>
          <w:sz w:val="20"/>
          <w:lang w:eastAsia="zh-CN"/>
        </w:rPr>
        <w:t>Bingzhen</w:t>
      </w:r>
      <w:proofErr w:type="spellEnd"/>
      <w:r w:rsidRPr="00FF4820">
        <w:rPr>
          <w:rFonts w:ascii="Times New Roman" w:eastAsia="Times New Roman" w:hAnsi="Times New Roman"/>
          <w:sz w:val="20"/>
          <w:lang w:eastAsia="zh-CN"/>
        </w:rPr>
        <w:t xml:space="preserve"> Wei. 2017. Deep Stacking Networks for Low-Resource Chinese Word Segmentation with Transfer Learning. </w:t>
      </w:r>
      <w:r w:rsidRPr="00FF4820">
        <w:rPr>
          <w:rFonts w:ascii="Times New Roman" w:eastAsia="Times New Roman" w:hAnsi="Times New Roman"/>
          <w:i/>
          <w:iCs/>
          <w:sz w:val="20"/>
          <w:lang w:eastAsia="zh-CN"/>
        </w:rPr>
        <w:t>arXiv:1711.01427 [</w:t>
      </w:r>
      <w:proofErr w:type="spellStart"/>
      <w:r w:rsidRPr="00FF4820">
        <w:rPr>
          <w:rFonts w:ascii="Times New Roman" w:eastAsia="Times New Roman" w:hAnsi="Times New Roman"/>
          <w:i/>
          <w:iCs/>
          <w:sz w:val="20"/>
          <w:lang w:eastAsia="zh-CN"/>
        </w:rPr>
        <w:t>cs</w:t>
      </w:r>
      <w:proofErr w:type="spellEnd"/>
      <w:r w:rsidRPr="00FF4820">
        <w:rPr>
          <w:rFonts w:ascii="Times New Roman" w:eastAsia="Times New Roman" w:hAnsi="Times New Roman"/>
          <w:i/>
          <w:iCs/>
          <w:sz w:val="20"/>
          <w:lang w:eastAsia="zh-CN"/>
        </w:rPr>
        <w:t>]</w:t>
      </w:r>
      <w:r w:rsidRPr="00FF4820">
        <w:rPr>
          <w:rFonts w:ascii="Times New Roman" w:eastAsia="Times New Roman" w:hAnsi="Times New Roman"/>
          <w:sz w:val="20"/>
          <w:lang w:eastAsia="zh-CN"/>
        </w:rPr>
        <w:t xml:space="preserve">, November. </w:t>
      </w:r>
      <w:proofErr w:type="spellStart"/>
      <w:r w:rsidRPr="00FF4820">
        <w:rPr>
          <w:rFonts w:ascii="Times New Roman" w:eastAsia="Times New Roman" w:hAnsi="Times New Roman"/>
          <w:sz w:val="20"/>
          <w:lang w:eastAsia="zh-CN"/>
        </w:rPr>
        <w:t>arXiv</w:t>
      </w:r>
      <w:proofErr w:type="spellEnd"/>
      <w:r w:rsidRPr="00FF4820">
        <w:rPr>
          <w:rFonts w:ascii="Times New Roman" w:eastAsia="Times New Roman" w:hAnsi="Times New Roman"/>
          <w:sz w:val="20"/>
          <w:lang w:eastAsia="zh-CN"/>
        </w:rPr>
        <w:t>: 1711.01427.</w:t>
      </w:r>
    </w:p>
    <w:p w14:paraId="3B34381F" w14:textId="77777777" w:rsidR="00FF4820" w:rsidRPr="00FF4820" w:rsidRDefault="00FF4820" w:rsidP="00FF4820">
      <w:pPr>
        <w:pStyle w:val="Bibliography"/>
        <w:rPr>
          <w:rFonts w:ascii="Times New Roman" w:eastAsia="Times New Roman" w:hAnsi="Times New Roman"/>
          <w:sz w:val="20"/>
          <w:lang w:eastAsia="zh-CN"/>
        </w:rPr>
      </w:pPr>
      <w:proofErr w:type="spellStart"/>
      <w:r w:rsidRPr="00FF4820">
        <w:rPr>
          <w:rFonts w:ascii="Times New Roman" w:eastAsia="Times New Roman" w:hAnsi="Times New Roman"/>
          <w:sz w:val="20"/>
          <w:lang w:eastAsia="zh-CN"/>
        </w:rPr>
        <w:t>Nianwen</w:t>
      </w:r>
      <w:proofErr w:type="spellEnd"/>
      <w:r w:rsidRPr="00FF4820">
        <w:rPr>
          <w:rFonts w:ascii="Times New Roman" w:eastAsia="Times New Roman" w:hAnsi="Times New Roman"/>
          <w:sz w:val="20"/>
          <w:lang w:eastAsia="zh-CN"/>
        </w:rPr>
        <w:t xml:space="preserve"> Xue. 2003. Chinese Word Segmentation as Character Tagging. </w:t>
      </w:r>
      <w:r w:rsidRPr="00FF4820">
        <w:rPr>
          <w:rFonts w:ascii="Times New Roman" w:eastAsia="Times New Roman" w:hAnsi="Times New Roman"/>
          <w:i/>
          <w:iCs/>
          <w:sz w:val="20"/>
          <w:lang w:eastAsia="zh-CN"/>
        </w:rPr>
        <w:t>Computational Linguistics and Chinese Language Processing</w:t>
      </w:r>
      <w:r w:rsidRPr="00FF4820">
        <w:rPr>
          <w:rFonts w:ascii="Times New Roman" w:eastAsia="Times New Roman" w:hAnsi="Times New Roman"/>
          <w:sz w:val="20"/>
          <w:lang w:eastAsia="zh-CN"/>
        </w:rPr>
        <w:t>, 8(1):29–48.</w:t>
      </w:r>
    </w:p>
    <w:p w14:paraId="127DE099" w14:textId="6B844D12" w:rsidR="00E06DB7" w:rsidRPr="00A751A2" w:rsidRDefault="00FF4820" w:rsidP="00563AC5">
      <w:pPr>
        <w:pStyle w:val="ColingReferencetext"/>
        <w:rPr>
          <w:rFonts w:ascii="Times New Roman" w:hAnsi="Times New Roman"/>
        </w:rPr>
      </w:pPr>
      <w:r>
        <w:rPr>
          <w:rFonts w:ascii="Times New Roman" w:hAnsi="Times New Roman"/>
        </w:rPr>
        <w:fldChar w:fldCharType="end"/>
      </w:r>
    </w:p>
    <w:sectPr w:rsidR="00E06DB7" w:rsidRPr="00A751A2" w:rsidSect="009155CB">
      <w:footerReference w:type="default" r:id="rId8"/>
      <w:type w:val="continuous"/>
      <w:pgSz w:w="11907" w:h="16840" w:code="9"/>
      <w:pgMar w:top="1418" w:right="1418" w:bottom="1418" w:left="1418" w:header="709" w:footer="709" w:gutter="0"/>
      <w:cols w:space="340"/>
      <w:docGrid w:linePitch="326"/>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4FC0D" w14:textId="77777777" w:rsidR="00910247" w:rsidRDefault="00910247" w:rsidP="00EF4F47">
      <w:pPr>
        <w:pStyle w:val="ColingAuthor"/>
      </w:pPr>
      <w:r>
        <w:separator/>
      </w:r>
    </w:p>
  </w:endnote>
  <w:endnote w:type="continuationSeparator" w:id="0">
    <w:p w14:paraId="424DE9F0" w14:textId="77777777" w:rsidR="00910247" w:rsidRDefault="00910247"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B6B8E" w14:textId="2099FC6E" w:rsidR="00241FD3" w:rsidRDefault="00241FD3">
    <w:pPr>
      <w:pStyle w:val="Footer"/>
    </w:pPr>
    <w:r>
      <w:t xml:space="preserve">1 </w:t>
    </w:r>
    <w:r w:rsidRPr="00241FD3">
      <w:t>https://github.com/fxsjy/jieba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CABCA" w14:textId="77777777" w:rsidR="00910247" w:rsidRDefault="00910247" w:rsidP="0056590E">
      <w:pPr>
        <w:pStyle w:val="ColingAuthor"/>
        <w:spacing w:line="140" w:lineRule="exact"/>
        <w:jc w:val="left"/>
      </w:pPr>
      <w:r>
        <w:separator/>
      </w:r>
    </w:p>
  </w:footnote>
  <w:footnote w:type="continuationSeparator" w:id="0">
    <w:p w14:paraId="7EFD7393" w14:textId="77777777" w:rsidR="00910247" w:rsidRDefault="00910247" w:rsidP="00EF4F47">
      <w:pPr>
        <w:pStyle w:val="ColingAutho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nsid w:val="0DD54EC9"/>
    <w:multiLevelType w:val="hybridMultilevel"/>
    <w:tmpl w:val="567EB5F6"/>
    <w:lvl w:ilvl="0" w:tplc="04090001">
      <w:start w:val="1"/>
      <w:numFmt w:val="bullet"/>
      <w:lvlText w:val=""/>
      <w:lvlJc w:val="left"/>
      <w:pPr>
        <w:ind w:left="661" w:hanging="480"/>
      </w:pPr>
      <w:rPr>
        <w:rFonts w:ascii="Wingdings" w:hAnsi="Wingdings"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2">
    <w:nsid w:val="18693B96"/>
    <w:multiLevelType w:val="hybridMultilevel"/>
    <w:tmpl w:val="75D868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CF97A39"/>
    <w:multiLevelType w:val="hybridMultilevel"/>
    <w:tmpl w:val="5590EA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7E62335"/>
    <w:multiLevelType w:val="hybridMultilevel"/>
    <w:tmpl w:val="A0182F20"/>
    <w:lvl w:ilvl="0" w:tplc="341C8F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11190"/>
    <w:multiLevelType w:val="hybridMultilevel"/>
    <w:tmpl w:val="595A5F70"/>
    <w:lvl w:ilvl="0" w:tplc="C8002762">
      <w:numFmt w:val="bullet"/>
      <w:lvlText w:val="2"/>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69A47667"/>
    <w:multiLevelType w:val="hybridMultilevel"/>
    <w:tmpl w:val="EBB2B7B6"/>
    <w:lvl w:ilvl="0" w:tplc="4F34F154">
      <w:start w:val="1"/>
      <w:numFmt w:val="bullet"/>
      <w:lvlText w:val="-"/>
      <w:lvlJc w:val="left"/>
      <w:pPr>
        <w:ind w:left="1087" w:hanging="360"/>
      </w:pPr>
      <w:rPr>
        <w:rFonts w:ascii="Times New Roman" w:eastAsia="MS Mincho" w:hAnsi="Times New Roman" w:cs="Times New Roman" w:hint="default"/>
      </w:rPr>
    </w:lvl>
    <w:lvl w:ilvl="1" w:tplc="04090003">
      <w:start w:val="1"/>
      <w:numFmt w:val="bullet"/>
      <w:lvlText w:val="o"/>
      <w:lvlJc w:val="left"/>
      <w:pPr>
        <w:ind w:left="1807" w:hanging="360"/>
      </w:pPr>
      <w:rPr>
        <w:rFonts w:ascii="Courier New" w:hAnsi="Courier New" w:cs="Courier New" w:hint="default"/>
      </w:rPr>
    </w:lvl>
    <w:lvl w:ilvl="2" w:tplc="04090005">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0">
    <w:nsid w:val="6BA55ABC"/>
    <w:multiLevelType w:val="hybridMultilevel"/>
    <w:tmpl w:val="09B25A12"/>
    <w:lvl w:ilvl="0" w:tplc="DA28EAC4">
      <w:start w:val="18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0709D5"/>
    <w:multiLevelType w:val="hybridMultilevel"/>
    <w:tmpl w:val="F76A4D74"/>
    <w:lvl w:ilvl="0" w:tplc="F2A8B750">
      <w:start w:val="1"/>
      <w:numFmt w:val="bullet"/>
      <w:lvlText w:val=""/>
      <w:lvlJc w:val="left"/>
      <w:pPr>
        <w:ind w:left="587" w:hanging="360"/>
      </w:pPr>
      <w:rPr>
        <w:rFonts w:ascii="Symbol" w:eastAsia="MS Mincho" w:hAnsi="Symbol"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4"/>
  </w:num>
  <w:num w:numId="2">
    <w:abstractNumId w:val="8"/>
  </w:num>
  <w:num w:numId="3">
    <w:abstractNumId w:val="7"/>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3"/>
  </w:num>
  <w:num w:numId="21">
    <w:abstractNumId w:val="8"/>
  </w:num>
  <w:num w:numId="22">
    <w:abstractNumId w:val="2"/>
  </w:num>
  <w:num w:numId="23">
    <w:abstractNumId w:val="5"/>
  </w:num>
  <w:num w:numId="24">
    <w:abstractNumId w:val="1"/>
  </w:num>
  <w:num w:numId="25">
    <w:abstractNumId w:val="0"/>
  </w:num>
  <w:num w:numId="26">
    <w:abstractNumId w:val="0"/>
  </w:num>
  <w:num w:numId="27">
    <w:abstractNumId w:val="0"/>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10"/>
  </w:num>
  <w:num w:numId="47">
    <w:abstractNumId w:val="9"/>
  </w:num>
  <w:num w:numId="48">
    <w:abstractNumId w:val="11"/>
  </w:num>
  <w:num w:numId="49">
    <w:abstractNumId w:val="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drawingGridHorizontalSpacing w:val="120"/>
  <w:drawingGridVerticalSpacing w:val="163"/>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EF"/>
    <w:rsid w:val="00000380"/>
    <w:rsid w:val="000005AD"/>
    <w:rsid w:val="00003782"/>
    <w:rsid w:val="000042E3"/>
    <w:rsid w:val="000047B6"/>
    <w:rsid w:val="00005F35"/>
    <w:rsid w:val="00006C7B"/>
    <w:rsid w:val="00010BB6"/>
    <w:rsid w:val="00011F4B"/>
    <w:rsid w:val="0001287A"/>
    <w:rsid w:val="00015EE2"/>
    <w:rsid w:val="00016F7B"/>
    <w:rsid w:val="0001768B"/>
    <w:rsid w:val="00020AA7"/>
    <w:rsid w:val="000237BB"/>
    <w:rsid w:val="00025282"/>
    <w:rsid w:val="00027333"/>
    <w:rsid w:val="00040025"/>
    <w:rsid w:val="000401A2"/>
    <w:rsid w:val="00043754"/>
    <w:rsid w:val="0004375C"/>
    <w:rsid w:val="000472AB"/>
    <w:rsid w:val="00052E1D"/>
    <w:rsid w:val="0005312E"/>
    <w:rsid w:val="000532F2"/>
    <w:rsid w:val="000558B9"/>
    <w:rsid w:val="0005592D"/>
    <w:rsid w:val="00057AAC"/>
    <w:rsid w:val="00060412"/>
    <w:rsid w:val="00062FC9"/>
    <w:rsid w:val="00063E22"/>
    <w:rsid w:val="000671D2"/>
    <w:rsid w:val="000673EF"/>
    <w:rsid w:val="000711A3"/>
    <w:rsid w:val="000713ED"/>
    <w:rsid w:val="0007377C"/>
    <w:rsid w:val="00075EB9"/>
    <w:rsid w:val="00076521"/>
    <w:rsid w:val="000773E3"/>
    <w:rsid w:val="000803C8"/>
    <w:rsid w:val="00083FCB"/>
    <w:rsid w:val="00085B52"/>
    <w:rsid w:val="000920F3"/>
    <w:rsid w:val="00092CF6"/>
    <w:rsid w:val="00093758"/>
    <w:rsid w:val="0009480B"/>
    <w:rsid w:val="000A04E5"/>
    <w:rsid w:val="000A1248"/>
    <w:rsid w:val="000A3ED1"/>
    <w:rsid w:val="000A4E69"/>
    <w:rsid w:val="000A5109"/>
    <w:rsid w:val="000B020C"/>
    <w:rsid w:val="000B2E45"/>
    <w:rsid w:val="000B3F8D"/>
    <w:rsid w:val="000B5893"/>
    <w:rsid w:val="000B72FB"/>
    <w:rsid w:val="000B7AAE"/>
    <w:rsid w:val="000C13F3"/>
    <w:rsid w:val="000C4DAB"/>
    <w:rsid w:val="000C7F06"/>
    <w:rsid w:val="000D116F"/>
    <w:rsid w:val="000D1A61"/>
    <w:rsid w:val="000D24F3"/>
    <w:rsid w:val="000D3A25"/>
    <w:rsid w:val="000D66AE"/>
    <w:rsid w:val="000E1678"/>
    <w:rsid w:val="000E2889"/>
    <w:rsid w:val="000E2F22"/>
    <w:rsid w:val="000E6C8E"/>
    <w:rsid w:val="000F1ED5"/>
    <w:rsid w:val="000F2662"/>
    <w:rsid w:val="000F3D0F"/>
    <w:rsid w:val="00100FCC"/>
    <w:rsid w:val="00101C87"/>
    <w:rsid w:val="00103E2D"/>
    <w:rsid w:val="00107F82"/>
    <w:rsid w:val="00110A5B"/>
    <w:rsid w:val="00110BBD"/>
    <w:rsid w:val="00112E2F"/>
    <w:rsid w:val="00112EE0"/>
    <w:rsid w:val="00114194"/>
    <w:rsid w:val="001153C3"/>
    <w:rsid w:val="001163D2"/>
    <w:rsid w:val="001173DE"/>
    <w:rsid w:val="001249C7"/>
    <w:rsid w:val="0012500B"/>
    <w:rsid w:val="00126848"/>
    <w:rsid w:val="00126DB5"/>
    <w:rsid w:val="0013548D"/>
    <w:rsid w:val="00141C80"/>
    <w:rsid w:val="00143DE0"/>
    <w:rsid w:val="00147CD0"/>
    <w:rsid w:val="00154834"/>
    <w:rsid w:val="00154B01"/>
    <w:rsid w:val="00165432"/>
    <w:rsid w:val="001705FB"/>
    <w:rsid w:val="001722F3"/>
    <w:rsid w:val="00173812"/>
    <w:rsid w:val="0017641D"/>
    <w:rsid w:val="00180DB9"/>
    <w:rsid w:val="00182105"/>
    <w:rsid w:val="001852D1"/>
    <w:rsid w:val="00185FEC"/>
    <w:rsid w:val="001945FD"/>
    <w:rsid w:val="00194F5A"/>
    <w:rsid w:val="00194FC4"/>
    <w:rsid w:val="00196E8D"/>
    <w:rsid w:val="00196E97"/>
    <w:rsid w:val="001A253C"/>
    <w:rsid w:val="001A25FE"/>
    <w:rsid w:val="001A3DD6"/>
    <w:rsid w:val="001A5818"/>
    <w:rsid w:val="001A6358"/>
    <w:rsid w:val="001A7F19"/>
    <w:rsid w:val="001B1080"/>
    <w:rsid w:val="001B3196"/>
    <w:rsid w:val="001B4633"/>
    <w:rsid w:val="001B5847"/>
    <w:rsid w:val="001C232A"/>
    <w:rsid w:val="001C5E23"/>
    <w:rsid w:val="001C682E"/>
    <w:rsid w:val="001D1775"/>
    <w:rsid w:val="001D1E35"/>
    <w:rsid w:val="001D255C"/>
    <w:rsid w:val="001D42AD"/>
    <w:rsid w:val="001D6E56"/>
    <w:rsid w:val="001D75FA"/>
    <w:rsid w:val="001E29DA"/>
    <w:rsid w:val="001E4A79"/>
    <w:rsid w:val="001E6929"/>
    <w:rsid w:val="001E6A38"/>
    <w:rsid w:val="001F015C"/>
    <w:rsid w:val="001F20A1"/>
    <w:rsid w:val="001F32F9"/>
    <w:rsid w:val="001F6AB8"/>
    <w:rsid w:val="00203440"/>
    <w:rsid w:val="00203DF6"/>
    <w:rsid w:val="002062BB"/>
    <w:rsid w:val="002069F4"/>
    <w:rsid w:val="00207BE8"/>
    <w:rsid w:val="0021023F"/>
    <w:rsid w:val="00212385"/>
    <w:rsid w:val="00213600"/>
    <w:rsid w:val="0021660A"/>
    <w:rsid w:val="00220034"/>
    <w:rsid w:val="00221599"/>
    <w:rsid w:val="0022302E"/>
    <w:rsid w:val="0022364E"/>
    <w:rsid w:val="002242BA"/>
    <w:rsid w:val="00224F17"/>
    <w:rsid w:val="00224FCD"/>
    <w:rsid w:val="00225848"/>
    <w:rsid w:val="00225D09"/>
    <w:rsid w:val="002314C0"/>
    <w:rsid w:val="00236003"/>
    <w:rsid w:val="0023779B"/>
    <w:rsid w:val="00237B9A"/>
    <w:rsid w:val="00241FD3"/>
    <w:rsid w:val="0024245B"/>
    <w:rsid w:val="0024683C"/>
    <w:rsid w:val="002468E9"/>
    <w:rsid w:val="00247E62"/>
    <w:rsid w:val="00252D5C"/>
    <w:rsid w:val="00255843"/>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910AB"/>
    <w:rsid w:val="0029173D"/>
    <w:rsid w:val="00292B72"/>
    <w:rsid w:val="00292F1F"/>
    <w:rsid w:val="00293787"/>
    <w:rsid w:val="002A1BA8"/>
    <w:rsid w:val="002A56CC"/>
    <w:rsid w:val="002B2654"/>
    <w:rsid w:val="002B3F89"/>
    <w:rsid w:val="002C0D1D"/>
    <w:rsid w:val="002C35B9"/>
    <w:rsid w:val="002C54C6"/>
    <w:rsid w:val="002C7A8D"/>
    <w:rsid w:val="002D0E20"/>
    <w:rsid w:val="002D4F86"/>
    <w:rsid w:val="002D6897"/>
    <w:rsid w:val="002D6B49"/>
    <w:rsid w:val="002E4DDF"/>
    <w:rsid w:val="002E722B"/>
    <w:rsid w:val="002F2928"/>
    <w:rsid w:val="002F3981"/>
    <w:rsid w:val="002F69C4"/>
    <w:rsid w:val="0030247D"/>
    <w:rsid w:val="00302FD8"/>
    <w:rsid w:val="003032DE"/>
    <w:rsid w:val="00304634"/>
    <w:rsid w:val="00307BE5"/>
    <w:rsid w:val="00310AF0"/>
    <w:rsid w:val="003116BD"/>
    <w:rsid w:val="003123A8"/>
    <w:rsid w:val="00313340"/>
    <w:rsid w:val="003147D5"/>
    <w:rsid w:val="00314B27"/>
    <w:rsid w:val="00320241"/>
    <w:rsid w:val="003209C6"/>
    <w:rsid w:val="003242DC"/>
    <w:rsid w:val="00325C54"/>
    <w:rsid w:val="003262E2"/>
    <w:rsid w:val="00333F61"/>
    <w:rsid w:val="0033491D"/>
    <w:rsid w:val="00334F54"/>
    <w:rsid w:val="00335F74"/>
    <w:rsid w:val="0033680C"/>
    <w:rsid w:val="00340BF9"/>
    <w:rsid w:val="00342D18"/>
    <w:rsid w:val="00342E93"/>
    <w:rsid w:val="003451C7"/>
    <w:rsid w:val="003454CD"/>
    <w:rsid w:val="00346753"/>
    <w:rsid w:val="003469E6"/>
    <w:rsid w:val="00347ACA"/>
    <w:rsid w:val="00347BCB"/>
    <w:rsid w:val="00347C6E"/>
    <w:rsid w:val="00351511"/>
    <w:rsid w:val="003520E9"/>
    <w:rsid w:val="00353EDD"/>
    <w:rsid w:val="00356EEA"/>
    <w:rsid w:val="00357352"/>
    <w:rsid w:val="00362569"/>
    <w:rsid w:val="00363ABA"/>
    <w:rsid w:val="00363D7B"/>
    <w:rsid w:val="0036521D"/>
    <w:rsid w:val="00372D6F"/>
    <w:rsid w:val="00377D79"/>
    <w:rsid w:val="003806B0"/>
    <w:rsid w:val="003847ED"/>
    <w:rsid w:val="00385FD8"/>
    <w:rsid w:val="003861D0"/>
    <w:rsid w:val="00387168"/>
    <w:rsid w:val="0039064F"/>
    <w:rsid w:val="00392C48"/>
    <w:rsid w:val="003941F9"/>
    <w:rsid w:val="00394764"/>
    <w:rsid w:val="00395AA0"/>
    <w:rsid w:val="00395CE4"/>
    <w:rsid w:val="003A2B73"/>
    <w:rsid w:val="003A4C16"/>
    <w:rsid w:val="003A5EAC"/>
    <w:rsid w:val="003B0771"/>
    <w:rsid w:val="003B3729"/>
    <w:rsid w:val="003B54C1"/>
    <w:rsid w:val="003C08B6"/>
    <w:rsid w:val="003C107B"/>
    <w:rsid w:val="003C3078"/>
    <w:rsid w:val="003C3698"/>
    <w:rsid w:val="003C6553"/>
    <w:rsid w:val="003C6BB8"/>
    <w:rsid w:val="003C756C"/>
    <w:rsid w:val="003C7B83"/>
    <w:rsid w:val="003D3813"/>
    <w:rsid w:val="003D52EA"/>
    <w:rsid w:val="003D542D"/>
    <w:rsid w:val="003E1979"/>
    <w:rsid w:val="003E5E6A"/>
    <w:rsid w:val="003E6FC0"/>
    <w:rsid w:val="003E77BD"/>
    <w:rsid w:val="003F11BD"/>
    <w:rsid w:val="003F14BD"/>
    <w:rsid w:val="003F1C3E"/>
    <w:rsid w:val="003F2467"/>
    <w:rsid w:val="003F36FD"/>
    <w:rsid w:val="003F6135"/>
    <w:rsid w:val="003F6964"/>
    <w:rsid w:val="00401276"/>
    <w:rsid w:val="0040242D"/>
    <w:rsid w:val="00406443"/>
    <w:rsid w:val="00412ED9"/>
    <w:rsid w:val="00414913"/>
    <w:rsid w:val="004172B6"/>
    <w:rsid w:val="0042289D"/>
    <w:rsid w:val="00427346"/>
    <w:rsid w:val="00427B3D"/>
    <w:rsid w:val="00435224"/>
    <w:rsid w:val="00440F8B"/>
    <w:rsid w:val="00441F9A"/>
    <w:rsid w:val="00442376"/>
    <w:rsid w:val="00444236"/>
    <w:rsid w:val="00444387"/>
    <w:rsid w:val="00444714"/>
    <w:rsid w:val="00444E52"/>
    <w:rsid w:val="00445649"/>
    <w:rsid w:val="004475CE"/>
    <w:rsid w:val="00450ECD"/>
    <w:rsid w:val="00452A28"/>
    <w:rsid w:val="004554E7"/>
    <w:rsid w:val="00456C3A"/>
    <w:rsid w:val="00462573"/>
    <w:rsid w:val="00462BCD"/>
    <w:rsid w:val="00463E10"/>
    <w:rsid w:val="004665EE"/>
    <w:rsid w:val="00471115"/>
    <w:rsid w:val="004723AA"/>
    <w:rsid w:val="00472405"/>
    <w:rsid w:val="00474CD5"/>
    <w:rsid w:val="00475C06"/>
    <w:rsid w:val="00475DC5"/>
    <w:rsid w:val="00476529"/>
    <w:rsid w:val="004765C4"/>
    <w:rsid w:val="0048372E"/>
    <w:rsid w:val="00484A53"/>
    <w:rsid w:val="00485F03"/>
    <w:rsid w:val="00486A64"/>
    <w:rsid w:val="00487E0F"/>
    <w:rsid w:val="00491023"/>
    <w:rsid w:val="00493361"/>
    <w:rsid w:val="00493551"/>
    <w:rsid w:val="00496819"/>
    <w:rsid w:val="004A3476"/>
    <w:rsid w:val="004A347F"/>
    <w:rsid w:val="004B001F"/>
    <w:rsid w:val="004B0DEB"/>
    <w:rsid w:val="004B5092"/>
    <w:rsid w:val="004B766E"/>
    <w:rsid w:val="004C19F3"/>
    <w:rsid w:val="004C3100"/>
    <w:rsid w:val="004C3D3A"/>
    <w:rsid w:val="004C6CBC"/>
    <w:rsid w:val="004C78C8"/>
    <w:rsid w:val="004D1819"/>
    <w:rsid w:val="004D20D1"/>
    <w:rsid w:val="004D3B35"/>
    <w:rsid w:val="004D60C8"/>
    <w:rsid w:val="004E0BF7"/>
    <w:rsid w:val="004E3159"/>
    <w:rsid w:val="004E488E"/>
    <w:rsid w:val="004E4D5A"/>
    <w:rsid w:val="004E650F"/>
    <w:rsid w:val="004E6576"/>
    <w:rsid w:val="004F1E57"/>
    <w:rsid w:val="004F3386"/>
    <w:rsid w:val="00500372"/>
    <w:rsid w:val="005015C8"/>
    <w:rsid w:val="00506FC7"/>
    <w:rsid w:val="005078C9"/>
    <w:rsid w:val="005127D6"/>
    <w:rsid w:val="0051767F"/>
    <w:rsid w:val="00517AEE"/>
    <w:rsid w:val="00523F70"/>
    <w:rsid w:val="005245B3"/>
    <w:rsid w:val="00526ABB"/>
    <w:rsid w:val="005270F2"/>
    <w:rsid w:val="00531D08"/>
    <w:rsid w:val="00535946"/>
    <w:rsid w:val="00542FE8"/>
    <w:rsid w:val="00546018"/>
    <w:rsid w:val="00546B7E"/>
    <w:rsid w:val="00554C39"/>
    <w:rsid w:val="005571C9"/>
    <w:rsid w:val="00557453"/>
    <w:rsid w:val="00563AC5"/>
    <w:rsid w:val="0056590E"/>
    <w:rsid w:val="00565E92"/>
    <w:rsid w:val="00573B78"/>
    <w:rsid w:val="0057440A"/>
    <w:rsid w:val="005755B7"/>
    <w:rsid w:val="0058109E"/>
    <w:rsid w:val="00583199"/>
    <w:rsid w:val="00584774"/>
    <w:rsid w:val="00585D6A"/>
    <w:rsid w:val="00587067"/>
    <w:rsid w:val="0058713D"/>
    <w:rsid w:val="005871BC"/>
    <w:rsid w:val="00594373"/>
    <w:rsid w:val="00595451"/>
    <w:rsid w:val="00597868"/>
    <w:rsid w:val="005A35FE"/>
    <w:rsid w:val="005A539B"/>
    <w:rsid w:val="005B0A57"/>
    <w:rsid w:val="005B3FC5"/>
    <w:rsid w:val="005B4AC9"/>
    <w:rsid w:val="005C0A84"/>
    <w:rsid w:val="005C250B"/>
    <w:rsid w:val="005C40A2"/>
    <w:rsid w:val="005C5515"/>
    <w:rsid w:val="005C584F"/>
    <w:rsid w:val="005D1D90"/>
    <w:rsid w:val="005D49EA"/>
    <w:rsid w:val="005D7654"/>
    <w:rsid w:val="005E0232"/>
    <w:rsid w:val="005E0D8B"/>
    <w:rsid w:val="005E4553"/>
    <w:rsid w:val="005E5DB7"/>
    <w:rsid w:val="005E612C"/>
    <w:rsid w:val="005F1CC8"/>
    <w:rsid w:val="005F3D19"/>
    <w:rsid w:val="005F446A"/>
    <w:rsid w:val="005F558D"/>
    <w:rsid w:val="00600AF4"/>
    <w:rsid w:val="006023C1"/>
    <w:rsid w:val="00604017"/>
    <w:rsid w:val="006049EE"/>
    <w:rsid w:val="00611D70"/>
    <w:rsid w:val="00616497"/>
    <w:rsid w:val="00617ABC"/>
    <w:rsid w:val="00621973"/>
    <w:rsid w:val="00623ACB"/>
    <w:rsid w:val="00623C6E"/>
    <w:rsid w:val="006255E6"/>
    <w:rsid w:val="006302F9"/>
    <w:rsid w:val="006319C3"/>
    <w:rsid w:val="006335FE"/>
    <w:rsid w:val="00633D33"/>
    <w:rsid w:val="006341FE"/>
    <w:rsid w:val="006348D9"/>
    <w:rsid w:val="00634B9C"/>
    <w:rsid w:val="00640842"/>
    <w:rsid w:val="0064427C"/>
    <w:rsid w:val="006455F6"/>
    <w:rsid w:val="00650ECE"/>
    <w:rsid w:val="006528AE"/>
    <w:rsid w:val="0065417A"/>
    <w:rsid w:val="00655B01"/>
    <w:rsid w:val="00655EB0"/>
    <w:rsid w:val="006566B6"/>
    <w:rsid w:val="00661A49"/>
    <w:rsid w:val="00663073"/>
    <w:rsid w:val="006634A2"/>
    <w:rsid w:val="00666995"/>
    <w:rsid w:val="006677B8"/>
    <w:rsid w:val="0067095A"/>
    <w:rsid w:val="00674233"/>
    <w:rsid w:val="006742FA"/>
    <w:rsid w:val="00674640"/>
    <w:rsid w:val="00674EDA"/>
    <w:rsid w:val="0067530D"/>
    <w:rsid w:val="00675DA7"/>
    <w:rsid w:val="00677A65"/>
    <w:rsid w:val="00680D6B"/>
    <w:rsid w:val="006833EB"/>
    <w:rsid w:val="0068561D"/>
    <w:rsid w:val="006948B3"/>
    <w:rsid w:val="006967D6"/>
    <w:rsid w:val="006A075F"/>
    <w:rsid w:val="006A6B57"/>
    <w:rsid w:val="006A6C2C"/>
    <w:rsid w:val="006A7B56"/>
    <w:rsid w:val="006B152A"/>
    <w:rsid w:val="006B17B4"/>
    <w:rsid w:val="006B2BE5"/>
    <w:rsid w:val="006C15C8"/>
    <w:rsid w:val="006C3DB7"/>
    <w:rsid w:val="006C612C"/>
    <w:rsid w:val="006D03C0"/>
    <w:rsid w:val="006D08B0"/>
    <w:rsid w:val="006D1911"/>
    <w:rsid w:val="006D1A28"/>
    <w:rsid w:val="006D2C55"/>
    <w:rsid w:val="006D468D"/>
    <w:rsid w:val="006D4A97"/>
    <w:rsid w:val="006D5958"/>
    <w:rsid w:val="006E2538"/>
    <w:rsid w:val="006E3209"/>
    <w:rsid w:val="006E5BC9"/>
    <w:rsid w:val="006E6EFD"/>
    <w:rsid w:val="006E73CA"/>
    <w:rsid w:val="006F09B6"/>
    <w:rsid w:val="006F132C"/>
    <w:rsid w:val="006F219F"/>
    <w:rsid w:val="006F2E20"/>
    <w:rsid w:val="006F4006"/>
    <w:rsid w:val="006F580E"/>
    <w:rsid w:val="0070171B"/>
    <w:rsid w:val="007064DA"/>
    <w:rsid w:val="007143DF"/>
    <w:rsid w:val="00715A75"/>
    <w:rsid w:val="00716F95"/>
    <w:rsid w:val="007212E1"/>
    <w:rsid w:val="007227F3"/>
    <w:rsid w:val="0072285E"/>
    <w:rsid w:val="00727653"/>
    <w:rsid w:val="00727CD1"/>
    <w:rsid w:val="00730957"/>
    <w:rsid w:val="00732642"/>
    <w:rsid w:val="007333E2"/>
    <w:rsid w:val="00734C38"/>
    <w:rsid w:val="00736A8F"/>
    <w:rsid w:val="00737023"/>
    <w:rsid w:val="0074194A"/>
    <w:rsid w:val="00742734"/>
    <w:rsid w:val="00743964"/>
    <w:rsid w:val="00745044"/>
    <w:rsid w:val="007457DD"/>
    <w:rsid w:val="00747110"/>
    <w:rsid w:val="007473A3"/>
    <w:rsid w:val="00750F35"/>
    <w:rsid w:val="0075285F"/>
    <w:rsid w:val="00756AC7"/>
    <w:rsid w:val="00757624"/>
    <w:rsid w:val="0076041D"/>
    <w:rsid w:val="00761866"/>
    <w:rsid w:val="00762054"/>
    <w:rsid w:val="00762151"/>
    <w:rsid w:val="00763656"/>
    <w:rsid w:val="0076437B"/>
    <w:rsid w:val="00765BD8"/>
    <w:rsid w:val="0076763D"/>
    <w:rsid w:val="00767C10"/>
    <w:rsid w:val="00771A08"/>
    <w:rsid w:val="00772880"/>
    <w:rsid w:val="0077473D"/>
    <w:rsid w:val="007759A7"/>
    <w:rsid w:val="00775D3C"/>
    <w:rsid w:val="00777299"/>
    <w:rsid w:val="007814AE"/>
    <w:rsid w:val="00781D82"/>
    <w:rsid w:val="00783532"/>
    <w:rsid w:val="00784AF6"/>
    <w:rsid w:val="0078517E"/>
    <w:rsid w:val="00786D87"/>
    <w:rsid w:val="00787062"/>
    <w:rsid w:val="007959B3"/>
    <w:rsid w:val="00796623"/>
    <w:rsid w:val="00796EBE"/>
    <w:rsid w:val="007A5616"/>
    <w:rsid w:val="007B2383"/>
    <w:rsid w:val="007B2BF1"/>
    <w:rsid w:val="007B4E5B"/>
    <w:rsid w:val="007B6C9E"/>
    <w:rsid w:val="007B7B7A"/>
    <w:rsid w:val="007C4F01"/>
    <w:rsid w:val="007C649A"/>
    <w:rsid w:val="007C741A"/>
    <w:rsid w:val="007D1060"/>
    <w:rsid w:val="007D2F96"/>
    <w:rsid w:val="007D5223"/>
    <w:rsid w:val="007D673C"/>
    <w:rsid w:val="007E0530"/>
    <w:rsid w:val="007E1060"/>
    <w:rsid w:val="007E1C2B"/>
    <w:rsid w:val="007E29EF"/>
    <w:rsid w:val="007E3927"/>
    <w:rsid w:val="007E3928"/>
    <w:rsid w:val="007E5250"/>
    <w:rsid w:val="007E5531"/>
    <w:rsid w:val="007E7097"/>
    <w:rsid w:val="007F1236"/>
    <w:rsid w:val="007F2093"/>
    <w:rsid w:val="007F3139"/>
    <w:rsid w:val="007F4342"/>
    <w:rsid w:val="00801FA7"/>
    <w:rsid w:val="00803672"/>
    <w:rsid w:val="0080418A"/>
    <w:rsid w:val="00806C39"/>
    <w:rsid w:val="0081182E"/>
    <w:rsid w:val="00814270"/>
    <w:rsid w:val="00816E79"/>
    <w:rsid w:val="00822DD0"/>
    <w:rsid w:val="008309AA"/>
    <w:rsid w:val="00830AE3"/>
    <w:rsid w:val="008324DA"/>
    <w:rsid w:val="008370C4"/>
    <w:rsid w:val="0083736E"/>
    <w:rsid w:val="00842329"/>
    <w:rsid w:val="00843662"/>
    <w:rsid w:val="0084543E"/>
    <w:rsid w:val="00845E68"/>
    <w:rsid w:val="00845F0A"/>
    <w:rsid w:val="008465B4"/>
    <w:rsid w:val="00846AD6"/>
    <w:rsid w:val="0085290D"/>
    <w:rsid w:val="00853AE4"/>
    <w:rsid w:val="008552BB"/>
    <w:rsid w:val="00856D93"/>
    <w:rsid w:val="00861283"/>
    <w:rsid w:val="00861FC7"/>
    <w:rsid w:val="00863A7B"/>
    <w:rsid w:val="00866C65"/>
    <w:rsid w:val="00874E01"/>
    <w:rsid w:val="008772A4"/>
    <w:rsid w:val="008805DE"/>
    <w:rsid w:val="00881333"/>
    <w:rsid w:val="008826AD"/>
    <w:rsid w:val="008833D5"/>
    <w:rsid w:val="008845F4"/>
    <w:rsid w:val="008847BA"/>
    <w:rsid w:val="00884839"/>
    <w:rsid w:val="00890894"/>
    <w:rsid w:val="00892B81"/>
    <w:rsid w:val="00894D39"/>
    <w:rsid w:val="0089553E"/>
    <w:rsid w:val="0089595D"/>
    <w:rsid w:val="008978B8"/>
    <w:rsid w:val="008A038A"/>
    <w:rsid w:val="008A3D1C"/>
    <w:rsid w:val="008A3F15"/>
    <w:rsid w:val="008A4E78"/>
    <w:rsid w:val="008A52B6"/>
    <w:rsid w:val="008B114D"/>
    <w:rsid w:val="008B4056"/>
    <w:rsid w:val="008B443E"/>
    <w:rsid w:val="008B7661"/>
    <w:rsid w:val="008C480F"/>
    <w:rsid w:val="008C6356"/>
    <w:rsid w:val="008C6863"/>
    <w:rsid w:val="008C6C84"/>
    <w:rsid w:val="008D030B"/>
    <w:rsid w:val="008D0F1C"/>
    <w:rsid w:val="008D286C"/>
    <w:rsid w:val="008D63A5"/>
    <w:rsid w:val="008E234A"/>
    <w:rsid w:val="008E4997"/>
    <w:rsid w:val="008E6EEA"/>
    <w:rsid w:val="008F4DB6"/>
    <w:rsid w:val="008F55CE"/>
    <w:rsid w:val="00900F4A"/>
    <w:rsid w:val="00902347"/>
    <w:rsid w:val="00903C1C"/>
    <w:rsid w:val="0090680C"/>
    <w:rsid w:val="00910247"/>
    <w:rsid w:val="00910256"/>
    <w:rsid w:val="0091237F"/>
    <w:rsid w:val="009154B8"/>
    <w:rsid w:val="009155CB"/>
    <w:rsid w:val="009174BF"/>
    <w:rsid w:val="0093180D"/>
    <w:rsid w:val="00933129"/>
    <w:rsid w:val="00935AE9"/>
    <w:rsid w:val="009363B6"/>
    <w:rsid w:val="009373F4"/>
    <w:rsid w:val="00940644"/>
    <w:rsid w:val="00940CAC"/>
    <w:rsid w:val="00941684"/>
    <w:rsid w:val="00943044"/>
    <w:rsid w:val="00943235"/>
    <w:rsid w:val="009433F6"/>
    <w:rsid w:val="00943B87"/>
    <w:rsid w:val="009444DC"/>
    <w:rsid w:val="00944A8B"/>
    <w:rsid w:val="009458AD"/>
    <w:rsid w:val="00945AB3"/>
    <w:rsid w:val="00947771"/>
    <w:rsid w:val="009534CB"/>
    <w:rsid w:val="009536EC"/>
    <w:rsid w:val="00953A1B"/>
    <w:rsid w:val="00954698"/>
    <w:rsid w:val="009546AF"/>
    <w:rsid w:val="009574AE"/>
    <w:rsid w:val="00960D91"/>
    <w:rsid w:val="009618DD"/>
    <w:rsid w:val="009658D9"/>
    <w:rsid w:val="009705BA"/>
    <w:rsid w:val="00970A64"/>
    <w:rsid w:val="00971A93"/>
    <w:rsid w:val="00974981"/>
    <w:rsid w:val="00975CE5"/>
    <w:rsid w:val="009827F3"/>
    <w:rsid w:val="00986F5F"/>
    <w:rsid w:val="009905CF"/>
    <w:rsid w:val="00990A19"/>
    <w:rsid w:val="00990C30"/>
    <w:rsid w:val="00992CA6"/>
    <w:rsid w:val="0099449E"/>
    <w:rsid w:val="00994854"/>
    <w:rsid w:val="00996587"/>
    <w:rsid w:val="009A2BE7"/>
    <w:rsid w:val="009A453E"/>
    <w:rsid w:val="009A632E"/>
    <w:rsid w:val="009A7E28"/>
    <w:rsid w:val="009B1E8A"/>
    <w:rsid w:val="009B276C"/>
    <w:rsid w:val="009B31E9"/>
    <w:rsid w:val="009B3A16"/>
    <w:rsid w:val="009B6394"/>
    <w:rsid w:val="009C109D"/>
    <w:rsid w:val="009C1734"/>
    <w:rsid w:val="009C1B05"/>
    <w:rsid w:val="009C446E"/>
    <w:rsid w:val="009D1ACF"/>
    <w:rsid w:val="009D26A3"/>
    <w:rsid w:val="009D27D3"/>
    <w:rsid w:val="009D6AB6"/>
    <w:rsid w:val="009D7431"/>
    <w:rsid w:val="009D7B0D"/>
    <w:rsid w:val="009E05A6"/>
    <w:rsid w:val="009E0DCD"/>
    <w:rsid w:val="009E1087"/>
    <w:rsid w:val="009E15DC"/>
    <w:rsid w:val="009E290F"/>
    <w:rsid w:val="009E4EE4"/>
    <w:rsid w:val="009E6A7D"/>
    <w:rsid w:val="009E6F78"/>
    <w:rsid w:val="009F0272"/>
    <w:rsid w:val="009F0BB8"/>
    <w:rsid w:val="009F5245"/>
    <w:rsid w:val="00A0009B"/>
    <w:rsid w:val="00A04C06"/>
    <w:rsid w:val="00A056FC"/>
    <w:rsid w:val="00A062C7"/>
    <w:rsid w:val="00A06CE5"/>
    <w:rsid w:val="00A0716A"/>
    <w:rsid w:val="00A1032D"/>
    <w:rsid w:val="00A10EED"/>
    <w:rsid w:val="00A130C7"/>
    <w:rsid w:val="00A176E0"/>
    <w:rsid w:val="00A2576C"/>
    <w:rsid w:val="00A262D6"/>
    <w:rsid w:val="00A27768"/>
    <w:rsid w:val="00A30B0B"/>
    <w:rsid w:val="00A3301B"/>
    <w:rsid w:val="00A33BE5"/>
    <w:rsid w:val="00A33F23"/>
    <w:rsid w:val="00A35991"/>
    <w:rsid w:val="00A35F5E"/>
    <w:rsid w:val="00A406D6"/>
    <w:rsid w:val="00A40F9E"/>
    <w:rsid w:val="00A421B7"/>
    <w:rsid w:val="00A43AC0"/>
    <w:rsid w:val="00A44F4A"/>
    <w:rsid w:val="00A47535"/>
    <w:rsid w:val="00A50B05"/>
    <w:rsid w:val="00A5290F"/>
    <w:rsid w:val="00A5330D"/>
    <w:rsid w:val="00A533A4"/>
    <w:rsid w:val="00A60386"/>
    <w:rsid w:val="00A62FC8"/>
    <w:rsid w:val="00A64B17"/>
    <w:rsid w:val="00A6712D"/>
    <w:rsid w:val="00A673C0"/>
    <w:rsid w:val="00A67647"/>
    <w:rsid w:val="00A71203"/>
    <w:rsid w:val="00A744A9"/>
    <w:rsid w:val="00A751A2"/>
    <w:rsid w:val="00A765F9"/>
    <w:rsid w:val="00A76A04"/>
    <w:rsid w:val="00A80CB5"/>
    <w:rsid w:val="00A8171A"/>
    <w:rsid w:val="00A83D01"/>
    <w:rsid w:val="00A85BA1"/>
    <w:rsid w:val="00A86046"/>
    <w:rsid w:val="00A86761"/>
    <w:rsid w:val="00A86F7D"/>
    <w:rsid w:val="00A90060"/>
    <w:rsid w:val="00A911D0"/>
    <w:rsid w:val="00A926D4"/>
    <w:rsid w:val="00A93C31"/>
    <w:rsid w:val="00A944C7"/>
    <w:rsid w:val="00A95CEE"/>
    <w:rsid w:val="00A97B8B"/>
    <w:rsid w:val="00A97E71"/>
    <w:rsid w:val="00AA1536"/>
    <w:rsid w:val="00AA2E25"/>
    <w:rsid w:val="00AA37E4"/>
    <w:rsid w:val="00AA4AF3"/>
    <w:rsid w:val="00AA537C"/>
    <w:rsid w:val="00AA5BBD"/>
    <w:rsid w:val="00AA66FC"/>
    <w:rsid w:val="00AA79A2"/>
    <w:rsid w:val="00AB1457"/>
    <w:rsid w:val="00AB22E5"/>
    <w:rsid w:val="00AB4726"/>
    <w:rsid w:val="00AC02C4"/>
    <w:rsid w:val="00AD1AFD"/>
    <w:rsid w:val="00AD4366"/>
    <w:rsid w:val="00AD54FA"/>
    <w:rsid w:val="00AD63EE"/>
    <w:rsid w:val="00AD6A50"/>
    <w:rsid w:val="00AD72DB"/>
    <w:rsid w:val="00AD754B"/>
    <w:rsid w:val="00AE48C5"/>
    <w:rsid w:val="00AE4B27"/>
    <w:rsid w:val="00AE59D8"/>
    <w:rsid w:val="00AE6335"/>
    <w:rsid w:val="00AE753E"/>
    <w:rsid w:val="00AE7621"/>
    <w:rsid w:val="00AF2873"/>
    <w:rsid w:val="00AF3CA9"/>
    <w:rsid w:val="00AF41D1"/>
    <w:rsid w:val="00AF5440"/>
    <w:rsid w:val="00B026AB"/>
    <w:rsid w:val="00B03D78"/>
    <w:rsid w:val="00B04CB6"/>
    <w:rsid w:val="00B04F8F"/>
    <w:rsid w:val="00B05444"/>
    <w:rsid w:val="00B05576"/>
    <w:rsid w:val="00B059B1"/>
    <w:rsid w:val="00B10278"/>
    <w:rsid w:val="00B10C57"/>
    <w:rsid w:val="00B14A32"/>
    <w:rsid w:val="00B15116"/>
    <w:rsid w:val="00B21694"/>
    <w:rsid w:val="00B2198C"/>
    <w:rsid w:val="00B22E12"/>
    <w:rsid w:val="00B257BB"/>
    <w:rsid w:val="00B26CF6"/>
    <w:rsid w:val="00B32725"/>
    <w:rsid w:val="00B34DFB"/>
    <w:rsid w:val="00B35504"/>
    <w:rsid w:val="00B358B8"/>
    <w:rsid w:val="00B4008B"/>
    <w:rsid w:val="00B404A7"/>
    <w:rsid w:val="00B40A1A"/>
    <w:rsid w:val="00B424CE"/>
    <w:rsid w:val="00B42A17"/>
    <w:rsid w:val="00B46024"/>
    <w:rsid w:val="00B46D9D"/>
    <w:rsid w:val="00B50E2E"/>
    <w:rsid w:val="00B51735"/>
    <w:rsid w:val="00B53CD2"/>
    <w:rsid w:val="00B572BB"/>
    <w:rsid w:val="00B57E0A"/>
    <w:rsid w:val="00B63EB2"/>
    <w:rsid w:val="00B677C2"/>
    <w:rsid w:val="00B67845"/>
    <w:rsid w:val="00B70685"/>
    <w:rsid w:val="00B714F0"/>
    <w:rsid w:val="00B74246"/>
    <w:rsid w:val="00B744FD"/>
    <w:rsid w:val="00B75262"/>
    <w:rsid w:val="00B7760B"/>
    <w:rsid w:val="00B77811"/>
    <w:rsid w:val="00B808DE"/>
    <w:rsid w:val="00B81040"/>
    <w:rsid w:val="00B82ED2"/>
    <w:rsid w:val="00B83769"/>
    <w:rsid w:val="00B847C8"/>
    <w:rsid w:val="00B86EE1"/>
    <w:rsid w:val="00B906BD"/>
    <w:rsid w:val="00B922D0"/>
    <w:rsid w:val="00B92724"/>
    <w:rsid w:val="00B92D68"/>
    <w:rsid w:val="00B95B78"/>
    <w:rsid w:val="00B97106"/>
    <w:rsid w:val="00BA4409"/>
    <w:rsid w:val="00BA568B"/>
    <w:rsid w:val="00BB0B53"/>
    <w:rsid w:val="00BB1155"/>
    <w:rsid w:val="00BB1778"/>
    <w:rsid w:val="00BB28D6"/>
    <w:rsid w:val="00BB2A4A"/>
    <w:rsid w:val="00BB4FA1"/>
    <w:rsid w:val="00BB7FAB"/>
    <w:rsid w:val="00BC0200"/>
    <w:rsid w:val="00BC2B91"/>
    <w:rsid w:val="00BC2C31"/>
    <w:rsid w:val="00BC3816"/>
    <w:rsid w:val="00BC3BEB"/>
    <w:rsid w:val="00BC3BFB"/>
    <w:rsid w:val="00BC6941"/>
    <w:rsid w:val="00BD0F04"/>
    <w:rsid w:val="00BD1F80"/>
    <w:rsid w:val="00BE0424"/>
    <w:rsid w:val="00BE2BF0"/>
    <w:rsid w:val="00BE2F44"/>
    <w:rsid w:val="00BE59FE"/>
    <w:rsid w:val="00BE6698"/>
    <w:rsid w:val="00BE7097"/>
    <w:rsid w:val="00BE756D"/>
    <w:rsid w:val="00BF24BF"/>
    <w:rsid w:val="00BF7A89"/>
    <w:rsid w:val="00C0629C"/>
    <w:rsid w:val="00C077CC"/>
    <w:rsid w:val="00C122D6"/>
    <w:rsid w:val="00C123B2"/>
    <w:rsid w:val="00C16736"/>
    <w:rsid w:val="00C17110"/>
    <w:rsid w:val="00C22260"/>
    <w:rsid w:val="00C23D13"/>
    <w:rsid w:val="00C254B4"/>
    <w:rsid w:val="00C27800"/>
    <w:rsid w:val="00C30C59"/>
    <w:rsid w:val="00C3107E"/>
    <w:rsid w:val="00C33DAB"/>
    <w:rsid w:val="00C36293"/>
    <w:rsid w:val="00C36ED1"/>
    <w:rsid w:val="00C407A1"/>
    <w:rsid w:val="00C409FB"/>
    <w:rsid w:val="00C4264F"/>
    <w:rsid w:val="00C435DB"/>
    <w:rsid w:val="00C43CA3"/>
    <w:rsid w:val="00C44949"/>
    <w:rsid w:val="00C4499B"/>
    <w:rsid w:val="00C46563"/>
    <w:rsid w:val="00C47F55"/>
    <w:rsid w:val="00C5122F"/>
    <w:rsid w:val="00C52524"/>
    <w:rsid w:val="00C63A61"/>
    <w:rsid w:val="00C65385"/>
    <w:rsid w:val="00C7092B"/>
    <w:rsid w:val="00C716E5"/>
    <w:rsid w:val="00C71936"/>
    <w:rsid w:val="00C730C8"/>
    <w:rsid w:val="00C7597B"/>
    <w:rsid w:val="00C75F0E"/>
    <w:rsid w:val="00C76213"/>
    <w:rsid w:val="00C83882"/>
    <w:rsid w:val="00C85288"/>
    <w:rsid w:val="00C90427"/>
    <w:rsid w:val="00C91F9F"/>
    <w:rsid w:val="00C9235A"/>
    <w:rsid w:val="00C974B1"/>
    <w:rsid w:val="00CA4396"/>
    <w:rsid w:val="00CA4FBB"/>
    <w:rsid w:val="00CA5B9A"/>
    <w:rsid w:val="00CA7D17"/>
    <w:rsid w:val="00CB13B1"/>
    <w:rsid w:val="00CB2389"/>
    <w:rsid w:val="00CB66B1"/>
    <w:rsid w:val="00CB7936"/>
    <w:rsid w:val="00CC0DE9"/>
    <w:rsid w:val="00CC46FB"/>
    <w:rsid w:val="00CC4DCE"/>
    <w:rsid w:val="00CC5C60"/>
    <w:rsid w:val="00CC6405"/>
    <w:rsid w:val="00CC7F72"/>
    <w:rsid w:val="00CD0BEE"/>
    <w:rsid w:val="00CD0E85"/>
    <w:rsid w:val="00CD24E4"/>
    <w:rsid w:val="00CD2EE9"/>
    <w:rsid w:val="00CD31C3"/>
    <w:rsid w:val="00CD5793"/>
    <w:rsid w:val="00CD7916"/>
    <w:rsid w:val="00CE22F3"/>
    <w:rsid w:val="00CE53D2"/>
    <w:rsid w:val="00CE6780"/>
    <w:rsid w:val="00CF02F4"/>
    <w:rsid w:val="00CF0415"/>
    <w:rsid w:val="00CF0ACB"/>
    <w:rsid w:val="00CF1551"/>
    <w:rsid w:val="00CF1855"/>
    <w:rsid w:val="00CF2E66"/>
    <w:rsid w:val="00CF2FB4"/>
    <w:rsid w:val="00CF6FA5"/>
    <w:rsid w:val="00D00A5F"/>
    <w:rsid w:val="00D01E48"/>
    <w:rsid w:val="00D03618"/>
    <w:rsid w:val="00D048D2"/>
    <w:rsid w:val="00D12830"/>
    <w:rsid w:val="00D129B9"/>
    <w:rsid w:val="00D13540"/>
    <w:rsid w:val="00D16296"/>
    <w:rsid w:val="00D224A1"/>
    <w:rsid w:val="00D23981"/>
    <w:rsid w:val="00D23C16"/>
    <w:rsid w:val="00D240AF"/>
    <w:rsid w:val="00D24F7B"/>
    <w:rsid w:val="00D25791"/>
    <w:rsid w:val="00D266C1"/>
    <w:rsid w:val="00D34689"/>
    <w:rsid w:val="00D3542D"/>
    <w:rsid w:val="00D35AA1"/>
    <w:rsid w:val="00D35FCC"/>
    <w:rsid w:val="00D411B6"/>
    <w:rsid w:val="00D42063"/>
    <w:rsid w:val="00D42C02"/>
    <w:rsid w:val="00D43CB4"/>
    <w:rsid w:val="00D45FBC"/>
    <w:rsid w:val="00D51E16"/>
    <w:rsid w:val="00D529AC"/>
    <w:rsid w:val="00D53426"/>
    <w:rsid w:val="00D57739"/>
    <w:rsid w:val="00D60C8A"/>
    <w:rsid w:val="00D611E2"/>
    <w:rsid w:val="00D641F9"/>
    <w:rsid w:val="00D64FEE"/>
    <w:rsid w:val="00D65250"/>
    <w:rsid w:val="00D653D6"/>
    <w:rsid w:val="00D73549"/>
    <w:rsid w:val="00D735BF"/>
    <w:rsid w:val="00D74719"/>
    <w:rsid w:val="00D75107"/>
    <w:rsid w:val="00D769E2"/>
    <w:rsid w:val="00D7730C"/>
    <w:rsid w:val="00D77584"/>
    <w:rsid w:val="00D77AFB"/>
    <w:rsid w:val="00D77D55"/>
    <w:rsid w:val="00D8150A"/>
    <w:rsid w:val="00D87C17"/>
    <w:rsid w:val="00D91B25"/>
    <w:rsid w:val="00D93217"/>
    <w:rsid w:val="00D9478D"/>
    <w:rsid w:val="00D94D28"/>
    <w:rsid w:val="00D962C3"/>
    <w:rsid w:val="00D97276"/>
    <w:rsid w:val="00DA2892"/>
    <w:rsid w:val="00DA3AB4"/>
    <w:rsid w:val="00DA4889"/>
    <w:rsid w:val="00DA61D7"/>
    <w:rsid w:val="00DB1289"/>
    <w:rsid w:val="00DB4E68"/>
    <w:rsid w:val="00DB54D5"/>
    <w:rsid w:val="00DB7335"/>
    <w:rsid w:val="00DB7B9C"/>
    <w:rsid w:val="00DB7CF3"/>
    <w:rsid w:val="00DC210A"/>
    <w:rsid w:val="00DC21FE"/>
    <w:rsid w:val="00DC3AE6"/>
    <w:rsid w:val="00DC54D3"/>
    <w:rsid w:val="00DC581C"/>
    <w:rsid w:val="00DC6DCE"/>
    <w:rsid w:val="00DC76D6"/>
    <w:rsid w:val="00DC78EF"/>
    <w:rsid w:val="00DD18F3"/>
    <w:rsid w:val="00DD3D72"/>
    <w:rsid w:val="00DD413B"/>
    <w:rsid w:val="00DD4D7A"/>
    <w:rsid w:val="00DE0746"/>
    <w:rsid w:val="00DE5C1E"/>
    <w:rsid w:val="00DE5CDB"/>
    <w:rsid w:val="00DE7ACA"/>
    <w:rsid w:val="00DF0613"/>
    <w:rsid w:val="00DF177C"/>
    <w:rsid w:val="00DF3E33"/>
    <w:rsid w:val="00E009C9"/>
    <w:rsid w:val="00E01C47"/>
    <w:rsid w:val="00E04D20"/>
    <w:rsid w:val="00E06DB7"/>
    <w:rsid w:val="00E12233"/>
    <w:rsid w:val="00E1338A"/>
    <w:rsid w:val="00E147FC"/>
    <w:rsid w:val="00E16AE8"/>
    <w:rsid w:val="00E22357"/>
    <w:rsid w:val="00E2282E"/>
    <w:rsid w:val="00E22D55"/>
    <w:rsid w:val="00E230C0"/>
    <w:rsid w:val="00E269AC"/>
    <w:rsid w:val="00E30D8A"/>
    <w:rsid w:val="00E3156D"/>
    <w:rsid w:val="00E31A89"/>
    <w:rsid w:val="00E31B38"/>
    <w:rsid w:val="00E32762"/>
    <w:rsid w:val="00E32768"/>
    <w:rsid w:val="00E328B8"/>
    <w:rsid w:val="00E349F4"/>
    <w:rsid w:val="00E365DB"/>
    <w:rsid w:val="00E36614"/>
    <w:rsid w:val="00E366CA"/>
    <w:rsid w:val="00E407FF"/>
    <w:rsid w:val="00E439D6"/>
    <w:rsid w:val="00E4631A"/>
    <w:rsid w:val="00E468F4"/>
    <w:rsid w:val="00E47514"/>
    <w:rsid w:val="00E56763"/>
    <w:rsid w:val="00E56966"/>
    <w:rsid w:val="00E57517"/>
    <w:rsid w:val="00E60EB6"/>
    <w:rsid w:val="00E65037"/>
    <w:rsid w:val="00E670CA"/>
    <w:rsid w:val="00E705BF"/>
    <w:rsid w:val="00E74C20"/>
    <w:rsid w:val="00E77CCD"/>
    <w:rsid w:val="00E80F4D"/>
    <w:rsid w:val="00E82201"/>
    <w:rsid w:val="00E83A43"/>
    <w:rsid w:val="00EA4897"/>
    <w:rsid w:val="00EA6E47"/>
    <w:rsid w:val="00EA7CE9"/>
    <w:rsid w:val="00EB3A6B"/>
    <w:rsid w:val="00EB5517"/>
    <w:rsid w:val="00EB7525"/>
    <w:rsid w:val="00EC0D78"/>
    <w:rsid w:val="00EC106E"/>
    <w:rsid w:val="00EC4171"/>
    <w:rsid w:val="00EC6747"/>
    <w:rsid w:val="00ED19FD"/>
    <w:rsid w:val="00ED308F"/>
    <w:rsid w:val="00ED4C2D"/>
    <w:rsid w:val="00ED53BF"/>
    <w:rsid w:val="00ED56AA"/>
    <w:rsid w:val="00EE1B6C"/>
    <w:rsid w:val="00EE224A"/>
    <w:rsid w:val="00EE2A3E"/>
    <w:rsid w:val="00EF1660"/>
    <w:rsid w:val="00EF4F47"/>
    <w:rsid w:val="00EF6CD8"/>
    <w:rsid w:val="00F06A04"/>
    <w:rsid w:val="00F06C6E"/>
    <w:rsid w:val="00F07973"/>
    <w:rsid w:val="00F17A35"/>
    <w:rsid w:val="00F20734"/>
    <w:rsid w:val="00F23C6A"/>
    <w:rsid w:val="00F30BFF"/>
    <w:rsid w:val="00F367F4"/>
    <w:rsid w:val="00F43A09"/>
    <w:rsid w:val="00F45566"/>
    <w:rsid w:val="00F46634"/>
    <w:rsid w:val="00F4695F"/>
    <w:rsid w:val="00F46B6E"/>
    <w:rsid w:val="00F47317"/>
    <w:rsid w:val="00F51DAA"/>
    <w:rsid w:val="00F52865"/>
    <w:rsid w:val="00F54958"/>
    <w:rsid w:val="00F610CD"/>
    <w:rsid w:val="00F61F64"/>
    <w:rsid w:val="00F63433"/>
    <w:rsid w:val="00F63DB9"/>
    <w:rsid w:val="00F661F9"/>
    <w:rsid w:val="00F677B4"/>
    <w:rsid w:val="00F745D5"/>
    <w:rsid w:val="00F75926"/>
    <w:rsid w:val="00F75E26"/>
    <w:rsid w:val="00F7603D"/>
    <w:rsid w:val="00F76BB4"/>
    <w:rsid w:val="00F80215"/>
    <w:rsid w:val="00F809B6"/>
    <w:rsid w:val="00F81F03"/>
    <w:rsid w:val="00F83E04"/>
    <w:rsid w:val="00F84700"/>
    <w:rsid w:val="00F87F66"/>
    <w:rsid w:val="00F919C5"/>
    <w:rsid w:val="00F9274A"/>
    <w:rsid w:val="00F93DBB"/>
    <w:rsid w:val="00F942EC"/>
    <w:rsid w:val="00FA189C"/>
    <w:rsid w:val="00FA4F36"/>
    <w:rsid w:val="00FA7028"/>
    <w:rsid w:val="00FB0038"/>
    <w:rsid w:val="00FB0D61"/>
    <w:rsid w:val="00FB7C0B"/>
    <w:rsid w:val="00FC0D08"/>
    <w:rsid w:val="00FC3112"/>
    <w:rsid w:val="00FC410E"/>
    <w:rsid w:val="00FC622F"/>
    <w:rsid w:val="00FC71A5"/>
    <w:rsid w:val="00FC7E40"/>
    <w:rsid w:val="00FC7F2F"/>
    <w:rsid w:val="00FD0BBD"/>
    <w:rsid w:val="00FD244F"/>
    <w:rsid w:val="00FD3E89"/>
    <w:rsid w:val="00FD79C5"/>
    <w:rsid w:val="00FE0877"/>
    <w:rsid w:val="00FE16A7"/>
    <w:rsid w:val="00FE1B0F"/>
    <w:rsid w:val="00FE24EB"/>
    <w:rsid w:val="00FE4194"/>
    <w:rsid w:val="00FE4963"/>
    <w:rsid w:val="00FE52DD"/>
    <w:rsid w:val="00FE6FAF"/>
    <w:rsid w:val="00FF3E31"/>
    <w:rsid w:val="00FF4820"/>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66BA0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82">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A90060"/>
    <w:rPr>
      <w:kern w:val="2"/>
      <w:sz w:val="24"/>
      <w:szCs w:val="24"/>
      <w:lang w:val="en-IE" w:eastAsia="de-DE"/>
    </w:rPr>
  </w:style>
  <w:style w:type="paragraph" w:styleId="Heading1">
    <w:name w:val="heading 1"/>
    <w:basedOn w:val="Normal"/>
    <w:next w:val="Normal"/>
    <w:link w:val="Heading1Char"/>
    <w:rsid w:val="00AE4B27"/>
    <w:pPr>
      <w:keepNext/>
      <w:spacing w:before="240" w:after="60"/>
      <w:outlineLvl w:val="0"/>
    </w:pPr>
    <w:rPr>
      <w:rFonts w:ascii="Cambria" w:eastAsia="Times New Roman" w:hAnsi="Cambria"/>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rFonts w:ascii="Times New Roman" w:hAnsi="Times New Roman"/>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25"/>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lang w:eastAsia="de-DE"/>
    </w:rPr>
  </w:style>
  <w:style w:type="paragraph" w:styleId="Bibliography">
    <w:name w:val="Bibliography"/>
    <w:basedOn w:val="Normal"/>
    <w:next w:val="Normal"/>
    <w:uiPriority w:val="37"/>
    <w:unhideWhenUsed/>
    <w:rsid w:val="00E16AE8"/>
    <w:pPr>
      <w:spacing w:after="240"/>
    </w:pPr>
  </w:style>
  <w:style w:type="paragraph" w:styleId="Header">
    <w:name w:val="header"/>
    <w:basedOn w:val="Normal"/>
    <w:link w:val="HeaderChar"/>
    <w:rsid w:val="00241FD3"/>
    <w:pPr>
      <w:tabs>
        <w:tab w:val="center" w:pos="4680"/>
        <w:tab w:val="right" w:pos="9360"/>
      </w:tabs>
    </w:pPr>
  </w:style>
  <w:style w:type="character" w:customStyle="1" w:styleId="HeaderChar">
    <w:name w:val="Header Char"/>
    <w:basedOn w:val="DefaultParagraphFont"/>
    <w:link w:val="Header"/>
    <w:rsid w:val="00241FD3"/>
    <w:rPr>
      <w:kern w:val="2"/>
      <w:sz w:val="24"/>
      <w:szCs w:val="24"/>
      <w:lang w:val="en-IE" w:eastAsia="de-DE"/>
    </w:rPr>
  </w:style>
  <w:style w:type="paragraph" w:styleId="Footer">
    <w:name w:val="footer"/>
    <w:basedOn w:val="Normal"/>
    <w:link w:val="FooterChar"/>
    <w:rsid w:val="00241FD3"/>
    <w:pPr>
      <w:tabs>
        <w:tab w:val="center" w:pos="4680"/>
        <w:tab w:val="right" w:pos="9360"/>
      </w:tabs>
    </w:pPr>
  </w:style>
  <w:style w:type="character" w:customStyle="1" w:styleId="FooterChar">
    <w:name w:val="Footer Char"/>
    <w:basedOn w:val="DefaultParagraphFont"/>
    <w:link w:val="Footer"/>
    <w:rsid w:val="00241FD3"/>
    <w:rPr>
      <w:kern w:val="2"/>
      <w:sz w:val="24"/>
      <w:szCs w:val="24"/>
      <w:lang w:val="en-IE" w:eastAsia="de-DE"/>
    </w:rPr>
  </w:style>
  <w:style w:type="table" w:styleId="PlainTable3">
    <w:name w:val="Plain Table 3"/>
    <w:basedOn w:val="TableNormal"/>
    <w:uiPriority w:val="43"/>
    <w:rsid w:val="00633D3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27481">
      <w:bodyDiv w:val="1"/>
      <w:marLeft w:val="0"/>
      <w:marRight w:val="0"/>
      <w:marTop w:val="0"/>
      <w:marBottom w:val="0"/>
      <w:divBdr>
        <w:top w:val="none" w:sz="0" w:space="0" w:color="auto"/>
        <w:left w:val="none" w:sz="0" w:space="0" w:color="auto"/>
        <w:bottom w:val="none" w:sz="0" w:space="0" w:color="auto"/>
        <w:right w:val="none" w:sz="0" w:space="0" w:color="auto"/>
      </w:divBdr>
    </w:div>
    <w:div w:id="488601409">
      <w:bodyDiv w:val="1"/>
      <w:marLeft w:val="0"/>
      <w:marRight w:val="0"/>
      <w:marTop w:val="0"/>
      <w:marBottom w:val="0"/>
      <w:divBdr>
        <w:top w:val="none" w:sz="0" w:space="0" w:color="auto"/>
        <w:left w:val="none" w:sz="0" w:space="0" w:color="auto"/>
        <w:bottom w:val="none" w:sz="0" w:space="0" w:color="auto"/>
        <w:right w:val="none" w:sz="0" w:space="0" w:color="auto"/>
      </w:divBdr>
    </w:div>
    <w:div w:id="651908979">
      <w:bodyDiv w:val="1"/>
      <w:marLeft w:val="0"/>
      <w:marRight w:val="0"/>
      <w:marTop w:val="0"/>
      <w:marBottom w:val="0"/>
      <w:divBdr>
        <w:top w:val="none" w:sz="0" w:space="0" w:color="auto"/>
        <w:left w:val="none" w:sz="0" w:space="0" w:color="auto"/>
        <w:bottom w:val="none" w:sz="0" w:space="0" w:color="auto"/>
        <w:right w:val="none" w:sz="0" w:space="0" w:color="auto"/>
      </w:divBdr>
    </w:div>
    <w:div w:id="655690161">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116383">
      <w:bodyDiv w:val="1"/>
      <w:marLeft w:val="0"/>
      <w:marRight w:val="0"/>
      <w:marTop w:val="0"/>
      <w:marBottom w:val="0"/>
      <w:divBdr>
        <w:top w:val="none" w:sz="0" w:space="0" w:color="auto"/>
        <w:left w:val="none" w:sz="0" w:space="0" w:color="auto"/>
        <w:bottom w:val="none" w:sz="0" w:space="0" w:color="auto"/>
        <w:right w:val="none" w:sz="0" w:space="0" w:color="auto"/>
      </w:divBdr>
    </w:div>
    <w:div w:id="1011491999">
      <w:bodyDiv w:val="1"/>
      <w:marLeft w:val="0"/>
      <w:marRight w:val="0"/>
      <w:marTop w:val="0"/>
      <w:marBottom w:val="0"/>
      <w:divBdr>
        <w:top w:val="none" w:sz="0" w:space="0" w:color="auto"/>
        <w:left w:val="none" w:sz="0" w:space="0" w:color="auto"/>
        <w:bottom w:val="none" w:sz="0" w:space="0" w:color="auto"/>
        <w:right w:val="none" w:sz="0" w:space="0" w:color="auto"/>
      </w:divBdr>
    </w:div>
    <w:div w:id="1202786224">
      <w:bodyDiv w:val="1"/>
      <w:marLeft w:val="0"/>
      <w:marRight w:val="0"/>
      <w:marTop w:val="0"/>
      <w:marBottom w:val="0"/>
      <w:divBdr>
        <w:top w:val="none" w:sz="0" w:space="0" w:color="auto"/>
        <w:left w:val="none" w:sz="0" w:space="0" w:color="auto"/>
        <w:bottom w:val="none" w:sz="0" w:space="0" w:color="auto"/>
        <w:right w:val="none" w:sz="0" w:space="0" w:color="auto"/>
      </w:divBdr>
    </w:div>
    <w:div w:id="1517423208">
      <w:bodyDiv w:val="1"/>
      <w:marLeft w:val="0"/>
      <w:marRight w:val="0"/>
      <w:marTop w:val="0"/>
      <w:marBottom w:val="0"/>
      <w:divBdr>
        <w:top w:val="none" w:sz="0" w:space="0" w:color="auto"/>
        <w:left w:val="none" w:sz="0" w:space="0" w:color="auto"/>
        <w:bottom w:val="none" w:sz="0" w:space="0" w:color="auto"/>
        <w:right w:val="none" w:sz="0" w:space="0" w:color="auto"/>
      </w:divBdr>
    </w:div>
    <w:div w:id="176229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mith-Box/Downloads/coling2018/coling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04AC325-34B0-AB45-946D-3204DCA1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coling2018.dot</Template>
  <TotalTime>581</TotalTime>
  <Pages>6</Pages>
  <Words>6142</Words>
  <Characters>35014</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41074</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Microsoft Office User</dc:creator>
  <cp:keywords/>
  <dc:description/>
  <cp:lastModifiedBy>Blake Smith</cp:lastModifiedBy>
  <cp:revision>319</cp:revision>
  <cp:lastPrinted>2018-01-21T20:00:00Z</cp:lastPrinted>
  <dcterms:created xsi:type="dcterms:W3CDTF">2018-03-10T20:04:00Z</dcterms:created>
  <dcterms:modified xsi:type="dcterms:W3CDTF">2018-03-16T22:29:00Z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id="WH8jrhRs"/&gt;&lt;style id="http://www.zotero.org/styles/association-for-computational-linguistics" hasBibliography="1" bibliographyStyleHasBeenSet="1"/&gt;&lt;prefs&gt;&lt;pref name="fieldType" value="Field"/&gt;&lt;pr</vt:lpwstr>
  </property>
  <property fmtid="{D5CDD505-2E9C-101B-9397-08002B2CF9AE}" pid="3" name="ZOTERO_PREF_2">
    <vt:lpwstr>ef name="automaticJournalAbbreviations" value="true"/&gt;&lt;pref name="dontAskDelayCitationUpdates" value="true"/&gt;&lt;/prefs&gt;&lt;/data&gt;</vt:lpwstr>
  </property>
</Properties>
</file>